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6A5" w:rsidRDefault="00B43C1A">
      <w:r w:rsidRPr="00B43C1A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168" filled="f" stroked="f">
            <v:textbox style="mso-next-textbox:#_x0000_s1026">
              <w:txbxContent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3F66A5" w:rsidRDefault="003F66A5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3F66A5" w:rsidRDefault="003F66A5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1B1EC0">
        <w:rPr>
          <w:noProof/>
        </w:rPr>
        <w:drawing>
          <wp:inline distT="0" distB="0" distL="0" distR="0">
            <wp:extent cx="1828800" cy="783590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A5" w:rsidRDefault="00B43C1A">
      <w:r w:rsidRPr="00B43C1A">
        <w:rPr>
          <w:noProof/>
          <w:sz w:val="20"/>
        </w:rPr>
        <w:pict>
          <v:shape id="_x0000_s1028" type="#_x0000_t202" style="position:absolute;margin-left:0;margin-top:1.05pt;width:7in;height:18pt;z-index:251656192" filled="f" stroked="f">
            <v:textbox style="mso-next-textbox:#_x0000_s1028">
              <w:txbxContent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622-89-95 kom. 603-931-409</w:t>
                  </w: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B43C1A">
      <w:r w:rsidRPr="00B43C1A">
        <w:rPr>
          <w:noProof/>
          <w:sz w:val="20"/>
        </w:rPr>
        <w:pict>
          <v:shape id="_x0000_s1029" type="#_x0000_t202" style="position:absolute;margin-left:-9pt;margin-top:1.7pt;width:513pt;height:135pt;z-index:-251659264;mso-wrap-edited:f" wrapcoords="-32 0 -32 21450 21600 21450 21600 0 -32 0" stroked="f">
            <v:textbox style="mso-next-textbox:#_x0000_s1029">
              <w:txbxContent>
                <w:p w:rsidR="003F66A5" w:rsidRDefault="003F66A5">
                  <w:pPr>
                    <w:pStyle w:val="Tekstpodstawowy"/>
                  </w:pPr>
                </w:p>
                <w:p w:rsidR="008C6DB1" w:rsidRDefault="001B1EC0" w:rsidP="008C6DB1">
                  <w:pPr>
                    <w:pStyle w:val="Tekstpodstawowy"/>
                  </w:pPr>
                  <w:r>
                    <w:t>Opinia</w:t>
                  </w:r>
                  <w:r w:rsidR="008C6DB1">
                    <w:t xml:space="preserve"> geotechniczna </w:t>
                  </w:r>
                  <w:r w:rsidR="00FF502C">
                    <w:t>dla</w:t>
                  </w:r>
                  <w:r w:rsidR="008C6DB1">
                    <w:t xml:space="preserve"> projektowan</w:t>
                  </w:r>
                  <w:r w:rsidR="00FF502C">
                    <w:t>ej</w:t>
                  </w:r>
                  <w:r w:rsidR="008C6DB1">
                    <w:t xml:space="preserve"> </w:t>
                  </w:r>
                  <w:r w:rsidR="00E32878">
                    <w:t xml:space="preserve">budowy </w:t>
                  </w:r>
                  <w:r w:rsidR="00924B3D">
                    <w:t xml:space="preserve">budynku mieszkalno-usługowego na działkach nr 128/10 i 128/33 przy </w:t>
                  </w:r>
                  <w:r w:rsidR="00924B3D">
                    <w:br/>
                    <w:t>ul. Starowiejskiej w Trzebini</w:t>
                  </w:r>
                </w:p>
                <w:p w:rsidR="003F66A5" w:rsidRDefault="003F66A5" w:rsidP="008C6DB1">
                  <w:pPr>
                    <w:pStyle w:val="Tekstpodstawowy"/>
                  </w:pPr>
                </w:p>
              </w:txbxContent>
            </v:textbox>
          </v:shape>
        </w:pict>
      </w:r>
    </w:p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1AF" w:rsidRDefault="003F61AF"/>
    <w:p w:rsidR="003F61AF" w:rsidRDefault="003F61AF"/>
    <w:p w:rsidR="003F61AF" w:rsidRDefault="003F61AF"/>
    <w:p w:rsidR="003F66A5" w:rsidRDefault="003F66A5"/>
    <w:p w:rsidR="003F66A5" w:rsidRDefault="003F66A5"/>
    <w:p w:rsidR="003F66A5" w:rsidRDefault="00B43C1A">
      <w:r>
        <w:rPr>
          <w:noProof/>
        </w:rPr>
        <w:pict>
          <v:shape id="_x0000_s1041" type="#_x0000_t202" style="position:absolute;margin-left:27pt;margin-top:1.7pt;width:243pt;height:117pt;z-index:-251656192;mso-wrap-edited:f" wrapcoords="-67 0 -67 21000 21600 21000 21600 0 -67 0" stroked="f">
            <v:textbox style="mso-next-textbox:#_x0000_s1041">
              <w:txbxContent>
                <w:p w:rsidR="00924B3D" w:rsidRDefault="00924B3D" w:rsidP="00924B3D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Zleceniodawca:</w:t>
                  </w:r>
                </w:p>
                <w:p w:rsidR="00924B3D" w:rsidRDefault="00924B3D" w:rsidP="00924B3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Architraw Biuro Projektowe</w:t>
                  </w:r>
                </w:p>
                <w:p w:rsidR="00924B3D" w:rsidRDefault="00924B3D" w:rsidP="00924B3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ul. Krakowska 91b</w:t>
                  </w:r>
                </w:p>
                <w:p w:rsidR="00924B3D" w:rsidRDefault="00924B3D" w:rsidP="00924B3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32-545 Dulowa</w:t>
                  </w:r>
                </w:p>
                <w:p w:rsidR="00771966" w:rsidRPr="00924B3D" w:rsidRDefault="00771966" w:rsidP="00924B3D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B43C1A">
      <w:r w:rsidRPr="00B43C1A">
        <w:rPr>
          <w:noProof/>
          <w:sz w:val="20"/>
        </w:rPr>
        <w:pict>
          <v:shape id="_x0000_s1031" type="#_x0000_t202" style="position:absolute;margin-left:18pt;margin-top:12.5pt;width:243pt;height:27pt;z-index:-251658240;mso-wrap-edited:f" wrapcoords="-67 0 -67 21000 21600 21000 21600 0 -67 0" stroked="f">
            <v:textbox style="mso-next-textbox:#_x0000_s1031">
              <w:txbxContent>
                <w:p w:rsidR="003F66A5" w:rsidRPr="00792337" w:rsidRDefault="003F66A5">
                  <w:pPr>
                    <w:rPr>
                      <w:b/>
                      <w:sz w:val="28"/>
                    </w:rPr>
                  </w:pPr>
                  <w:r w:rsidRPr="00792337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3F66A5" w:rsidRDefault="003F66A5"/>
    <w:p w:rsidR="003F66A5" w:rsidRDefault="003F66A5"/>
    <w:p w:rsidR="003F66A5" w:rsidRDefault="003F66A5"/>
    <w:p w:rsidR="00B479B2" w:rsidRDefault="00B479B2"/>
    <w:p w:rsidR="003F66A5" w:rsidRDefault="003F66A5"/>
    <w:p w:rsidR="003F66A5" w:rsidRDefault="003F66A5"/>
    <w:p w:rsidR="003F66A5" w:rsidRDefault="003F66A5"/>
    <w:p w:rsidR="003F66A5" w:rsidRDefault="003F66A5"/>
    <w:p w:rsidR="003F66A5" w:rsidRDefault="00B43C1A">
      <w:r w:rsidRPr="00B43C1A">
        <w:rPr>
          <w:noProof/>
          <w:sz w:val="20"/>
        </w:rPr>
        <w:pict>
          <v:shape id="_x0000_s1032" type="#_x0000_t202" style="position:absolute;margin-left:2in;margin-top:10.1pt;width:207pt;height:27pt;z-index:-251657216;mso-wrap-edited:f" wrapcoords="-78 0 -78 21000 21600 21000 21600 0 -78 0" stroked="f">
            <v:textbox style="mso-next-textbox:#_x0000_s1032">
              <w:txbxContent>
                <w:p w:rsidR="003F66A5" w:rsidRDefault="00924B3D">
                  <w:pPr>
                    <w:jc w:val="center"/>
                  </w:pPr>
                  <w:r>
                    <w:t>Styczeń</w:t>
                  </w:r>
                  <w:r w:rsidR="00771966">
                    <w:t>,</w:t>
                  </w:r>
                  <w:r w:rsidR="00376BB7">
                    <w:t xml:space="preserve"> </w:t>
                  </w:r>
                  <w:r w:rsidR="003F66A5">
                    <w:t>20</w:t>
                  </w:r>
                  <w:r>
                    <w:t>14</w:t>
                  </w:r>
                </w:p>
              </w:txbxContent>
            </v:textbox>
          </v:shape>
        </w:pict>
      </w:r>
    </w:p>
    <w:p w:rsidR="003F66A5" w:rsidRDefault="003F66A5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47367E" w:rsidRDefault="0047367E" w:rsidP="0047367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47367E" w:rsidRDefault="0047367E" w:rsidP="0047367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47367E" w:rsidRDefault="0047367E" w:rsidP="0047367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47367E" w:rsidRPr="00066916" w:rsidRDefault="0047367E" w:rsidP="0047367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47367E" w:rsidRPr="0047367E" w:rsidRDefault="0047367E" w:rsidP="0047367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 xml:space="preserve">w sprawie substancji szczególnie szkodliwych dla środowiska wodnego </w:t>
      </w:r>
      <w:r>
        <w:rPr>
          <w:sz w:val="28"/>
        </w:rPr>
        <w:br/>
        <w:t>z dnia 26 lipca 2006r.</w:t>
      </w:r>
    </w:p>
    <w:p w:rsidR="003F66A5" w:rsidRPr="0047367E" w:rsidRDefault="0047367E" w:rsidP="0047367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 w:rsidRPr="0047367E"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 w:rsidRPr="0047367E">
        <w:rPr>
          <w:sz w:val="28"/>
        </w:rPr>
        <w:t>posadawiania</w:t>
      </w:r>
      <w:proofErr w:type="spellEnd"/>
      <w:r w:rsidRPr="0047367E">
        <w:rPr>
          <w:sz w:val="28"/>
        </w:rPr>
        <w:t xml:space="preserve"> obiektów budowlanych z dnia 27 kwietnia 2012r.</w:t>
      </w:r>
    </w:p>
    <w:p w:rsidR="003F66A5" w:rsidRDefault="003F66A5">
      <w:pPr>
        <w:jc w:val="both"/>
        <w:rPr>
          <w:sz w:val="28"/>
        </w:rPr>
      </w:pPr>
    </w:p>
    <w:p w:rsidR="003F66A5" w:rsidRDefault="003F66A5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3F66A5" w:rsidRDefault="003F66A5">
      <w:pPr>
        <w:ind w:left="360"/>
        <w:jc w:val="both"/>
        <w:rPr>
          <w:sz w:val="28"/>
        </w:rPr>
      </w:pPr>
    </w:p>
    <w:p w:rsidR="003F66A5" w:rsidRDefault="003F66A5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związku z projektowaną </w:t>
      </w:r>
      <w:r w:rsidR="00361624">
        <w:rPr>
          <w:sz w:val="28"/>
        </w:rPr>
        <w:t>inwestycja przy ul. Starowiejskiej w Trzebini</w:t>
      </w:r>
      <w:r>
        <w:rPr>
          <w:sz w:val="28"/>
        </w:rPr>
        <w:t>. Ma to na celu stwierdzenie właściwości geotechnicznych warstwy gruntu, w której projektuje się wykonanie posadowienia obiektów.</w:t>
      </w:r>
    </w:p>
    <w:p w:rsidR="003F66A5" w:rsidRDefault="003F66A5">
      <w:pPr>
        <w:jc w:val="both"/>
        <w:rPr>
          <w:sz w:val="28"/>
        </w:rPr>
      </w:pPr>
    </w:p>
    <w:p w:rsidR="003F66A5" w:rsidRDefault="003F66A5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3F66A5" w:rsidRDefault="003F66A5">
      <w:pPr>
        <w:ind w:left="360"/>
        <w:jc w:val="both"/>
        <w:rPr>
          <w:b/>
          <w:bCs/>
          <w:sz w:val="28"/>
        </w:rPr>
      </w:pP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zebranie danych archiwalnych,</w:t>
      </w: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EC5791">
        <w:rPr>
          <w:sz w:val="28"/>
        </w:rPr>
        <w:t>3</w:t>
      </w:r>
      <w:r>
        <w:rPr>
          <w:sz w:val="28"/>
        </w:rPr>
        <w:t>,</w:t>
      </w:r>
      <w:r w:rsidR="00EC5791">
        <w:rPr>
          <w:sz w:val="28"/>
        </w:rPr>
        <w:t>0</w:t>
      </w:r>
      <w:r w:rsidR="00CB6208">
        <w:rPr>
          <w:sz w:val="28"/>
        </w:rPr>
        <w:t xml:space="preserve">0 </w:t>
      </w:r>
      <w:r>
        <w:rPr>
          <w:sz w:val="28"/>
        </w:rPr>
        <w:t>m),</w:t>
      </w: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3F66A5" w:rsidRDefault="003F66A5">
      <w:pPr>
        <w:jc w:val="both"/>
        <w:rPr>
          <w:sz w:val="28"/>
        </w:rPr>
      </w:pPr>
    </w:p>
    <w:p w:rsidR="003F66A5" w:rsidRDefault="003F66A5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F657B4" w:rsidRDefault="00F657B4" w:rsidP="005E7FAC">
      <w:pPr>
        <w:jc w:val="both"/>
        <w:rPr>
          <w:sz w:val="28"/>
        </w:rPr>
      </w:pPr>
    </w:p>
    <w:p w:rsidR="00671983" w:rsidRDefault="00671983" w:rsidP="00671983">
      <w:pPr>
        <w:ind w:left="360"/>
        <w:jc w:val="both"/>
        <w:rPr>
          <w:b/>
          <w:bCs/>
          <w:sz w:val="28"/>
        </w:rPr>
      </w:pPr>
      <w:r w:rsidRPr="00C912F4">
        <w:rPr>
          <w:b/>
          <w:bCs/>
          <w:sz w:val="28"/>
        </w:rPr>
        <w:t>4.1. Litologia i stratygrafia.</w:t>
      </w:r>
    </w:p>
    <w:p w:rsidR="00671983" w:rsidRDefault="00671983" w:rsidP="00671983">
      <w:pPr>
        <w:ind w:left="360"/>
        <w:jc w:val="both"/>
        <w:rPr>
          <w:sz w:val="28"/>
        </w:rPr>
      </w:pPr>
    </w:p>
    <w:p w:rsidR="00F657B4" w:rsidRDefault="00F657B4" w:rsidP="00F657B4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F657B4" w:rsidRDefault="00F657B4" w:rsidP="00F657B4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czwartorzęd – </w:t>
      </w:r>
      <w:r w:rsidR="00DA6C87">
        <w:rPr>
          <w:sz w:val="28"/>
        </w:rPr>
        <w:t xml:space="preserve">humus, piasek średni, żółty, średnio zagęszczony, wilgotny, glina żółta z wapieniami, </w:t>
      </w:r>
      <w:r w:rsidR="00DA6C87">
        <w:rPr>
          <w:sz w:val="28"/>
        </w:rPr>
        <w:lastRenderedPageBreak/>
        <w:t xml:space="preserve">twardoplastyczna, wilgotna, rumosz wapienia, półzwarty, wilgotny, </w:t>
      </w:r>
    </w:p>
    <w:p w:rsidR="00F657B4" w:rsidRDefault="00F657B4" w:rsidP="00F657B4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trias – dolomity i wapienie, rumosz wapienny i dolomityczny,</w:t>
      </w:r>
    </w:p>
    <w:p w:rsidR="00F657B4" w:rsidRDefault="00F657B4" w:rsidP="00F657B4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karbon produktywny – piaskowce, mułowce, iłowce i pokłady węgla.</w:t>
      </w:r>
    </w:p>
    <w:p w:rsidR="00F657B4" w:rsidRDefault="00F657B4" w:rsidP="00F657B4">
      <w:pPr>
        <w:ind w:left="1980"/>
        <w:jc w:val="both"/>
        <w:rPr>
          <w:sz w:val="28"/>
        </w:rPr>
      </w:pPr>
    </w:p>
    <w:p w:rsidR="002856C3" w:rsidRDefault="00F657B4" w:rsidP="002856C3">
      <w:pPr>
        <w:jc w:val="both"/>
        <w:rPr>
          <w:sz w:val="28"/>
        </w:rPr>
      </w:pPr>
      <w:r>
        <w:rPr>
          <w:sz w:val="28"/>
        </w:rPr>
        <w:t>Szczegółow</w:t>
      </w:r>
      <w:r w:rsidR="007A7DA5">
        <w:rPr>
          <w:sz w:val="28"/>
        </w:rPr>
        <w:t>e profile wiertnicze na załącznikach 2 i 3.</w:t>
      </w:r>
    </w:p>
    <w:p w:rsidR="002856C3" w:rsidRDefault="002856C3">
      <w:pPr>
        <w:jc w:val="both"/>
        <w:rPr>
          <w:b/>
          <w:bCs/>
          <w:sz w:val="28"/>
        </w:rPr>
      </w:pPr>
    </w:p>
    <w:p w:rsidR="003F66A5" w:rsidRDefault="003F66A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4.2. Warunki hydrogeologiczne.</w:t>
      </w:r>
    </w:p>
    <w:p w:rsidR="003F66A5" w:rsidRDefault="003F66A5">
      <w:pPr>
        <w:jc w:val="both"/>
        <w:rPr>
          <w:b/>
          <w:bCs/>
          <w:sz w:val="28"/>
        </w:rPr>
      </w:pPr>
    </w:p>
    <w:p w:rsidR="00590535" w:rsidRDefault="00590535" w:rsidP="00590535">
      <w:pPr>
        <w:pStyle w:val="Tekstpodstawowy3"/>
        <w:ind w:firstLine="708"/>
      </w:pPr>
      <w:r>
        <w:rPr>
          <w:b/>
        </w:rPr>
        <w:t>Na omawianym terenie poziomu wód gruntowych</w:t>
      </w:r>
      <w:r w:rsidRPr="005152D5">
        <w:rPr>
          <w:b/>
        </w:rPr>
        <w:t xml:space="preserve"> </w:t>
      </w:r>
      <w:r>
        <w:rPr>
          <w:b/>
        </w:rPr>
        <w:t xml:space="preserve">nie </w:t>
      </w:r>
      <w:r w:rsidRPr="005152D5">
        <w:rPr>
          <w:b/>
        </w:rPr>
        <w:t xml:space="preserve">stwierdzono </w:t>
      </w:r>
      <w:r w:rsidRPr="005152D5">
        <w:rPr>
          <w:b/>
        </w:rPr>
        <w:br/>
        <w:t xml:space="preserve">w wierceniach </w:t>
      </w:r>
      <w:r>
        <w:rPr>
          <w:b/>
        </w:rPr>
        <w:t>do</w:t>
      </w:r>
      <w:r w:rsidRPr="005152D5">
        <w:rPr>
          <w:b/>
        </w:rPr>
        <w:t xml:space="preserve"> głębokości</w:t>
      </w:r>
      <w:r>
        <w:rPr>
          <w:b/>
        </w:rPr>
        <w:t xml:space="preserve"> </w:t>
      </w:r>
      <w:r w:rsidRPr="005152D5">
        <w:rPr>
          <w:b/>
        </w:rPr>
        <w:t xml:space="preserve"> </w:t>
      </w:r>
      <w:r w:rsidR="009729FA">
        <w:rPr>
          <w:b/>
        </w:rPr>
        <w:t>3</w:t>
      </w:r>
      <w:r w:rsidRPr="005152D5">
        <w:rPr>
          <w:b/>
        </w:rPr>
        <w:t>,</w:t>
      </w:r>
      <w:r w:rsidR="009729FA">
        <w:rPr>
          <w:b/>
        </w:rPr>
        <w:t>0</w:t>
      </w:r>
      <w:r w:rsidRPr="005152D5">
        <w:rPr>
          <w:b/>
        </w:rPr>
        <w:t xml:space="preserve">0 m </w:t>
      </w:r>
      <w:proofErr w:type="spellStart"/>
      <w:r w:rsidRPr="005152D5">
        <w:rPr>
          <w:b/>
        </w:rPr>
        <w:t>p.p.t</w:t>
      </w:r>
      <w:proofErr w:type="spellEnd"/>
      <w:r w:rsidRPr="005152D5">
        <w:rPr>
          <w:b/>
        </w:rPr>
        <w:t>.</w:t>
      </w:r>
      <w:r>
        <w:t xml:space="preserve"> </w:t>
      </w:r>
    </w:p>
    <w:p w:rsidR="00590535" w:rsidRDefault="00590535" w:rsidP="00590535">
      <w:pPr>
        <w:pStyle w:val="Tekstpodstawowy3"/>
        <w:ind w:firstLine="708"/>
      </w:pPr>
      <w:r>
        <w:t xml:space="preserve">Lokalnie możliwe jest  występowanie wód o charakterze wód zaskórnych, a ich poziom i wydatek uzależniony jest wyłącznie od intensywności opadów </w:t>
      </w:r>
      <w:r w:rsidRPr="00590535">
        <w:t xml:space="preserve">atmosferycznych. Nie jest to jednak poziom wodonośny o większym znaczeniu </w:t>
      </w:r>
      <w:r w:rsidRPr="00590535">
        <w:br/>
        <w:t>i dużym rozprzestrzenieniu lateralnym.</w:t>
      </w:r>
    </w:p>
    <w:p w:rsidR="00590535" w:rsidRDefault="00590535" w:rsidP="00590535">
      <w:pPr>
        <w:ind w:firstLine="708"/>
        <w:jc w:val="both"/>
        <w:rPr>
          <w:sz w:val="28"/>
        </w:rPr>
      </w:pPr>
      <w:r>
        <w:rPr>
          <w:sz w:val="28"/>
        </w:rPr>
        <w:t xml:space="preserve">Spływ wód gruntowych i powierzchniowych (atmosferycznych) odbywa się w kierunku na </w:t>
      </w:r>
      <w:r w:rsidR="009729FA">
        <w:rPr>
          <w:sz w:val="28"/>
        </w:rPr>
        <w:t>W</w:t>
      </w:r>
      <w:r>
        <w:rPr>
          <w:sz w:val="28"/>
        </w:rPr>
        <w:t>. Nachylenie terenu wynosi od 0 do 4</w:t>
      </w:r>
      <w:r>
        <w:rPr>
          <w:sz w:val="28"/>
          <w:vertAlign w:val="superscript"/>
        </w:rPr>
        <w:t>o</w:t>
      </w:r>
      <w:r>
        <w:rPr>
          <w:sz w:val="28"/>
        </w:rPr>
        <w:t xml:space="preserve">. </w:t>
      </w:r>
    </w:p>
    <w:p w:rsidR="00590535" w:rsidRDefault="00590535" w:rsidP="00590535">
      <w:pPr>
        <w:pStyle w:val="Tekstpodstawowy3"/>
        <w:rPr>
          <w:b/>
          <w:highlight w:val="yellow"/>
        </w:rPr>
      </w:pPr>
      <w:r>
        <w:t xml:space="preserve">W rejonie przedmiotowej parceli nie stwierdzono żadnych cieków powierzchniowych oraz ujęć wód gruntowych i powierzchniowych ani urządzeń </w:t>
      </w:r>
      <w:r>
        <w:br/>
        <w:t>i rowów melioracyjnych.</w:t>
      </w:r>
    </w:p>
    <w:p w:rsidR="006335AA" w:rsidRDefault="006335AA" w:rsidP="00774D4A">
      <w:pPr>
        <w:jc w:val="both"/>
      </w:pPr>
    </w:p>
    <w:p w:rsidR="003F66A5" w:rsidRDefault="003F66A5">
      <w:pPr>
        <w:jc w:val="both"/>
        <w:rPr>
          <w:sz w:val="28"/>
        </w:rPr>
      </w:pPr>
    </w:p>
    <w:p w:rsidR="003F66A5" w:rsidRDefault="003F66A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3F66A5" w:rsidRDefault="003F66A5">
      <w:pPr>
        <w:jc w:val="both"/>
        <w:rPr>
          <w:sz w:val="28"/>
        </w:rPr>
      </w:pPr>
    </w:p>
    <w:p w:rsidR="003F66A5" w:rsidRDefault="003F66A5" w:rsidP="00BE6904">
      <w:pPr>
        <w:pStyle w:val="Tekstpodstawowy2"/>
        <w:ind w:firstLine="708"/>
        <w:rPr>
          <w:sz w:val="28"/>
        </w:rPr>
      </w:pPr>
      <w:r>
        <w:rPr>
          <w:sz w:val="28"/>
        </w:rPr>
        <w:t xml:space="preserve">W przedmiotowym rejonie wydzielono </w:t>
      </w:r>
      <w:r w:rsidR="00030DEF">
        <w:rPr>
          <w:sz w:val="28"/>
        </w:rPr>
        <w:t>3</w:t>
      </w:r>
      <w:r w:rsidR="00A71038">
        <w:rPr>
          <w:sz w:val="28"/>
        </w:rPr>
        <w:t xml:space="preserve"> warst</w:t>
      </w:r>
      <w:r w:rsidR="00B46FE1">
        <w:rPr>
          <w:sz w:val="28"/>
        </w:rPr>
        <w:t>w</w:t>
      </w:r>
      <w:r w:rsidR="007A7DA5">
        <w:rPr>
          <w:sz w:val="28"/>
        </w:rPr>
        <w:t>y</w:t>
      </w:r>
      <w:r w:rsidR="00C912F4">
        <w:rPr>
          <w:sz w:val="28"/>
        </w:rPr>
        <w:t xml:space="preserve"> geotechniczn</w:t>
      </w:r>
      <w:r w:rsidR="007A7DA5">
        <w:rPr>
          <w:sz w:val="28"/>
        </w:rPr>
        <w:t>e</w:t>
      </w:r>
      <w:r w:rsidR="00A71038">
        <w:rPr>
          <w:sz w:val="28"/>
        </w:rPr>
        <w:t>, któr</w:t>
      </w:r>
      <w:r w:rsidR="007A7DA5">
        <w:rPr>
          <w:sz w:val="28"/>
        </w:rPr>
        <w:t>e</w:t>
      </w:r>
      <w:r>
        <w:rPr>
          <w:sz w:val="28"/>
        </w:rPr>
        <w:t xml:space="preserve"> określono na podstawie litologii, jak również stratygrafii utworów oraz różnic parametrów geotechnicznych</w:t>
      </w:r>
      <w:r w:rsidR="00AB748E">
        <w:rPr>
          <w:sz w:val="28"/>
        </w:rPr>
        <w:t xml:space="preserve"> zgodnie z PN-81/B-03020</w:t>
      </w:r>
      <w:r>
        <w:rPr>
          <w:sz w:val="28"/>
        </w:rPr>
        <w:t xml:space="preserve">: </w:t>
      </w:r>
    </w:p>
    <w:p w:rsidR="00030DEF" w:rsidRDefault="00030DEF" w:rsidP="00BE6904">
      <w:pPr>
        <w:pStyle w:val="Tekstpodstawowy2"/>
        <w:ind w:firstLine="708"/>
        <w:rPr>
          <w:sz w:val="28"/>
        </w:rPr>
      </w:pPr>
    </w:p>
    <w:p w:rsidR="00030DEF" w:rsidRDefault="00030DEF" w:rsidP="00030DEF">
      <w:pPr>
        <w:pStyle w:val="Tekstpodstawowy2"/>
        <w:rPr>
          <w:sz w:val="28"/>
        </w:rPr>
      </w:pPr>
      <w:r>
        <w:rPr>
          <w:b/>
          <w:bCs/>
          <w:sz w:val="28"/>
        </w:rPr>
        <w:t>I warstwa geotechniczna</w:t>
      </w:r>
      <w:r>
        <w:rPr>
          <w:sz w:val="28"/>
        </w:rPr>
        <w:t xml:space="preserve"> – </w:t>
      </w:r>
      <w:r>
        <w:rPr>
          <w:b/>
          <w:sz w:val="28"/>
        </w:rPr>
        <w:t>piasek średni</w:t>
      </w:r>
      <w:r>
        <w:rPr>
          <w:sz w:val="28"/>
        </w:rPr>
        <w:t xml:space="preserve">, żółty, zalegający w przedmiotowym terenie w otworze nr 1/01/14 poniżej warstwy humusu do głębokości stwierdzonej wierceniem tj. ok. 3,00 m </w:t>
      </w:r>
      <w:proofErr w:type="spellStart"/>
      <w:r>
        <w:rPr>
          <w:sz w:val="28"/>
        </w:rPr>
        <w:t>p.p.t</w:t>
      </w:r>
      <w:proofErr w:type="spellEnd"/>
      <w:r>
        <w:rPr>
          <w:sz w:val="28"/>
        </w:rPr>
        <w:t xml:space="preserve">. Są to piaski średnio zagęszczone, wilgotne, </w:t>
      </w:r>
      <w:r>
        <w:rPr>
          <w:sz w:val="28"/>
        </w:rPr>
        <w:br/>
        <w:t>w których określono I</w:t>
      </w:r>
      <w:r>
        <w:rPr>
          <w:sz w:val="28"/>
          <w:vertAlign w:val="subscript"/>
        </w:rPr>
        <w:t>D</w:t>
      </w:r>
      <w:r>
        <w:rPr>
          <w:sz w:val="28"/>
        </w:rPr>
        <w:t xml:space="preserve"> = 0,47. </w:t>
      </w:r>
    </w:p>
    <w:p w:rsidR="00030DEF" w:rsidRDefault="00030DEF" w:rsidP="00030DEF">
      <w:pPr>
        <w:pStyle w:val="Tekstpodstawowy2"/>
        <w:rPr>
          <w:sz w:val="28"/>
        </w:rPr>
      </w:pPr>
    </w:p>
    <w:p w:rsidR="00030DEF" w:rsidRDefault="00030DEF" w:rsidP="00030DEF">
      <w:pPr>
        <w:pStyle w:val="Tekstpodstawowy2"/>
        <w:rPr>
          <w:sz w:val="28"/>
        </w:rPr>
      </w:pPr>
      <w:r>
        <w:rPr>
          <w:sz w:val="28"/>
        </w:rPr>
        <w:t>Parametry geotechniczne podłoża gruntowego, które należy przyjąć, do obliczenia nośności podłoża gruntowego dla w/w warstwy:</w:t>
      </w:r>
    </w:p>
    <w:p w:rsidR="00030DEF" w:rsidRDefault="00030DEF" w:rsidP="00030DEF">
      <w:pPr>
        <w:pStyle w:val="Tekstpodstawowy2"/>
        <w:rPr>
          <w:sz w:val="28"/>
        </w:rPr>
      </w:pPr>
    </w:p>
    <w:p w:rsidR="00030DEF" w:rsidRDefault="00030DEF" w:rsidP="00030DEF">
      <w:pPr>
        <w:pStyle w:val="Tekstpodstawowy2"/>
        <w:rPr>
          <w:sz w:val="28"/>
          <w:lang w:val="de-DE"/>
        </w:rPr>
      </w:pPr>
      <w:proofErr w:type="spellStart"/>
      <w:r>
        <w:rPr>
          <w:sz w:val="28"/>
          <w:lang w:val="de-DE"/>
        </w:rPr>
        <w:t>w</w:t>
      </w:r>
      <w:r>
        <w:rPr>
          <w:sz w:val="28"/>
          <w:vertAlign w:val="subscript"/>
          <w:lang w:val="de-DE"/>
        </w:rPr>
        <w:t>n</w:t>
      </w:r>
      <w:proofErr w:type="spellEnd"/>
      <w:r>
        <w:rPr>
          <w:sz w:val="28"/>
          <w:lang w:val="de-DE"/>
        </w:rPr>
        <w:t xml:space="preserve"> = 1</w:t>
      </w:r>
      <w:r w:rsidR="00AF6E02">
        <w:rPr>
          <w:sz w:val="28"/>
          <w:lang w:val="de-DE"/>
        </w:rPr>
        <w:t>4</w:t>
      </w:r>
      <w:r>
        <w:rPr>
          <w:sz w:val="28"/>
          <w:lang w:val="de-DE"/>
        </w:rPr>
        <w:t>,0 %</w:t>
      </w:r>
    </w:p>
    <w:p w:rsidR="00030DEF" w:rsidRDefault="00030DEF" w:rsidP="00030DEF">
      <w:pPr>
        <w:pStyle w:val="Tekstpodstawowy2"/>
        <w:rPr>
          <w:sz w:val="28"/>
          <w:vertAlign w:val="superscript"/>
          <w:lang w:val="de-DE"/>
        </w:rPr>
      </w:pPr>
      <w:r>
        <w:rPr>
          <w:sz w:val="28"/>
        </w:rPr>
        <w:sym w:font="Symbol" w:char="F072"/>
      </w:r>
      <w:r>
        <w:rPr>
          <w:sz w:val="28"/>
          <w:lang w:val="de-DE"/>
        </w:rPr>
        <w:t xml:space="preserve"> = </w:t>
      </w:r>
      <w:r w:rsidR="00AF6E02">
        <w:rPr>
          <w:sz w:val="28"/>
          <w:lang w:val="de-DE"/>
        </w:rPr>
        <w:t>1</w:t>
      </w:r>
      <w:r>
        <w:rPr>
          <w:sz w:val="28"/>
          <w:lang w:val="de-DE"/>
        </w:rPr>
        <w:t>,</w:t>
      </w:r>
      <w:r w:rsidR="00AF6E02">
        <w:rPr>
          <w:sz w:val="28"/>
          <w:lang w:val="de-DE"/>
        </w:rPr>
        <w:t>85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030DEF" w:rsidRDefault="00030DEF" w:rsidP="00030DEF">
      <w:pPr>
        <w:pStyle w:val="Tekstpodstawowy2"/>
        <w:rPr>
          <w:sz w:val="28"/>
          <w:lang w:val="de-DE"/>
        </w:rPr>
      </w:pPr>
      <w:r>
        <w:rPr>
          <w:sz w:val="28"/>
        </w:rPr>
        <w:sym w:font="Symbol" w:char="F072"/>
      </w:r>
      <w:r>
        <w:rPr>
          <w:sz w:val="28"/>
          <w:vertAlign w:val="subscript"/>
          <w:lang w:val="de-DE"/>
        </w:rPr>
        <w:t>s</w:t>
      </w:r>
      <w:r>
        <w:rPr>
          <w:sz w:val="28"/>
          <w:lang w:val="de-DE"/>
        </w:rPr>
        <w:t xml:space="preserve"> = 2,6</w:t>
      </w:r>
      <w:r w:rsidR="00AF6E02">
        <w:rPr>
          <w:sz w:val="28"/>
          <w:lang w:val="de-DE"/>
        </w:rPr>
        <w:t>5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030DEF" w:rsidRPr="00CF5510" w:rsidRDefault="00030DEF" w:rsidP="00030DEF">
      <w:pPr>
        <w:pStyle w:val="Tekstpodstawowy2"/>
        <w:rPr>
          <w:sz w:val="28"/>
          <w:lang w:val="de-DE"/>
        </w:rPr>
      </w:pPr>
      <w:r w:rsidRPr="00CF5510">
        <w:rPr>
          <w:sz w:val="28"/>
          <w:lang w:val="de-DE"/>
        </w:rPr>
        <w:t>I</w:t>
      </w:r>
      <w:r w:rsidR="00AF6E02">
        <w:rPr>
          <w:sz w:val="28"/>
          <w:vertAlign w:val="subscript"/>
          <w:lang w:val="de-DE"/>
        </w:rPr>
        <w:t>D</w:t>
      </w:r>
      <w:r>
        <w:rPr>
          <w:sz w:val="28"/>
          <w:lang w:val="de-DE"/>
        </w:rPr>
        <w:t xml:space="preserve"> =</w:t>
      </w:r>
      <w:r w:rsidRPr="00CF5510">
        <w:rPr>
          <w:sz w:val="28"/>
          <w:lang w:val="de-DE"/>
        </w:rPr>
        <w:t xml:space="preserve"> 0,</w:t>
      </w:r>
      <w:r w:rsidR="00AF6E02">
        <w:rPr>
          <w:sz w:val="28"/>
          <w:lang w:val="de-DE"/>
        </w:rPr>
        <w:t>47</w:t>
      </w:r>
    </w:p>
    <w:p w:rsidR="00030DEF" w:rsidRDefault="00030DEF" w:rsidP="00030DEF">
      <w:pPr>
        <w:pStyle w:val="Tekstpodstawowy2"/>
      </w:pPr>
      <w:r>
        <w:rPr>
          <w:sz w:val="28"/>
        </w:rPr>
        <w:sym w:font="Symbol" w:char="F06A"/>
      </w:r>
      <w:r>
        <w:rPr>
          <w:sz w:val="28"/>
        </w:rPr>
        <w:t xml:space="preserve"> = </w:t>
      </w:r>
      <w:r w:rsidR="00AF6E02">
        <w:rPr>
          <w:sz w:val="28"/>
        </w:rPr>
        <w:t>32</w:t>
      </w:r>
      <w:r>
        <w:rPr>
          <w:sz w:val="28"/>
        </w:rPr>
        <w:t>,</w:t>
      </w:r>
      <w:r w:rsidR="00AF6E02">
        <w:rPr>
          <w:sz w:val="28"/>
        </w:rPr>
        <w:t>8</w:t>
      </w:r>
      <w:r>
        <w:rPr>
          <w:sz w:val="28"/>
          <w:vertAlign w:val="superscript"/>
        </w:rPr>
        <w:t>o</w:t>
      </w:r>
    </w:p>
    <w:p w:rsidR="00030DEF" w:rsidRDefault="00030DEF" w:rsidP="00030DEF">
      <w:pPr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o</w:t>
      </w:r>
      <w:r>
        <w:rPr>
          <w:sz w:val="28"/>
        </w:rPr>
        <w:t xml:space="preserve"> = </w:t>
      </w:r>
      <w:r w:rsidR="00AF6E02">
        <w:rPr>
          <w:sz w:val="28"/>
        </w:rPr>
        <w:t>89842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030DEF" w:rsidRDefault="00030DEF" w:rsidP="00030DEF">
      <w:pPr>
        <w:jc w:val="both"/>
        <w:rPr>
          <w:sz w:val="28"/>
        </w:rPr>
      </w:pPr>
      <w:r>
        <w:rPr>
          <w:sz w:val="28"/>
        </w:rPr>
        <w:t xml:space="preserve">M = </w:t>
      </w:r>
      <w:r w:rsidR="00AF6E02">
        <w:rPr>
          <w:sz w:val="28"/>
        </w:rPr>
        <w:t>99824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030DEF" w:rsidRDefault="00030DEF" w:rsidP="00030DEF">
      <w:pPr>
        <w:jc w:val="both"/>
        <w:rPr>
          <w:sz w:val="28"/>
        </w:rPr>
      </w:pPr>
      <w:proofErr w:type="spellStart"/>
      <w:r>
        <w:rPr>
          <w:sz w:val="28"/>
        </w:rPr>
        <w:lastRenderedPageBreak/>
        <w:t>E</w:t>
      </w:r>
      <w:r>
        <w:rPr>
          <w:sz w:val="28"/>
          <w:vertAlign w:val="subscript"/>
        </w:rPr>
        <w:t>o</w:t>
      </w:r>
      <w:proofErr w:type="spellEnd"/>
      <w:r>
        <w:rPr>
          <w:sz w:val="28"/>
        </w:rPr>
        <w:t xml:space="preserve"> = </w:t>
      </w:r>
      <w:r w:rsidR="00AF6E02">
        <w:rPr>
          <w:sz w:val="28"/>
        </w:rPr>
        <w:t>75827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542EAC" w:rsidRDefault="00542EAC">
      <w:pPr>
        <w:jc w:val="both"/>
        <w:rPr>
          <w:sz w:val="32"/>
        </w:rPr>
      </w:pPr>
    </w:p>
    <w:p w:rsidR="00A71038" w:rsidRDefault="005D66D0" w:rsidP="00A71038">
      <w:pPr>
        <w:pStyle w:val="Tekstpodstawowy2"/>
        <w:rPr>
          <w:sz w:val="28"/>
        </w:rPr>
      </w:pPr>
      <w:r>
        <w:rPr>
          <w:b/>
          <w:bCs/>
          <w:sz w:val="28"/>
        </w:rPr>
        <w:t>I</w:t>
      </w:r>
      <w:r w:rsidR="00C912F4">
        <w:rPr>
          <w:b/>
          <w:bCs/>
          <w:sz w:val="28"/>
        </w:rPr>
        <w:t>I</w:t>
      </w:r>
      <w:r w:rsidR="00A71038">
        <w:rPr>
          <w:b/>
          <w:bCs/>
          <w:sz w:val="28"/>
        </w:rPr>
        <w:t xml:space="preserve"> warstwa geotechniczna</w:t>
      </w:r>
      <w:r w:rsidR="00A71038">
        <w:rPr>
          <w:sz w:val="28"/>
        </w:rPr>
        <w:t xml:space="preserve"> – </w:t>
      </w:r>
      <w:r w:rsidR="007A33B7">
        <w:rPr>
          <w:b/>
          <w:sz w:val="28"/>
        </w:rPr>
        <w:t>glina</w:t>
      </w:r>
      <w:r w:rsidR="00B46FE1">
        <w:rPr>
          <w:sz w:val="28"/>
        </w:rPr>
        <w:t xml:space="preserve">, </w:t>
      </w:r>
      <w:r w:rsidR="007A33B7">
        <w:rPr>
          <w:sz w:val="28"/>
        </w:rPr>
        <w:t>żółta</w:t>
      </w:r>
      <w:r w:rsidR="00B46FE1">
        <w:rPr>
          <w:sz w:val="28"/>
        </w:rPr>
        <w:t xml:space="preserve"> </w:t>
      </w:r>
      <w:r w:rsidR="007A33B7">
        <w:rPr>
          <w:sz w:val="28"/>
        </w:rPr>
        <w:t>zalegająca</w:t>
      </w:r>
      <w:r w:rsidR="00DD7B4D">
        <w:rPr>
          <w:sz w:val="28"/>
        </w:rPr>
        <w:t xml:space="preserve"> </w:t>
      </w:r>
      <w:r w:rsidR="00051D12">
        <w:rPr>
          <w:sz w:val="28"/>
        </w:rPr>
        <w:t>w przedmiotowym terenie</w:t>
      </w:r>
      <w:r w:rsidR="001138F0">
        <w:rPr>
          <w:sz w:val="28"/>
        </w:rPr>
        <w:t xml:space="preserve"> </w:t>
      </w:r>
      <w:r w:rsidR="001138F0">
        <w:rPr>
          <w:sz w:val="28"/>
        </w:rPr>
        <w:br/>
        <w:t>w otworze nr 2/01/14</w:t>
      </w:r>
      <w:r w:rsidR="00051D12">
        <w:rPr>
          <w:sz w:val="28"/>
        </w:rPr>
        <w:t xml:space="preserve"> poniżej warstwy </w:t>
      </w:r>
      <w:r w:rsidR="00402AC7">
        <w:rPr>
          <w:sz w:val="28"/>
        </w:rPr>
        <w:t>gleby</w:t>
      </w:r>
      <w:r w:rsidR="00051D12">
        <w:rPr>
          <w:sz w:val="28"/>
        </w:rPr>
        <w:t xml:space="preserve"> do głębokości </w:t>
      </w:r>
      <w:r w:rsidR="00B46FE1">
        <w:rPr>
          <w:sz w:val="28"/>
        </w:rPr>
        <w:t xml:space="preserve">ok. </w:t>
      </w:r>
      <w:r w:rsidR="001138F0">
        <w:rPr>
          <w:sz w:val="28"/>
        </w:rPr>
        <w:t>0</w:t>
      </w:r>
      <w:r w:rsidR="00B46FE1">
        <w:rPr>
          <w:sz w:val="28"/>
        </w:rPr>
        <w:t>,</w:t>
      </w:r>
      <w:r w:rsidR="001138F0">
        <w:rPr>
          <w:sz w:val="28"/>
        </w:rPr>
        <w:t>6</w:t>
      </w:r>
      <w:r w:rsidR="00B46FE1">
        <w:rPr>
          <w:sz w:val="28"/>
        </w:rPr>
        <w:t>0</w:t>
      </w:r>
      <w:r w:rsidR="00DD7B4D">
        <w:rPr>
          <w:sz w:val="28"/>
        </w:rPr>
        <w:t xml:space="preserve"> </w:t>
      </w:r>
      <w:r w:rsidR="00051D12">
        <w:rPr>
          <w:sz w:val="28"/>
        </w:rPr>
        <w:t xml:space="preserve">m </w:t>
      </w:r>
      <w:proofErr w:type="spellStart"/>
      <w:r w:rsidR="00051D12">
        <w:rPr>
          <w:sz w:val="28"/>
        </w:rPr>
        <w:t>p.p.t</w:t>
      </w:r>
      <w:proofErr w:type="spellEnd"/>
      <w:r w:rsidR="00C912F4">
        <w:rPr>
          <w:sz w:val="28"/>
        </w:rPr>
        <w:t xml:space="preserve">. Są to </w:t>
      </w:r>
      <w:r w:rsidR="00402AC7">
        <w:rPr>
          <w:sz w:val="28"/>
        </w:rPr>
        <w:t>giny twardoplastyczne</w:t>
      </w:r>
      <w:r w:rsidR="00051D12">
        <w:rPr>
          <w:sz w:val="28"/>
        </w:rPr>
        <w:t xml:space="preserve"> </w:t>
      </w:r>
      <w:r w:rsidR="00402AC7">
        <w:rPr>
          <w:sz w:val="28"/>
        </w:rPr>
        <w:t>wilgotne</w:t>
      </w:r>
      <w:r w:rsidR="00051D12">
        <w:rPr>
          <w:sz w:val="28"/>
        </w:rPr>
        <w:t xml:space="preserve">, w których określono </w:t>
      </w:r>
      <w:r w:rsidR="00C912F4">
        <w:rPr>
          <w:sz w:val="28"/>
        </w:rPr>
        <w:t>I</w:t>
      </w:r>
      <w:r w:rsidR="00402AC7">
        <w:rPr>
          <w:sz w:val="28"/>
          <w:vertAlign w:val="subscript"/>
        </w:rPr>
        <w:t>L</w:t>
      </w:r>
      <w:r w:rsidR="00C912F4">
        <w:rPr>
          <w:sz w:val="28"/>
        </w:rPr>
        <w:t xml:space="preserve"> </w:t>
      </w:r>
      <w:r w:rsidR="00517AA1">
        <w:rPr>
          <w:sz w:val="28"/>
        </w:rPr>
        <w:t>= 0,</w:t>
      </w:r>
      <w:r w:rsidR="001138F0">
        <w:rPr>
          <w:sz w:val="28"/>
        </w:rPr>
        <w:t>11</w:t>
      </w:r>
      <w:r w:rsidR="00C912F4">
        <w:rPr>
          <w:sz w:val="28"/>
        </w:rPr>
        <w:t xml:space="preserve">. </w:t>
      </w:r>
    </w:p>
    <w:p w:rsidR="00DB53A0" w:rsidRDefault="00DB53A0" w:rsidP="00A71038">
      <w:pPr>
        <w:pStyle w:val="Tekstpodstawowy2"/>
        <w:rPr>
          <w:sz w:val="28"/>
        </w:rPr>
      </w:pPr>
    </w:p>
    <w:p w:rsidR="00A71038" w:rsidRDefault="00A71038" w:rsidP="00A71038">
      <w:pPr>
        <w:pStyle w:val="Tekstpodstawowy2"/>
        <w:rPr>
          <w:sz w:val="28"/>
        </w:rPr>
      </w:pPr>
      <w:r>
        <w:rPr>
          <w:sz w:val="28"/>
        </w:rPr>
        <w:t>Parametry geotechniczne podłoża gruntowego, które należy przyjąć, do obliczenia nośności podłoża gruntowego dla w/w warstwy:</w:t>
      </w:r>
    </w:p>
    <w:p w:rsidR="00A71038" w:rsidRDefault="00A71038" w:rsidP="00A71038">
      <w:pPr>
        <w:pStyle w:val="Tekstpodstawowy2"/>
        <w:rPr>
          <w:sz w:val="28"/>
        </w:rPr>
      </w:pPr>
    </w:p>
    <w:p w:rsidR="00A71038" w:rsidRDefault="00A71038" w:rsidP="00A71038">
      <w:pPr>
        <w:pStyle w:val="Tekstpodstawowy2"/>
        <w:rPr>
          <w:sz w:val="28"/>
          <w:lang w:val="de-DE"/>
        </w:rPr>
      </w:pPr>
      <w:proofErr w:type="spellStart"/>
      <w:r>
        <w:rPr>
          <w:sz w:val="28"/>
          <w:lang w:val="de-DE"/>
        </w:rPr>
        <w:t>w</w:t>
      </w:r>
      <w:r>
        <w:rPr>
          <w:sz w:val="28"/>
          <w:vertAlign w:val="subscript"/>
          <w:lang w:val="de-DE"/>
        </w:rPr>
        <w:t>n</w:t>
      </w:r>
      <w:proofErr w:type="spellEnd"/>
      <w:r>
        <w:rPr>
          <w:sz w:val="28"/>
          <w:lang w:val="de-DE"/>
        </w:rPr>
        <w:t xml:space="preserve"> =</w:t>
      </w:r>
      <w:r w:rsidR="00D7463C">
        <w:rPr>
          <w:sz w:val="28"/>
          <w:lang w:val="de-DE"/>
        </w:rPr>
        <w:t xml:space="preserve"> </w:t>
      </w:r>
      <w:r w:rsidR="002A0F07">
        <w:rPr>
          <w:sz w:val="28"/>
          <w:lang w:val="de-DE"/>
        </w:rPr>
        <w:t>1</w:t>
      </w:r>
      <w:r w:rsidR="00376A6B">
        <w:rPr>
          <w:sz w:val="28"/>
          <w:lang w:val="de-DE"/>
        </w:rPr>
        <w:t>6</w:t>
      </w:r>
      <w:r>
        <w:rPr>
          <w:sz w:val="28"/>
          <w:lang w:val="de-DE"/>
        </w:rPr>
        <w:t>,0 %</w:t>
      </w:r>
    </w:p>
    <w:p w:rsidR="00A71038" w:rsidRDefault="00A71038" w:rsidP="00A71038">
      <w:pPr>
        <w:pStyle w:val="Tekstpodstawowy2"/>
        <w:rPr>
          <w:sz w:val="28"/>
          <w:vertAlign w:val="superscript"/>
          <w:lang w:val="de-DE"/>
        </w:rPr>
      </w:pPr>
      <w:r>
        <w:rPr>
          <w:sz w:val="28"/>
        </w:rPr>
        <w:sym w:font="Symbol" w:char="F072"/>
      </w:r>
      <w:r>
        <w:rPr>
          <w:sz w:val="28"/>
          <w:lang w:val="de-DE"/>
        </w:rPr>
        <w:t xml:space="preserve"> </w:t>
      </w:r>
      <w:r w:rsidR="008306E7">
        <w:rPr>
          <w:sz w:val="28"/>
          <w:lang w:val="de-DE"/>
        </w:rPr>
        <w:t xml:space="preserve">= </w:t>
      </w:r>
      <w:r w:rsidR="00CE2B35">
        <w:rPr>
          <w:sz w:val="28"/>
          <w:lang w:val="de-DE"/>
        </w:rPr>
        <w:t>2</w:t>
      </w:r>
      <w:r w:rsidR="00E35504">
        <w:rPr>
          <w:sz w:val="28"/>
          <w:lang w:val="de-DE"/>
        </w:rPr>
        <w:t>,</w:t>
      </w:r>
      <w:r w:rsidR="002A0F07">
        <w:rPr>
          <w:sz w:val="28"/>
          <w:lang w:val="de-DE"/>
        </w:rPr>
        <w:t>1</w:t>
      </w:r>
      <w:r w:rsidR="00376A6B">
        <w:rPr>
          <w:sz w:val="28"/>
          <w:lang w:val="de-DE"/>
        </w:rPr>
        <w:t>5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A71038" w:rsidRDefault="00A71038" w:rsidP="00A71038">
      <w:pPr>
        <w:pStyle w:val="Tekstpodstawowy2"/>
        <w:rPr>
          <w:sz w:val="28"/>
          <w:lang w:val="de-DE"/>
        </w:rPr>
      </w:pPr>
      <w:r>
        <w:rPr>
          <w:sz w:val="28"/>
        </w:rPr>
        <w:sym w:font="Symbol" w:char="F072"/>
      </w:r>
      <w:r>
        <w:rPr>
          <w:sz w:val="28"/>
          <w:vertAlign w:val="subscript"/>
          <w:lang w:val="de-DE"/>
        </w:rPr>
        <w:t>s</w:t>
      </w:r>
      <w:r w:rsidR="008306E7">
        <w:rPr>
          <w:sz w:val="28"/>
          <w:lang w:val="de-DE"/>
        </w:rPr>
        <w:t xml:space="preserve"> = 2,6</w:t>
      </w:r>
      <w:r w:rsidR="00376A6B">
        <w:rPr>
          <w:sz w:val="28"/>
          <w:lang w:val="de-DE"/>
        </w:rPr>
        <w:t>7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A71038" w:rsidRPr="00CF5510" w:rsidRDefault="00A71038" w:rsidP="00A71038">
      <w:pPr>
        <w:pStyle w:val="Tekstpodstawowy2"/>
        <w:rPr>
          <w:sz w:val="28"/>
          <w:lang w:val="de-DE"/>
        </w:rPr>
      </w:pPr>
      <w:r w:rsidRPr="00CF5510">
        <w:rPr>
          <w:sz w:val="28"/>
          <w:lang w:val="de-DE"/>
        </w:rPr>
        <w:t>I</w:t>
      </w:r>
      <w:r w:rsidR="00583616">
        <w:rPr>
          <w:sz w:val="28"/>
          <w:vertAlign w:val="subscript"/>
          <w:lang w:val="de-DE"/>
        </w:rPr>
        <w:t>L</w:t>
      </w:r>
      <w:r w:rsidR="0060171F">
        <w:rPr>
          <w:sz w:val="28"/>
          <w:lang w:val="de-DE"/>
        </w:rPr>
        <w:t xml:space="preserve"> </w:t>
      </w:r>
      <w:r w:rsidR="004C30BF">
        <w:rPr>
          <w:sz w:val="28"/>
          <w:lang w:val="de-DE"/>
        </w:rPr>
        <w:t>=</w:t>
      </w:r>
      <w:r w:rsidRPr="00CF5510">
        <w:rPr>
          <w:sz w:val="28"/>
          <w:lang w:val="de-DE"/>
        </w:rPr>
        <w:t xml:space="preserve"> 0,</w:t>
      </w:r>
      <w:r w:rsidR="00376A6B">
        <w:rPr>
          <w:sz w:val="28"/>
          <w:lang w:val="de-DE"/>
        </w:rPr>
        <w:t>11</w:t>
      </w:r>
    </w:p>
    <w:p w:rsidR="00583616" w:rsidRPr="00D05A16" w:rsidRDefault="00583616" w:rsidP="00A71038">
      <w:pPr>
        <w:pStyle w:val="Tekstpodstawowy2"/>
        <w:rPr>
          <w:sz w:val="28"/>
          <w:lang w:val="en-US"/>
        </w:rPr>
      </w:pPr>
      <w:r w:rsidRPr="00D05A16">
        <w:rPr>
          <w:sz w:val="28"/>
          <w:lang w:val="en-US"/>
        </w:rPr>
        <w:t>C</w:t>
      </w:r>
      <w:r w:rsidRPr="00D05A16">
        <w:rPr>
          <w:sz w:val="28"/>
          <w:vertAlign w:val="subscript"/>
          <w:lang w:val="en-US"/>
        </w:rPr>
        <w:t>u</w:t>
      </w:r>
      <w:r w:rsidRPr="00D05A16">
        <w:rPr>
          <w:sz w:val="28"/>
          <w:lang w:val="en-US"/>
        </w:rPr>
        <w:t xml:space="preserve"> =</w:t>
      </w:r>
      <w:r w:rsidR="003520F4" w:rsidRPr="00D05A16">
        <w:rPr>
          <w:sz w:val="28"/>
          <w:lang w:val="en-US"/>
        </w:rPr>
        <w:t xml:space="preserve"> 35,</w:t>
      </w:r>
      <w:r w:rsidR="00376A6B">
        <w:rPr>
          <w:sz w:val="28"/>
          <w:lang w:val="en-US"/>
        </w:rPr>
        <w:t>07</w:t>
      </w:r>
      <w:r w:rsidRPr="00D05A16">
        <w:rPr>
          <w:sz w:val="28"/>
          <w:lang w:val="en-US"/>
        </w:rPr>
        <w:t xml:space="preserve"> </w:t>
      </w:r>
      <w:proofErr w:type="spellStart"/>
      <w:r w:rsidRPr="00D05A16">
        <w:rPr>
          <w:sz w:val="28"/>
          <w:lang w:val="en-US"/>
        </w:rPr>
        <w:t>kPa</w:t>
      </w:r>
      <w:proofErr w:type="spellEnd"/>
    </w:p>
    <w:p w:rsidR="00A71038" w:rsidRDefault="00A71038" w:rsidP="00A71038">
      <w:pPr>
        <w:pStyle w:val="Tekstpodstawowy2"/>
      </w:pPr>
      <w:r>
        <w:rPr>
          <w:sz w:val="28"/>
        </w:rPr>
        <w:sym w:font="Symbol" w:char="F06A"/>
      </w:r>
      <w:r w:rsidR="00E35504">
        <w:rPr>
          <w:sz w:val="28"/>
        </w:rPr>
        <w:t xml:space="preserve"> = </w:t>
      </w:r>
      <w:r w:rsidR="00376A6B">
        <w:rPr>
          <w:sz w:val="28"/>
        </w:rPr>
        <w:t>19</w:t>
      </w:r>
      <w:r w:rsidR="00D7463C">
        <w:rPr>
          <w:sz w:val="28"/>
        </w:rPr>
        <w:t>,</w:t>
      </w:r>
      <w:r w:rsidR="00376A6B">
        <w:rPr>
          <w:sz w:val="28"/>
        </w:rPr>
        <w:t>9</w:t>
      </w:r>
      <w:r>
        <w:rPr>
          <w:sz w:val="28"/>
          <w:vertAlign w:val="superscript"/>
        </w:rPr>
        <w:t>o</w:t>
      </w:r>
    </w:p>
    <w:p w:rsidR="00A71038" w:rsidRDefault="00A71038" w:rsidP="00A71038">
      <w:pPr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o</w:t>
      </w:r>
      <w:r>
        <w:rPr>
          <w:sz w:val="28"/>
        </w:rPr>
        <w:t xml:space="preserve"> = </w:t>
      </w:r>
      <w:r w:rsidR="00376A6B">
        <w:rPr>
          <w:sz w:val="28"/>
        </w:rPr>
        <w:t>46751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A71038" w:rsidRDefault="00A71038" w:rsidP="00A71038">
      <w:pPr>
        <w:jc w:val="both"/>
        <w:rPr>
          <w:sz w:val="28"/>
        </w:rPr>
      </w:pPr>
      <w:r>
        <w:rPr>
          <w:sz w:val="28"/>
        </w:rPr>
        <w:t>M =</w:t>
      </w:r>
      <w:r w:rsidR="003D1077">
        <w:rPr>
          <w:sz w:val="28"/>
        </w:rPr>
        <w:t xml:space="preserve"> </w:t>
      </w:r>
      <w:r w:rsidR="00376A6B">
        <w:rPr>
          <w:sz w:val="28"/>
        </w:rPr>
        <w:t>62319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680ED3" w:rsidRDefault="00A71038">
      <w:pPr>
        <w:jc w:val="both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o</w:t>
      </w:r>
      <w:proofErr w:type="spellEnd"/>
      <w:r>
        <w:rPr>
          <w:sz w:val="28"/>
        </w:rPr>
        <w:t xml:space="preserve"> = </w:t>
      </w:r>
      <w:r w:rsidR="00376A6B">
        <w:rPr>
          <w:sz w:val="28"/>
        </w:rPr>
        <w:t>35531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7A33B7" w:rsidRDefault="007A33B7">
      <w:pPr>
        <w:jc w:val="both"/>
        <w:rPr>
          <w:sz w:val="28"/>
        </w:rPr>
      </w:pPr>
    </w:p>
    <w:p w:rsidR="007A33B7" w:rsidRDefault="007A33B7" w:rsidP="007A33B7">
      <w:pPr>
        <w:pStyle w:val="Tekstpodstawowy2"/>
        <w:rPr>
          <w:sz w:val="28"/>
        </w:rPr>
      </w:pPr>
      <w:r>
        <w:rPr>
          <w:b/>
          <w:bCs/>
          <w:sz w:val="28"/>
        </w:rPr>
        <w:t>I</w:t>
      </w:r>
      <w:r w:rsidR="00F85E94">
        <w:rPr>
          <w:b/>
          <w:bCs/>
          <w:sz w:val="28"/>
        </w:rPr>
        <w:t>I</w:t>
      </w:r>
      <w:r>
        <w:rPr>
          <w:b/>
          <w:bCs/>
          <w:sz w:val="28"/>
        </w:rPr>
        <w:t>I warstwa geotechniczna</w:t>
      </w:r>
      <w:r>
        <w:rPr>
          <w:sz w:val="28"/>
        </w:rPr>
        <w:t xml:space="preserve"> – </w:t>
      </w:r>
      <w:r w:rsidR="009B63AE">
        <w:rPr>
          <w:b/>
          <w:sz w:val="28"/>
        </w:rPr>
        <w:t>rumosz wapienia</w:t>
      </w:r>
      <w:r>
        <w:rPr>
          <w:sz w:val="28"/>
        </w:rPr>
        <w:t xml:space="preserve">, zalegający w przedmiotowym terenie </w:t>
      </w:r>
      <w:r w:rsidR="008D7F77">
        <w:rPr>
          <w:sz w:val="28"/>
        </w:rPr>
        <w:t xml:space="preserve">w otworze nr 2/01/14 </w:t>
      </w:r>
      <w:r>
        <w:rPr>
          <w:sz w:val="28"/>
        </w:rPr>
        <w:t xml:space="preserve">poniżej warstwy </w:t>
      </w:r>
      <w:r w:rsidR="009B63AE">
        <w:rPr>
          <w:sz w:val="28"/>
        </w:rPr>
        <w:t xml:space="preserve">gliny </w:t>
      </w:r>
      <w:r>
        <w:rPr>
          <w:sz w:val="28"/>
        </w:rPr>
        <w:t xml:space="preserve">do głębokości stwierdzonej wierceniem tj. ok. </w:t>
      </w:r>
      <w:r w:rsidR="008D7F77">
        <w:rPr>
          <w:sz w:val="28"/>
        </w:rPr>
        <w:t>3</w:t>
      </w:r>
      <w:r>
        <w:rPr>
          <w:sz w:val="28"/>
        </w:rPr>
        <w:t>,</w:t>
      </w:r>
      <w:r w:rsidR="008D7F77">
        <w:rPr>
          <w:sz w:val="28"/>
        </w:rPr>
        <w:t>0</w:t>
      </w:r>
      <w:r>
        <w:rPr>
          <w:sz w:val="28"/>
        </w:rPr>
        <w:t xml:space="preserve">0 m </w:t>
      </w:r>
      <w:proofErr w:type="spellStart"/>
      <w:r>
        <w:rPr>
          <w:sz w:val="28"/>
        </w:rPr>
        <w:t>p.p.t</w:t>
      </w:r>
      <w:proofErr w:type="spellEnd"/>
      <w:r>
        <w:rPr>
          <w:sz w:val="28"/>
        </w:rPr>
        <w:t xml:space="preserve">. </w:t>
      </w:r>
      <w:r w:rsidR="009B63AE">
        <w:rPr>
          <w:sz w:val="28"/>
        </w:rPr>
        <w:t>Jest to rumosz, półzwarty</w:t>
      </w:r>
      <w:r>
        <w:rPr>
          <w:sz w:val="28"/>
        </w:rPr>
        <w:t>,</w:t>
      </w:r>
      <w:r w:rsidR="009B63AE">
        <w:rPr>
          <w:sz w:val="28"/>
        </w:rPr>
        <w:t xml:space="preserve"> wilgotny</w:t>
      </w:r>
      <w:r>
        <w:rPr>
          <w:sz w:val="28"/>
        </w:rPr>
        <w:t xml:space="preserve"> w który</w:t>
      </w:r>
      <w:r w:rsidR="009B63AE">
        <w:rPr>
          <w:sz w:val="28"/>
        </w:rPr>
        <w:t>m</w:t>
      </w:r>
      <w:r w:rsidR="008D7F77">
        <w:rPr>
          <w:sz w:val="28"/>
        </w:rPr>
        <w:t xml:space="preserve"> określono </w:t>
      </w:r>
      <w:r>
        <w:rPr>
          <w:sz w:val="28"/>
        </w:rPr>
        <w:t>I</w:t>
      </w:r>
      <w:r w:rsidR="009B63AE">
        <w:rPr>
          <w:sz w:val="28"/>
          <w:vertAlign w:val="subscript"/>
        </w:rPr>
        <w:t>L</w:t>
      </w:r>
      <w:r>
        <w:rPr>
          <w:sz w:val="28"/>
        </w:rPr>
        <w:t xml:space="preserve"> </w:t>
      </w:r>
      <w:r w:rsidR="009B63AE">
        <w:rPr>
          <w:sz w:val="28"/>
        </w:rPr>
        <w:t>&lt;0,00</w:t>
      </w:r>
      <w:r>
        <w:rPr>
          <w:sz w:val="28"/>
        </w:rPr>
        <w:t xml:space="preserve">. </w:t>
      </w:r>
    </w:p>
    <w:p w:rsidR="007A33B7" w:rsidRDefault="007A33B7" w:rsidP="007A33B7">
      <w:pPr>
        <w:pStyle w:val="Tekstpodstawowy2"/>
        <w:rPr>
          <w:sz w:val="28"/>
        </w:rPr>
      </w:pPr>
    </w:p>
    <w:p w:rsidR="007A33B7" w:rsidRDefault="007A33B7" w:rsidP="007A33B7">
      <w:pPr>
        <w:pStyle w:val="Tekstpodstawowy2"/>
        <w:rPr>
          <w:sz w:val="28"/>
        </w:rPr>
      </w:pPr>
      <w:r>
        <w:rPr>
          <w:sz w:val="28"/>
        </w:rPr>
        <w:t>Parametry geotechniczne podłoża gruntowego, które należy przyjąć, do obliczenia nośności podłoża gruntowego dla w/w warstwy:</w:t>
      </w:r>
    </w:p>
    <w:p w:rsidR="007A33B7" w:rsidRDefault="007A33B7" w:rsidP="007A33B7">
      <w:pPr>
        <w:pStyle w:val="Tekstpodstawowy2"/>
        <w:rPr>
          <w:sz w:val="28"/>
        </w:rPr>
      </w:pPr>
    </w:p>
    <w:p w:rsidR="00FE5CA4" w:rsidRPr="00C57A89" w:rsidRDefault="00FE5CA4" w:rsidP="00FE5CA4">
      <w:pPr>
        <w:pStyle w:val="Tekstpodstawowy2"/>
        <w:rPr>
          <w:bCs/>
          <w:sz w:val="28"/>
          <w:szCs w:val="28"/>
          <w:lang w:val="en-US"/>
        </w:rPr>
      </w:pPr>
      <w:proofErr w:type="spellStart"/>
      <w:r w:rsidRPr="007F3E8D">
        <w:rPr>
          <w:bCs/>
          <w:sz w:val="28"/>
          <w:szCs w:val="28"/>
          <w:lang w:val="en-US"/>
        </w:rPr>
        <w:t>w</w:t>
      </w:r>
      <w:r w:rsidRPr="007F3E8D">
        <w:rPr>
          <w:bCs/>
          <w:sz w:val="28"/>
          <w:szCs w:val="28"/>
          <w:vertAlign w:val="subscript"/>
          <w:lang w:val="en-US"/>
        </w:rPr>
        <w:t>n</w:t>
      </w:r>
      <w:proofErr w:type="spellEnd"/>
      <w:r w:rsidRPr="007F3E8D">
        <w:rPr>
          <w:bCs/>
          <w:sz w:val="28"/>
          <w:szCs w:val="28"/>
          <w:lang w:val="en-US"/>
        </w:rPr>
        <w:t xml:space="preserve"> = 9 %</w:t>
      </w:r>
    </w:p>
    <w:p w:rsidR="00FE5CA4" w:rsidRPr="00C57A89" w:rsidRDefault="00FE5CA4" w:rsidP="00FE5CA4">
      <w:pPr>
        <w:pStyle w:val="Tekstpodstawowy2"/>
        <w:rPr>
          <w:bCs/>
          <w:sz w:val="28"/>
          <w:szCs w:val="28"/>
          <w:vertAlign w:val="superscript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lang w:val="en-US"/>
        </w:rPr>
        <w:t xml:space="preserve"> = </w:t>
      </w:r>
      <w:r>
        <w:rPr>
          <w:bCs/>
          <w:sz w:val="28"/>
          <w:szCs w:val="28"/>
          <w:lang w:val="en-US"/>
        </w:rPr>
        <w:t>2</w:t>
      </w:r>
      <w:r w:rsidRPr="00C57A89">
        <w:rPr>
          <w:bCs/>
          <w:sz w:val="28"/>
          <w:szCs w:val="28"/>
          <w:lang w:val="en-US"/>
        </w:rPr>
        <w:t>,</w:t>
      </w:r>
      <w:r>
        <w:rPr>
          <w:bCs/>
          <w:sz w:val="28"/>
          <w:szCs w:val="28"/>
          <w:lang w:val="en-US"/>
        </w:rPr>
        <w:t>20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FE5CA4" w:rsidRPr="00C57A89" w:rsidRDefault="00FE5CA4" w:rsidP="00FE5CA4">
      <w:pPr>
        <w:pStyle w:val="Tekstpodstawowy2"/>
        <w:rPr>
          <w:bCs/>
          <w:sz w:val="28"/>
          <w:szCs w:val="28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vertAlign w:val="subscript"/>
          <w:lang w:val="en-US"/>
        </w:rPr>
        <w:t>s</w:t>
      </w:r>
      <w:r w:rsidRPr="00C57A89">
        <w:rPr>
          <w:bCs/>
          <w:sz w:val="28"/>
          <w:szCs w:val="28"/>
          <w:lang w:val="en-US"/>
        </w:rPr>
        <w:t xml:space="preserve"> = 2,6</w:t>
      </w:r>
      <w:r>
        <w:rPr>
          <w:bCs/>
          <w:sz w:val="28"/>
          <w:szCs w:val="28"/>
          <w:lang w:val="en-US"/>
        </w:rPr>
        <w:t>5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FE5CA4" w:rsidRPr="00255B80" w:rsidRDefault="00FE5CA4" w:rsidP="00FE5CA4">
      <w:pPr>
        <w:pStyle w:val="Tekstpodstawowy2"/>
        <w:rPr>
          <w:bCs/>
          <w:sz w:val="28"/>
          <w:szCs w:val="28"/>
          <w:lang w:val="en-US"/>
        </w:rPr>
      </w:pPr>
      <w:r w:rsidRPr="00255B80">
        <w:rPr>
          <w:bCs/>
          <w:sz w:val="28"/>
          <w:szCs w:val="28"/>
          <w:lang w:val="en-US"/>
        </w:rPr>
        <w:t>I</w:t>
      </w:r>
      <w:r w:rsidRPr="00255B80">
        <w:rPr>
          <w:bCs/>
          <w:sz w:val="28"/>
          <w:szCs w:val="28"/>
          <w:vertAlign w:val="subscript"/>
          <w:lang w:val="en-US"/>
        </w:rPr>
        <w:t>L</w:t>
      </w:r>
      <w:r w:rsidRPr="00255B80">
        <w:rPr>
          <w:bCs/>
          <w:sz w:val="28"/>
          <w:szCs w:val="28"/>
          <w:lang w:val="en-US"/>
        </w:rPr>
        <w:t xml:space="preserve"> &lt; 0,00</w:t>
      </w:r>
    </w:p>
    <w:p w:rsidR="00FE5CA4" w:rsidRPr="00255B80" w:rsidRDefault="00FE5CA4" w:rsidP="00FE5CA4">
      <w:pPr>
        <w:pStyle w:val="Tekstpodstawowy2"/>
        <w:rPr>
          <w:bCs/>
          <w:sz w:val="28"/>
          <w:szCs w:val="28"/>
          <w:lang w:val="en-US"/>
        </w:rPr>
      </w:pPr>
      <w:r w:rsidRPr="00255B80">
        <w:rPr>
          <w:bCs/>
          <w:sz w:val="28"/>
          <w:szCs w:val="28"/>
          <w:lang w:val="en-US"/>
        </w:rPr>
        <w:t>c</w:t>
      </w:r>
      <w:r w:rsidRPr="00255B80">
        <w:rPr>
          <w:bCs/>
          <w:sz w:val="28"/>
          <w:szCs w:val="28"/>
          <w:vertAlign w:val="subscript"/>
          <w:lang w:val="en-US"/>
        </w:rPr>
        <w:t>u</w:t>
      </w:r>
      <w:r w:rsidRPr="00255B80">
        <w:rPr>
          <w:bCs/>
          <w:sz w:val="28"/>
          <w:szCs w:val="28"/>
          <w:lang w:val="en-US"/>
        </w:rPr>
        <w:t xml:space="preserve"> = 40,0 </w:t>
      </w:r>
      <w:proofErr w:type="spellStart"/>
      <w:r w:rsidRPr="00255B80">
        <w:rPr>
          <w:bCs/>
          <w:sz w:val="28"/>
          <w:szCs w:val="28"/>
          <w:lang w:val="en-US"/>
        </w:rPr>
        <w:t>kPa</w:t>
      </w:r>
      <w:proofErr w:type="spellEnd"/>
    </w:p>
    <w:p w:rsidR="00FE5CA4" w:rsidRPr="00CB050B" w:rsidRDefault="00FE5CA4" w:rsidP="00FE5CA4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sym w:font="Symbol" w:char="F06A"/>
      </w:r>
      <w:r>
        <w:rPr>
          <w:bCs/>
          <w:sz w:val="28"/>
          <w:szCs w:val="28"/>
        </w:rPr>
        <w:t xml:space="preserve"> = 22,0</w:t>
      </w:r>
      <w:r w:rsidRPr="00CB050B">
        <w:rPr>
          <w:bCs/>
          <w:sz w:val="28"/>
          <w:szCs w:val="28"/>
          <w:vertAlign w:val="superscript"/>
        </w:rPr>
        <w:t>o</w:t>
      </w:r>
    </w:p>
    <w:p w:rsidR="00FE5CA4" w:rsidRDefault="00FE5CA4" w:rsidP="00FE5CA4">
      <w:pPr>
        <w:jc w:val="both"/>
        <w:rPr>
          <w:sz w:val="28"/>
          <w:szCs w:val="28"/>
        </w:rPr>
      </w:pPr>
      <w:r w:rsidRPr="00CB050B">
        <w:rPr>
          <w:sz w:val="28"/>
          <w:szCs w:val="28"/>
        </w:rPr>
        <w:t>M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65768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FE5CA4" w:rsidRDefault="00FE5CA4" w:rsidP="00FE5C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87669 </w:t>
      </w:r>
      <w:proofErr w:type="spellStart"/>
      <w:r>
        <w:rPr>
          <w:sz w:val="28"/>
          <w:szCs w:val="28"/>
        </w:rPr>
        <w:t>kPa</w:t>
      </w:r>
      <w:proofErr w:type="spellEnd"/>
    </w:p>
    <w:p w:rsidR="00FE5CA4" w:rsidRPr="00F62B10" w:rsidRDefault="00FE5CA4" w:rsidP="00FE5CA4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49984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7A33B7" w:rsidRDefault="007A33B7" w:rsidP="007A33B7">
      <w:pPr>
        <w:jc w:val="both"/>
        <w:rPr>
          <w:sz w:val="28"/>
        </w:rPr>
      </w:pPr>
    </w:p>
    <w:p w:rsidR="0091598A" w:rsidRDefault="0091598A">
      <w:pPr>
        <w:jc w:val="both"/>
        <w:rPr>
          <w:sz w:val="28"/>
        </w:rPr>
      </w:pPr>
    </w:p>
    <w:p w:rsidR="003F66A5" w:rsidRDefault="009F6BFA">
      <w:pPr>
        <w:jc w:val="both"/>
        <w:rPr>
          <w:sz w:val="28"/>
        </w:rPr>
      </w:pPr>
      <w:r>
        <w:rPr>
          <w:sz w:val="28"/>
        </w:rPr>
        <w:t xml:space="preserve"> </w:t>
      </w:r>
      <w:r w:rsidR="003F66A5">
        <w:rPr>
          <w:sz w:val="28"/>
        </w:rPr>
        <w:t>(dane przyjęto na podstawie P</w:t>
      </w:r>
      <w:r w:rsidR="006335AA">
        <w:rPr>
          <w:sz w:val="28"/>
        </w:rPr>
        <w:t>N-81/B-03020</w:t>
      </w:r>
      <w:r w:rsidR="003F66A5">
        <w:rPr>
          <w:sz w:val="28"/>
        </w:rPr>
        <w:t>).</w:t>
      </w:r>
    </w:p>
    <w:p w:rsidR="00831FDD" w:rsidRDefault="00831FDD" w:rsidP="00831FDD">
      <w:pPr>
        <w:pStyle w:val="Tekstpodstawowy3"/>
      </w:pPr>
      <w:r>
        <w:t>Powyższe dane należy zastosować do obliczeń konstrukcyjnych.</w:t>
      </w:r>
    </w:p>
    <w:p w:rsidR="00692F87" w:rsidRDefault="00692F87">
      <w:pPr>
        <w:jc w:val="both"/>
        <w:rPr>
          <w:sz w:val="32"/>
        </w:rPr>
      </w:pPr>
    </w:p>
    <w:p w:rsidR="00BE6EC6" w:rsidRDefault="00BE6EC6">
      <w:pPr>
        <w:jc w:val="both"/>
        <w:rPr>
          <w:sz w:val="32"/>
        </w:rPr>
      </w:pPr>
    </w:p>
    <w:p w:rsidR="00BE6EC6" w:rsidRPr="00FA7D07" w:rsidRDefault="00BE6EC6">
      <w:pPr>
        <w:jc w:val="both"/>
        <w:rPr>
          <w:sz w:val="32"/>
        </w:rPr>
      </w:pPr>
    </w:p>
    <w:p w:rsidR="003F66A5" w:rsidRDefault="003F66A5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Wnioski i zalecenia.</w:t>
      </w:r>
    </w:p>
    <w:p w:rsidR="003F66A5" w:rsidRDefault="003F66A5">
      <w:pPr>
        <w:jc w:val="both"/>
        <w:rPr>
          <w:sz w:val="28"/>
        </w:rPr>
      </w:pPr>
    </w:p>
    <w:p w:rsidR="001B1EC0" w:rsidRPr="003B0666" w:rsidRDefault="003F66A5" w:rsidP="00692F8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 przedmiotowym rejonie w budowie geologicznej podłoża gruntowego </w:t>
      </w:r>
      <w:r w:rsidR="009711AE">
        <w:rPr>
          <w:sz w:val="28"/>
        </w:rPr>
        <w:t xml:space="preserve">bierze udział </w:t>
      </w:r>
      <w:r w:rsidR="004F0065">
        <w:rPr>
          <w:sz w:val="28"/>
        </w:rPr>
        <w:t xml:space="preserve">humus, piasek średni, żółty, średnio zagęszczony, wilgotny, glina żółta z wapieniami, twardoplastyczna, wilgotna, rumosz wapienia, półzwarty, wilgotny, </w:t>
      </w:r>
      <w:r w:rsidR="00B46FE1">
        <w:rPr>
          <w:sz w:val="28"/>
        </w:rPr>
        <w:t xml:space="preserve">zaleganie tych utworów </w:t>
      </w:r>
      <w:r w:rsidR="0068046A">
        <w:rPr>
          <w:sz w:val="28"/>
        </w:rPr>
        <w:t>stwierdzon</w:t>
      </w:r>
      <w:r w:rsidR="00B46FE1">
        <w:rPr>
          <w:sz w:val="28"/>
        </w:rPr>
        <w:t xml:space="preserve">o do </w:t>
      </w:r>
      <w:r w:rsidR="009F6BFA">
        <w:rPr>
          <w:sz w:val="28"/>
        </w:rPr>
        <w:t xml:space="preserve">głębokości </w:t>
      </w:r>
      <w:r w:rsidR="0068046A">
        <w:rPr>
          <w:sz w:val="28"/>
        </w:rPr>
        <w:t xml:space="preserve"> </w:t>
      </w:r>
      <w:r w:rsidR="004F0065">
        <w:rPr>
          <w:sz w:val="28"/>
        </w:rPr>
        <w:t>3</w:t>
      </w:r>
      <w:r w:rsidR="009F6BFA">
        <w:rPr>
          <w:sz w:val="28"/>
        </w:rPr>
        <w:t>,</w:t>
      </w:r>
      <w:r w:rsidR="004F0065">
        <w:rPr>
          <w:sz w:val="28"/>
        </w:rPr>
        <w:t>0</w:t>
      </w:r>
      <w:r w:rsidR="009F6BFA">
        <w:rPr>
          <w:sz w:val="28"/>
        </w:rPr>
        <w:t>0</w:t>
      </w:r>
      <w:r w:rsidR="009711AE">
        <w:rPr>
          <w:sz w:val="28"/>
        </w:rPr>
        <w:t xml:space="preserve"> m </w:t>
      </w:r>
      <w:proofErr w:type="spellStart"/>
      <w:r w:rsidR="009711AE">
        <w:rPr>
          <w:sz w:val="28"/>
        </w:rPr>
        <w:t>p.p.t</w:t>
      </w:r>
      <w:proofErr w:type="spellEnd"/>
      <w:r w:rsidR="009711AE">
        <w:rPr>
          <w:sz w:val="28"/>
        </w:rPr>
        <w:t xml:space="preserve">. </w:t>
      </w:r>
      <w:r w:rsidR="009711AE" w:rsidRPr="001660AF">
        <w:rPr>
          <w:b/>
          <w:sz w:val="28"/>
        </w:rPr>
        <w:t>Wszystkie stwierdzone w wierceniu grunty są gruntami nośnymi.</w:t>
      </w:r>
    </w:p>
    <w:p w:rsidR="003B0666" w:rsidRPr="00692F87" w:rsidRDefault="003B0666" w:rsidP="003B0666">
      <w:pPr>
        <w:ind w:left="1440"/>
        <w:jc w:val="both"/>
        <w:rPr>
          <w:sz w:val="28"/>
        </w:rPr>
      </w:pP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 w:rsidRPr="001660AF">
        <w:rPr>
          <w:b/>
          <w:sz w:val="28"/>
        </w:rPr>
        <w:t>Parametry geotechniczne gruntu przedstawiono w punkcie 4.3</w:t>
      </w:r>
      <w:r w:rsidR="001660AF" w:rsidRPr="001660AF">
        <w:rPr>
          <w:b/>
          <w:sz w:val="28"/>
        </w:rPr>
        <w:t xml:space="preserve"> oraz załączonej tabeli.</w:t>
      </w:r>
      <w:r w:rsidR="009711AE">
        <w:rPr>
          <w:sz w:val="28"/>
        </w:rPr>
        <w:t xml:space="preserve"> </w:t>
      </w:r>
      <w:r>
        <w:rPr>
          <w:sz w:val="28"/>
        </w:rPr>
        <w:t xml:space="preserve">Do obliczenia parametrów konstrukcyjnych przedmiotowej inwestycji przyjąć należy parametry obliczeniowe podane w w/w punkcie. </w:t>
      </w:r>
    </w:p>
    <w:p w:rsidR="009F6BFA" w:rsidRDefault="009F6BFA" w:rsidP="009F6BFA">
      <w:pPr>
        <w:pStyle w:val="Akapitzlist"/>
        <w:rPr>
          <w:sz w:val="28"/>
        </w:rPr>
      </w:pPr>
    </w:p>
    <w:p w:rsidR="00437259" w:rsidRPr="009F6BFA" w:rsidRDefault="009F6BFA" w:rsidP="009F6BFA">
      <w:pPr>
        <w:numPr>
          <w:ilvl w:val="1"/>
          <w:numId w:val="1"/>
        </w:numPr>
        <w:jc w:val="both"/>
        <w:rPr>
          <w:sz w:val="28"/>
          <w:szCs w:val="28"/>
        </w:rPr>
      </w:pPr>
      <w:r w:rsidRPr="009F6BFA">
        <w:rPr>
          <w:b/>
          <w:sz w:val="28"/>
          <w:szCs w:val="28"/>
        </w:rPr>
        <w:t>Na omawianym terenie poziom</w:t>
      </w:r>
      <w:r w:rsidR="008E40C4">
        <w:rPr>
          <w:b/>
          <w:sz w:val="28"/>
          <w:szCs w:val="28"/>
        </w:rPr>
        <w:t>u</w:t>
      </w:r>
      <w:r w:rsidRPr="009F6BFA">
        <w:rPr>
          <w:b/>
          <w:sz w:val="28"/>
          <w:szCs w:val="28"/>
        </w:rPr>
        <w:t xml:space="preserve"> wód gruntowych </w:t>
      </w:r>
      <w:r w:rsidR="008E40C4">
        <w:rPr>
          <w:b/>
          <w:sz w:val="28"/>
          <w:szCs w:val="28"/>
        </w:rPr>
        <w:t xml:space="preserve">nie </w:t>
      </w:r>
      <w:r w:rsidRPr="009F6BFA">
        <w:rPr>
          <w:b/>
          <w:sz w:val="28"/>
          <w:szCs w:val="28"/>
        </w:rPr>
        <w:t xml:space="preserve">stwierdzono </w:t>
      </w:r>
      <w:r w:rsidRPr="009F6BFA">
        <w:rPr>
          <w:b/>
          <w:sz w:val="28"/>
          <w:szCs w:val="28"/>
        </w:rPr>
        <w:br/>
        <w:t xml:space="preserve">w wierceniach </w:t>
      </w:r>
      <w:r w:rsidR="008E40C4">
        <w:rPr>
          <w:b/>
          <w:sz w:val="28"/>
          <w:szCs w:val="28"/>
        </w:rPr>
        <w:t>do</w:t>
      </w:r>
      <w:r w:rsidRPr="009F6BFA">
        <w:rPr>
          <w:b/>
          <w:sz w:val="28"/>
          <w:szCs w:val="28"/>
        </w:rPr>
        <w:t xml:space="preserve"> głębokości ok. </w:t>
      </w:r>
      <w:r w:rsidR="004F0065">
        <w:rPr>
          <w:b/>
          <w:sz w:val="28"/>
          <w:szCs w:val="28"/>
        </w:rPr>
        <w:t>3</w:t>
      </w:r>
      <w:r w:rsidR="008E40C4">
        <w:rPr>
          <w:b/>
          <w:sz w:val="28"/>
          <w:szCs w:val="28"/>
        </w:rPr>
        <w:t>,</w:t>
      </w:r>
      <w:r w:rsidR="004F0065">
        <w:rPr>
          <w:b/>
          <w:sz w:val="28"/>
          <w:szCs w:val="28"/>
        </w:rPr>
        <w:t>0</w:t>
      </w:r>
      <w:r w:rsidR="008E40C4">
        <w:rPr>
          <w:b/>
          <w:sz w:val="28"/>
          <w:szCs w:val="28"/>
        </w:rPr>
        <w:t>0</w:t>
      </w:r>
      <w:r w:rsidRPr="009F6BFA">
        <w:rPr>
          <w:b/>
          <w:sz w:val="28"/>
          <w:szCs w:val="28"/>
        </w:rPr>
        <w:t xml:space="preserve"> m </w:t>
      </w:r>
      <w:proofErr w:type="spellStart"/>
      <w:r w:rsidRPr="009F6BFA">
        <w:rPr>
          <w:b/>
          <w:sz w:val="28"/>
          <w:szCs w:val="28"/>
        </w:rPr>
        <w:t>p.p.t</w:t>
      </w:r>
      <w:proofErr w:type="spellEnd"/>
      <w:r w:rsidRPr="009F6BFA">
        <w:rPr>
          <w:b/>
          <w:sz w:val="28"/>
          <w:szCs w:val="28"/>
        </w:rPr>
        <w:t>.</w:t>
      </w:r>
    </w:p>
    <w:p w:rsidR="003F66A5" w:rsidRDefault="003F66A5">
      <w:pPr>
        <w:ind w:left="1080"/>
        <w:jc w:val="both"/>
        <w:rPr>
          <w:sz w:val="28"/>
        </w:rPr>
      </w:pPr>
    </w:p>
    <w:p w:rsidR="003F66A5" w:rsidRDefault="003F66A5" w:rsidP="002D5DD2">
      <w:pPr>
        <w:numPr>
          <w:ilvl w:val="1"/>
          <w:numId w:val="1"/>
        </w:numPr>
        <w:jc w:val="both"/>
        <w:rPr>
          <w:sz w:val="28"/>
        </w:rPr>
      </w:pPr>
      <w:r w:rsidRPr="00A71038">
        <w:rPr>
          <w:sz w:val="28"/>
        </w:rPr>
        <w:t xml:space="preserve">Przedmiotowy rejon zaliczyć można do </w:t>
      </w:r>
      <w:r w:rsidRPr="00A71038">
        <w:rPr>
          <w:b/>
          <w:bCs/>
          <w:sz w:val="28"/>
        </w:rPr>
        <w:t>I kategorii geotechnicznej (proste warunki gruntowe).</w:t>
      </w:r>
      <w:r w:rsidRPr="00A71038">
        <w:rPr>
          <w:sz w:val="28"/>
        </w:rPr>
        <w:t xml:space="preserve"> Nie stwierdzono istotnych zmian </w:t>
      </w:r>
      <w:r w:rsidR="004A1604">
        <w:rPr>
          <w:sz w:val="28"/>
        </w:rPr>
        <w:br/>
      </w:r>
      <w:r w:rsidRPr="00A71038">
        <w:rPr>
          <w:sz w:val="28"/>
        </w:rPr>
        <w:t xml:space="preserve">w litologii warstw budujących podłoże gruntowe. </w:t>
      </w:r>
    </w:p>
    <w:p w:rsidR="00A71038" w:rsidRPr="00A71038" w:rsidRDefault="00A71038" w:rsidP="00D17E41">
      <w:pPr>
        <w:jc w:val="both"/>
        <w:rPr>
          <w:sz w:val="28"/>
        </w:rPr>
      </w:pPr>
    </w:p>
    <w:p w:rsidR="003F66A5" w:rsidRPr="008A03E1" w:rsidRDefault="003F66A5">
      <w:pPr>
        <w:numPr>
          <w:ilvl w:val="1"/>
          <w:numId w:val="1"/>
        </w:numPr>
        <w:jc w:val="both"/>
        <w:rPr>
          <w:sz w:val="32"/>
        </w:rPr>
      </w:pPr>
      <w:r>
        <w:rPr>
          <w:sz w:val="28"/>
        </w:rPr>
        <w:t xml:space="preserve">W pobliżu projektowanej inwestycji nie stwierdzono istnienia żadnych studni gospodarskich, ujęć wody pitnej, źródeł, ani wysięków wody gruntowej oraz żadnych cieków powierzchniowych. </w:t>
      </w:r>
    </w:p>
    <w:p w:rsidR="008A03E1" w:rsidRDefault="008A03E1" w:rsidP="008A03E1">
      <w:pPr>
        <w:pStyle w:val="Akapitzlist"/>
        <w:rPr>
          <w:sz w:val="32"/>
        </w:rPr>
      </w:pPr>
    </w:p>
    <w:p w:rsidR="008A03E1" w:rsidRPr="008A03E1" w:rsidRDefault="008A03E1" w:rsidP="008A03E1">
      <w:pPr>
        <w:numPr>
          <w:ilvl w:val="1"/>
          <w:numId w:val="1"/>
        </w:numPr>
        <w:jc w:val="both"/>
        <w:rPr>
          <w:sz w:val="32"/>
        </w:rPr>
      </w:pPr>
      <w:r w:rsidRPr="008A03E1">
        <w:rPr>
          <w:b/>
          <w:sz w:val="28"/>
        </w:rPr>
        <w:t>Nie przewiduje się oddziaływania projektowanej inwestycji na środowisko, a w szczególności na wody gruntowe.</w:t>
      </w:r>
    </w:p>
    <w:p w:rsidR="009F6BFA" w:rsidRPr="002D5DD2" w:rsidRDefault="009F6BFA" w:rsidP="008A03E1">
      <w:pPr>
        <w:ind w:left="1440"/>
        <w:jc w:val="both"/>
        <w:rPr>
          <w:sz w:val="32"/>
        </w:rPr>
      </w:pPr>
    </w:p>
    <w:sectPr w:rsidR="009F6BFA" w:rsidRPr="002D5DD2" w:rsidSect="0061779A">
      <w:footerReference w:type="even" r:id="rId9"/>
      <w:footerReference w:type="default" r:id="rId10"/>
      <w:pgSz w:w="11906" w:h="16838"/>
      <w:pgMar w:top="964" w:right="1418" w:bottom="1418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4FC" w:rsidRDefault="002A34FC">
      <w:r>
        <w:separator/>
      </w:r>
    </w:p>
  </w:endnote>
  <w:endnote w:type="continuationSeparator" w:id="0">
    <w:p w:rsidR="002A34FC" w:rsidRDefault="002A34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79A" w:rsidRDefault="00B43C1A" w:rsidP="00BE3023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61779A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61779A" w:rsidRDefault="0061779A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79A" w:rsidRDefault="00B43C1A" w:rsidP="00BE3023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61779A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347AA0">
      <w:rPr>
        <w:rStyle w:val="Numerstrony"/>
        <w:noProof/>
      </w:rPr>
      <w:t>5</w:t>
    </w:r>
    <w:r>
      <w:rPr>
        <w:rStyle w:val="Numerstrony"/>
      </w:rPr>
      <w:fldChar w:fldCharType="end"/>
    </w:r>
  </w:p>
  <w:p w:rsidR="0061779A" w:rsidRDefault="0061779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4FC" w:rsidRDefault="002A34FC">
      <w:r>
        <w:separator/>
      </w:r>
    </w:p>
  </w:footnote>
  <w:footnote w:type="continuationSeparator" w:id="0">
    <w:p w:rsidR="002A34FC" w:rsidRDefault="002A34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662"/>
    <w:rsid w:val="00030DEF"/>
    <w:rsid w:val="00051D12"/>
    <w:rsid w:val="00073198"/>
    <w:rsid w:val="00091B15"/>
    <w:rsid w:val="00094DC6"/>
    <w:rsid w:val="00103F74"/>
    <w:rsid w:val="001138F0"/>
    <w:rsid w:val="001162DB"/>
    <w:rsid w:val="00130E98"/>
    <w:rsid w:val="0016396B"/>
    <w:rsid w:val="001660AF"/>
    <w:rsid w:val="0017419A"/>
    <w:rsid w:val="00180130"/>
    <w:rsid w:val="001A4B35"/>
    <w:rsid w:val="001B1EC0"/>
    <w:rsid w:val="001E0C77"/>
    <w:rsid w:val="0020063A"/>
    <w:rsid w:val="00226DC2"/>
    <w:rsid w:val="002302DD"/>
    <w:rsid w:val="00230750"/>
    <w:rsid w:val="00270683"/>
    <w:rsid w:val="002856C3"/>
    <w:rsid w:val="00296B7D"/>
    <w:rsid w:val="002A0F07"/>
    <w:rsid w:val="002A34FC"/>
    <w:rsid w:val="002A4D4F"/>
    <w:rsid w:val="002D1412"/>
    <w:rsid w:val="002D5DD2"/>
    <w:rsid w:val="002E547D"/>
    <w:rsid w:val="002E574A"/>
    <w:rsid w:val="002F2C86"/>
    <w:rsid w:val="00323617"/>
    <w:rsid w:val="003423B2"/>
    <w:rsid w:val="00346290"/>
    <w:rsid w:val="00347AA0"/>
    <w:rsid w:val="003520F4"/>
    <w:rsid w:val="00361624"/>
    <w:rsid w:val="00362589"/>
    <w:rsid w:val="00376A6B"/>
    <w:rsid w:val="00376BB7"/>
    <w:rsid w:val="003968DB"/>
    <w:rsid w:val="003A679D"/>
    <w:rsid w:val="003B0666"/>
    <w:rsid w:val="003B3BB6"/>
    <w:rsid w:val="003D1077"/>
    <w:rsid w:val="003D18C3"/>
    <w:rsid w:val="003F61AF"/>
    <w:rsid w:val="003F66A5"/>
    <w:rsid w:val="00402AC7"/>
    <w:rsid w:val="004346F1"/>
    <w:rsid w:val="00437259"/>
    <w:rsid w:val="00453B86"/>
    <w:rsid w:val="00456B98"/>
    <w:rsid w:val="0047367E"/>
    <w:rsid w:val="004A1604"/>
    <w:rsid w:val="004B0BD2"/>
    <w:rsid w:val="004B1FC8"/>
    <w:rsid w:val="004B2B6D"/>
    <w:rsid w:val="004B5622"/>
    <w:rsid w:val="004B7E1E"/>
    <w:rsid w:val="004C30BF"/>
    <w:rsid w:val="004E227D"/>
    <w:rsid w:val="004E36F9"/>
    <w:rsid w:val="004F0065"/>
    <w:rsid w:val="004F1F30"/>
    <w:rsid w:val="004F48C1"/>
    <w:rsid w:val="005040E3"/>
    <w:rsid w:val="0051233C"/>
    <w:rsid w:val="00517AA1"/>
    <w:rsid w:val="00530B02"/>
    <w:rsid w:val="00542EAC"/>
    <w:rsid w:val="00547A96"/>
    <w:rsid w:val="00555995"/>
    <w:rsid w:val="00561C21"/>
    <w:rsid w:val="00570DB8"/>
    <w:rsid w:val="00583616"/>
    <w:rsid w:val="00590535"/>
    <w:rsid w:val="005A0004"/>
    <w:rsid w:val="005A18CD"/>
    <w:rsid w:val="005A26CE"/>
    <w:rsid w:val="005D1AE5"/>
    <w:rsid w:val="005D4201"/>
    <w:rsid w:val="005D66D0"/>
    <w:rsid w:val="005E7FAC"/>
    <w:rsid w:val="0060171F"/>
    <w:rsid w:val="00613F81"/>
    <w:rsid w:val="0061779A"/>
    <w:rsid w:val="006335AA"/>
    <w:rsid w:val="00662D2D"/>
    <w:rsid w:val="00671983"/>
    <w:rsid w:val="00673B14"/>
    <w:rsid w:val="0068046A"/>
    <w:rsid w:val="00680ED3"/>
    <w:rsid w:val="00687272"/>
    <w:rsid w:val="00692F87"/>
    <w:rsid w:val="006933CB"/>
    <w:rsid w:val="0069774E"/>
    <w:rsid w:val="006A2ACF"/>
    <w:rsid w:val="006D26AD"/>
    <w:rsid w:val="006F25EA"/>
    <w:rsid w:val="007143B3"/>
    <w:rsid w:val="00720796"/>
    <w:rsid w:val="00720B69"/>
    <w:rsid w:val="00731FC5"/>
    <w:rsid w:val="00732748"/>
    <w:rsid w:val="00747743"/>
    <w:rsid w:val="0075652B"/>
    <w:rsid w:val="0076441C"/>
    <w:rsid w:val="00771966"/>
    <w:rsid w:val="00774D4A"/>
    <w:rsid w:val="00792337"/>
    <w:rsid w:val="007A33B7"/>
    <w:rsid w:val="007A7DA5"/>
    <w:rsid w:val="007B7C73"/>
    <w:rsid w:val="007E0539"/>
    <w:rsid w:val="007F68C0"/>
    <w:rsid w:val="00815DC6"/>
    <w:rsid w:val="008306E7"/>
    <w:rsid w:val="00831FDD"/>
    <w:rsid w:val="008366D2"/>
    <w:rsid w:val="00857DDC"/>
    <w:rsid w:val="00881297"/>
    <w:rsid w:val="00881F2E"/>
    <w:rsid w:val="008A03E1"/>
    <w:rsid w:val="008A7E56"/>
    <w:rsid w:val="008B26B0"/>
    <w:rsid w:val="008C6DB1"/>
    <w:rsid w:val="008D41F6"/>
    <w:rsid w:val="008D7B3A"/>
    <w:rsid w:val="008D7F77"/>
    <w:rsid w:val="008E22D1"/>
    <w:rsid w:val="008E40C4"/>
    <w:rsid w:val="008E7D3B"/>
    <w:rsid w:val="008F6DBD"/>
    <w:rsid w:val="0091598A"/>
    <w:rsid w:val="00916550"/>
    <w:rsid w:val="00924B3D"/>
    <w:rsid w:val="00933422"/>
    <w:rsid w:val="00940217"/>
    <w:rsid w:val="00961BBC"/>
    <w:rsid w:val="009711AE"/>
    <w:rsid w:val="009729FA"/>
    <w:rsid w:val="009819EF"/>
    <w:rsid w:val="009B4475"/>
    <w:rsid w:val="009B63AE"/>
    <w:rsid w:val="009D6CCE"/>
    <w:rsid w:val="009E1318"/>
    <w:rsid w:val="009E239E"/>
    <w:rsid w:val="009F6BFA"/>
    <w:rsid w:val="00A077DE"/>
    <w:rsid w:val="00A46443"/>
    <w:rsid w:val="00A61FC2"/>
    <w:rsid w:val="00A71038"/>
    <w:rsid w:val="00A77F09"/>
    <w:rsid w:val="00AA3FB7"/>
    <w:rsid w:val="00AA4BEC"/>
    <w:rsid w:val="00AB748E"/>
    <w:rsid w:val="00AB7E2B"/>
    <w:rsid w:val="00AD0025"/>
    <w:rsid w:val="00AF13CA"/>
    <w:rsid w:val="00AF413A"/>
    <w:rsid w:val="00AF6E02"/>
    <w:rsid w:val="00B43C1A"/>
    <w:rsid w:val="00B46FE1"/>
    <w:rsid w:val="00B47515"/>
    <w:rsid w:val="00B479B2"/>
    <w:rsid w:val="00B532CC"/>
    <w:rsid w:val="00B647D2"/>
    <w:rsid w:val="00B769B0"/>
    <w:rsid w:val="00BE3023"/>
    <w:rsid w:val="00BE5A3B"/>
    <w:rsid w:val="00BE6904"/>
    <w:rsid w:val="00BE6EC6"/>
    <w:rsid w:val="00C03713"/>
    <w:rsid w:val="00C03D76"/>
    <w:rsid w:val="00C05C4C"/>
    <w:rsid w:val="00C3171E"/>
    <w:rsid w:val="00C3202F"/>
    <w:rsid w:val="00C32160"/>
    <w:rsid w:val="00C35561"/>
    <w:rsid w:val="00C51CE6"/>
    <w:rsid w:val="00C66A23"/>
    <w:rsid w:val="00C912F4"/>
    <w:rsid w:val="00C97E05"/>
    <w:rsid w:val="00CB2A1A"/>
    <w:rsid w:val="00CB6208"/>
    <w:rsid w:val="00CD1AC5"/>
    <w:rsid w:val="00CD2198"/>
    <w:rsid w:val="00CE27CD"/>
    <w:rsid w:val="00CE2B35"/>
    <w:rsid w:val="00CF5510"/>
    <w:rsid w:val="00D02443"/>
    <w:rsid w:val="00D05A16"/>
    <w:rsid w:val="00D06612"/>
    <w:rsid w:val="00D17E41"/>
    <w:rsid w:val="00D30C5A"/>
    <w:rsid w:val="00D47BA9"/>
    <w:rsid w:val="00D5459D"/>
    <w:rsid w:val="00D7463C"/>
    <w:rsid w:val="00D907C6"/>
    <w:rsid w:val="00DA6C87"/>
    <w:rsid w:val="00DB53A0"/>
    <w:rsid w:val="00DB648E"/>
    <w:rsid w:val="00DD1EE9"/>
    <w:rsid w:val="00DD2081"/>
    <w:rsid w:val="00DD7B4D"/>
    <w:rsid w:val="00E00089"/>
    <w:rsid w:val="00E10B20"/>
    <w:rsid w:val="00E32878"/>
    <w:rsid w:val="00E35504"/>
    <w:rsid w:val="00E43B7B"/>
    <w:rsid w:val="00E443DB"/>
    <w:rsid w:val="00E5118E"/>
    <w:rsid w:val="00E56E62"/>
    <w:rsid w:val="00E77662"/>
    <w:rsid w:val="00E8249F"/>
    <w:rsid w:val="00E83F02"/>
    <w:rsid w:val="00E8499C"/>
    <w:rsid w:val="00EC55F4"/>
    <w:rsid w:val="00EC5791"/>
    <w:rsid w:val="00ED3954"/>
    <w:rsid w:val="00ED453A"/>
    <w:rsid w:val="00EE5E7B"/>
    <w:rsid w:val="00EE6963"/>
    <w:rsid w:val="00EF63F6"/>
    <w:rsid w:val="00F21B23"/>
    <w:rsid w:val="00F5449D"/>
    <w:rsid w:val="00F564C8"/>
    <w:rsid w:val="00F56F7B"/>
    <w:rsid w:val="00F657B4"/>
    <w:rsid w:val="00F85E94"/>
    <w:rsid w:val="00FA50FE"/>
    <w:rsid w:val="00FA7D07"/>
    <w:rsid w:val="00FE5CA4"/>
    <w:rsid w:val="00FF5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3B14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673B14"/>
    <w:pPr>
      <w:keepNext/>
      <w:jc w:val="both"/>
      <w:outlineLvl w:val="0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673B14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673B14"/>
    <w:pPr>
      <w:jc w:val="both"/>
    </w:pPr>
    <w:rPr>
      <w:sz w:val="32"/>
    </w:rPr>
  </w:style>
  <w:style w:type="paragraph" w:styleId="Tekstpodstawowy3">
    <w:name w:val="Body Text 3"/>
    <w:basedOn w:val="Normalny"/>
    <w:link w:val="Tekstpodstawowy3Znak"/>
    <w:rsid w:val="00673B14"/>
    <w:pPr>
      <w:jc w:val="both"/>
    </w:pPr>
    <w:rPr>
      <w:sz w:val="28"/>
    </w:rPr>
  </w:style>
  <w:style w:type="paragraph" w:styleId="Tekstpodstawowywcity">
    <w:name w:val="Body Text Indent"/>
    <w:basedOn w:val="Normalny"/>
    <w:rsid w:val="00673B14"/>
    <w:pPr>
      <w:ind w:left="1080"/>
      <w:jc w:val="both"/>
    </w:pPr>
    <w:rPr>
      <w:sz w:val="28"/>
    </w:rPr>
  </w:style>
  <w:style w:type="paragraph" w:styleId="Stopka">
    <w:name w:val="footer"/>
    <w:basedOn w:val="Normalny"/>
    <w:rsid w:val="0061779A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61779A"/>
  </w:style>
  <w:style w:type="paragraph" w:styleId="Akapitzlist">
    <w:name w:val="List Paragraph"/>
    <w:basedOn w:val="Normalny"/>
    <w:uiPriority w:val="34"/>
    <w:qFormat/>
    <w:rsid w:val="002D5DD2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A160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1604"/>
    <w:rPr>
      <w:rFonts w:ascii="Tahoma" w:hAnsi="Tahoma" w:cs="Tahoma"/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C32160"/>
    <w:rPr>
      <w:sz w:val="28"/>
      <w:szCs w:val="24"/>
    </w:rPr>
  </w:style>
  <w:style w:type="paragraph" w:styleId="Nagwek">
    <w:name w:val="header"/>
    <w:basedOn w:val="Normalny"/>
    <w:link w:val="NagwekZnak"/>
    <w:uiPriority w:val="99"/>
    <w:semiHidden/>
    <w:unhideWhenUsed/>
    <w:rsid w:val="00347AA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47AA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A9EDAA-8662-4D72-873D-988974CE5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78</TotalTime>
  <Pages>1</Pages>
  <Words>820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42</cp:revision>
  <cp:lastPrinted>2014-01-21T12:27:00Z</cp:lastPrinted>
  <dcterms:created xsi:type="dcterms:W3CDTF">2014-01-21T11:01:00Z</dcterms:created>
  <dcterms:modified xsi:type="dcterms:W3CDTF">2014-01-21T12:27:00Z</dcterms:modified>
</cp:coreProperties>
</file>