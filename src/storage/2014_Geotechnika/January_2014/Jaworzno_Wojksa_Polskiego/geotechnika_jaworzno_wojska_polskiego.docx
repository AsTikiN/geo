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421E54">
      <w:r w:rsidRPr="00421E5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421E54">
      <w:r w:rsidRPr="00421E54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A5495D" w:rsidRDefault="00C5796A" w:rsidP="00952AA2">
      <w:pPr>
        <w:pStyle w:val="Nagwek2"/>
        <w:rPr>
          <w:b/>
          <w:sz w:val="36"/>
        </w:rPr>
      </w:pPr>
      <w:r w:rsidRPr="00A5495D">
        <w:rPr>
          <w:b/>
          <w:sz w:val="36"/>
        </w:rPr>
        <w:t>Opinia</w:t>
      </w:r>
      <w:r w:rsidR="0076780D" w:rsidRPr="00A5495D">
        <w:rPr>
          <w:b/>
          <w:sz w:val="36"/>
        </w:rPr>
        <w:t xml:space="preserve"> geotechniczna dla</w:t>
      </w:r>
      <w:r w:rsidR="00BB2B99" w:rsidRPr="00A5495D">
        <w:rPr>
          <w:b/>
          <w:sz w:val="36"/>
        </w:rPr>
        <w:t xml:space="preserve"> projektowan</w:t>
      </w:r>
      <w:r w:rsidR="009608BD" w:rsidRPr="00A5495D">
        <w:rPr>
          <w:b/>
          <w:sz w:val="36"/>
        </w:rPr>
        <w:t>ej</w:t>
      </w:r>
      <w:r w:rsidR="00661EF7" w:rsidRPr="00A5495D">
        <w:rPr>
          <w:b/>
          <w:sz w:val="36"/>
        </w:rPr>
        <w:t xml:space="preserve"> </w:t>
      </w:r>
      <w:r w:rsidR="004C4ADB">
        <w:rPr>
          <w:b/>
          <w:sz w:val="36"/>
        </w:rPr>
        <w:t xml:space="preserve">rozbudowy bazy </w:t>
      </w:r>
      <w:proofErr w:type="spellStart"/>
      <w:r w:rsidR="004C4ADB">
        <w:rPr>
          <w:b/>
          <w:sz w:val="36"/>
        </w:rPr>
        <w:t>Tauron</w:t>
      </w:r>
      <w:proofErr w:type="spellEnd"/>
      <w:r w:rsidR="004C4ADB">
        <w:rPr>
          <w:b/>
          <w:sz w:val="36"/>
        </w:rPr>
        <w:t xml:space="preserve"> w Jaworznie przy ul. Wojska Polskiego</w:t>
      </w:r>
    </w:p>
    <w:p w:rsidR="00252E8E" w:rsidRPr="002E5D61" w:rsidRDefault="00252E8E">
      <w:pPr>
        <w:jc w:val="center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933E94" w:rsidRPr="002E5D61" w:rsidRDefault="00933E94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4C4ADB" w:rsidRPr="0014324E" w:rsidRDefault="004C4ADB" w:rsidP="004C4ADB">
      <w:pPr>
        <w:rPr>
          <w:b/>
          <w:sz w:val="28"/>
          <w:szCs w:val="28"/>
        </w:rPr>
      </w:pPr>
      <w:r w:rsidRPr="0014324E">
        <w:rPr>
          <w:b/>
          <w:sz w:val="28"/>
          <w:szCs w:val="28"/>
        </w:rPr>
        <w:t>Zleceniodawca:</w:t>
      </w:r>
    </w:p>
    <w:p w:rsidR="004C4ADB" w:rsidRDefault="004C4ADB" w:rsidP="004C4ADB">
      <w:pPr>
        <w:rPr>
          <w:sz w:val="28"/>
          <w:szCs w:val="28"/>
        </w:rPr>
      </w:pPr>
      <w:r>
        <w:rPr>
          <w:sz w:val="28"/>
          <w:szCs w:val="28"/>
        </w:rPr>
        <w:t>SILESIA Architekci</w:t>
      </w:r>
    </w:p>
    <w:p w:rsidR="004C4ADB" w:rsidRDefault="004C4ADB" w:rsidP="004C4ADB">
      <w:pPr>
        <w:rPr>
          <w:sz w:val="28"/>
          <w:szCs w:val="28"/>
        </w:rPr>
      </w:pPr>
      <w:r>
        <w:rPr>
          <w:sz w:val="28"/>
          <w:szCs w:val="28"/>
        </w:rPr>
        <w:t>ul. Rolna 43c</w:t>
      </w:r>
    </w:p>
    <w:p w:rsidR="004C4ADB" w:rsidRDefault="004C4ADB" w:rsidP="004C4ADB">
      <w:pPr>
        <w:rPr>
          <w:sz w:val="28"/>
          <w:szCs w:val="28"/>
        </w:rPr>
      </w:pPr>
      <w:r>
        <w:rPr>
          <w:sz w:val="28"/>
          <w:szCs w:val="28"/>
        </w:rPr>
        <w:t>40-555 Katowice</w:t>
      </w:r>
    </w:p>
    <w:p w:rsidR="00BB2B99" w:rsidRDefault="00BB2B99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4C4ADB" w:rsidRDefault="004C4ADB">
      <w:pPr>
        <w:rPr>
          <w:sz w:val="28"/>
        </w:rPr>
      </w:pPr>
    </w:p>
    <w:p w:rsidR="004C4ADB" w:rsidRDefault="004C4ADB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1B4BBD">
        <w:rPr>
          <w:sz w:val="28"/>
        </w:rPr>
        <w:t>Podwale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164F6A">
        <w:rPr>
          <w:sz w:val="28"/>
        </w:rPr>
        <w:t>3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164F6A">
        <w:rPr>
          <w:sz w:val="28"/>
        </w:rPr>
        <w:t xml:space="preserve">nasyp niekontrolowany, powierzchnia asfaltowa (beton), piasek średni, żółty i kremowy, średnio zagęszczony, wilgotny, </w:t>
      </w:r>
      <w:r w:rsidR="001D0706">
        <w:rPr>
          <w:sz w:val="28"/>
        </w:rPr>
        <w:t xml:space="preserve">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poniżej karbon </w:t>
      </w:r>
      <w:r w:rsidR="00164F6A">
        <w:rPr>
          <w:sz w:val="28"/>
        </w:rPr>
        <w:t xml:space="preserve"> - piasek gruby i średni, zwietrzelina krabonu, wilgotny, średnio zagęszczony, 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64F6A">
        <w:rPr>
          <w:sz w:val="28"/>
        </w:rPr>
        <w:t>9 oraz przekroje geologiczne na zał. 10-13.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164F6A">
        <w:rPr>
          <w:b/>
          <w:sz w:val="28"/>
          <w:szCs w:val="28"/>
        </w:rPr>
        <w:t>3,5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DF1A94">
        <w:rPr>
          <w:sz w:val="28"/>
          <w:szCs w:val="28"/>
        </w:rPr>
        <w:t>W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8867C5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867C5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8867C5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8867C5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7B00C4" w:rsidRDefault="007B00C4" w:rsidP="0002610A">
      <w:pPr>
        <w:pStyle w:val="Tekstpodstawowy2"/>
        <w:ind w:firstLine="708"/>
        <w:rPr>
          <w:b w:val="0"/>
          <w:bCs w:val="0"/>
        </w:rPr>
      </w:pPr>
    </w:p>
    <w:p w:rsidR="007B00C4" w:rsidRPr="007B00C4" w:rsidRDefault="007B00C4" w:rsidP="007B00C4">
      <w:pPr>
        <w:pStyle w:val="Tekstpodstawowy2"/>
      </w:pPr>
      <w:r w:rsidRPr="007B00C4">
        <w:t>I warstwa geotechniczna – nasyp niekontrolowany</w:t>
      </w:r>
      <w:r>
        <w:t xml:space="preserve">, </w:t>
      </w:r>
      <w:r w:rsidRPr="007B00C4">
        <w:rPr>
          <w:b w:val="0"/>
        </w:rPr>
        <w:t>głównie średnio</w:t>
      </w:r>
      <w:r>
        <w:rPr>
          <w:b w:val="0"/>
        </w:rPr>
        <w:t xml:space="preserve"> </w:t>
      </w:r>
      <w:r w:rsidRPr="007B00C4">
        <w:rPr>
          <w:b w:val="0"/>
        </w:rPr>
        <w:t xml:space="preserve">zagęszczony zalegający w przedmiotowym rejonie do głębokości około </w:t>
      </w:r>
      <w:r>
        <w:rPr>
          <w:b w:val="0"/>
        </w:rPr>
        <w:t>1</w:t>
      </w:r>
      <w:r w:rsidRPr="007B00C4">
        <w:rPr>
          <w:b w:val="0"/>
        </w:rPr>
        <w:t>,</w:t>
      </w:r>
      <w:r>
        <w:rPr>
          <w:b w:val="0"/>
        </w:rPr>
        <w:t>6</w:t>
      </w:r>
      <w:r w:rsidRPr="007B00C4">
        <w:rPr>
          <w:b w:val="0"/>
        </w:rPr>
        <w:t>0</w:t>
      </w:r>
      <w:r>
        <w:rPr>
          <w:b w:val="0"/>
        </w:rPr>
        <w:t xml:space="preserve"> m nawet do 3,20</w:t>
      </w:r>
      <w:r w:rsidRPr="007B00C4">
        <w:rPr>
          <w:b w:val="0"/>
        </w:rPr>
        <w:t xml:space="preserve"> m </w:t>
      </w:r>
      <w:proofErr w:type="spellStart"/>
      <w:r w:rsidRPr="007B00C4">
        <w:rPr>
          <w:b w:val="0"/>
        </w:rPr>
        <w:t>p.p.t</w:t>
      </w:r>
      <w:proofErr w:type="spellEnd"/>
      <w:r w:rsidRPr="007B00C4">
        <w:rPr>
          <w:b w:val="0"/>
        </w:rPr>
        <w:t xml:space="preserve">. Na warstwie nasypów nie należy </w:t>
      </w:r>
      <w:proofErr w:type="spellStart"/>
      <w:r w:rsidRPr="007B00C4">
        <w:rPr>
          <w:b w:val="0"/>
        </w:rPr>
        <w:t>posadawiać</w:t>
      </w:r>
      <w:proofErr w:type="spellEnd"/>
      <w:r w:rsidRPr="007B00C4">
        <w:rPr>
          <w:b w:val="0"/>
        </w:rPr>
        <w:t xml:space="preserve"> projektowanych obiektów.</w:t>
      </w:r>
    </w:p>
    <w:p w:rsidR="007B00C4" w:rsidRDefault="007B00C4" w:rsidP="00DC5BCB">
      <w:pPr>
        <w:jc w:val="both"/>
        <w:rPr>
          <w:sz w:val="28"/>
          <w:szCs w:val="28"/>
        </w:rPr>
      </w:pPr>
    </w:p>
    <w:p w:rsidR="00A90334" w:rsidRDefault="00A90334" w:rsidP="00DC5BCB">
      <w:pPr>
        <w:jc w:val="both"/>
        <w:rPr>
          <w:sz w:val="28"/>
          <w:szCs w:val="28"/>
        </w:rPr>
      </w:pPr>
    </w:p>
    <w:p w:rsidR="00880230" w:rsidRDefault="00142CDB" w:rsidP="00880230">
      <w:pPr>
        <w:pStyle w:val="Tekstpodstawowy2"/>
        <w:rPr>
          <w:b w:val="0"/>
        </w:rPr>
      </w:pPr>
      <w:r>
        <w:t>I</w:t>
      </w:r>
      <w:r w:rsidR="007B00C4">
        <w:t>I</w:t>
      </w:r>
      <w:r w:rsidR="00880230" w:rsidRPr="00880230">
        <w:t xml:space="preserve"> warstwa geotechniczna – </w:t>
      </w:r>
      <w:r w:rsidR="007B00C4">
        <w:t>piasek średni</w:t>
      </w:r>
      <w:r w:rsidR="00880230" w:rsidRPr="00880230">
        <w:rPr>
          <w:b w:val="0"/>
        </w:rPr>
        <w:t xml:space="preserve">, zalegający w przedmiotowym terenie poniżej warstwy </w:t>
      </w:r>
      <w:r w:rsidR="00CD4F38">
        <w:rPr>
          <w:b w:val="0"/>
        </w:rPr>
        <w:t>nasypów</w:t>
      </w:r>
      <w:r w:rsidR="00237092">
        <w:rPr>
          <w:b w:val="0"/>
        </w:rPr>
        <w:t xml:space="preserve"> </w:t>
      </w:r>
      <w:r w:rsidR="00880230" w:rsidRPr="00880230">
        <w:rPr>
          <w:b w:val="0"/>
        </w:rPr>
        <w:t xml:space="preserve">do </w:t>
      </w:r>
      <w:r w:rsidR="00CD4F38">
        <w:rPr>
          <w:b w:val="0"/>
        </w:rPr>
        <w:t xml:space="preserve">głębokości ok. 2,60 m i 3,10 m w otworach 3/01/14 i 8/01/14 oraz do </w:t>
      </w:r>
      <w:r w:rsidR="00880230" w:rsidRPr="00880230">
        <w:rPr>
          <w:b w:val="0"/>
        </w:rPr>
        <w:t xml:space="preserve">głębokości stwierdzonej wierceniem </w:t>
      </w:r>
      <w:r w:rsidR="00CD4F38">
        <w:rPr>
          <w:b w:val="0"/>
        </w:rPr>
        <w:t xml:space="preserve">w otworach nr 1/01/14, 6/01/14 i 7/01/14 </w:t>
      </w:r>
      <w:r w:rsidR="00880230" w:rsidRPr="00880230">
        <w:rPr>
          <w:b w:val="0"/>
        </w:rPr>
        <w:t xml:space="preserve">tj. ok. </w:t>
      </w:r>
      <w:r w:rsidR="00CD4F38">
        <w:rPr>
          <w:b w:val="0"/>
        </w:rPr>
        <w:t>3</w:t>
      </w:r>
      <w:r w:rsidR="00880230" w:rsidRPr="00880230">
        <w:rPr>
          <w:b w:val="0"/>
        </w:rPr>
        <w:t>,</w:t>
      </w:r>
      <w:r w:rsidR="00CD4F38">
        <w:rPr>
          <w:b w:val="0"/>
        </w:rPr>
        <w:t>2</w:t>
      </w:r>
      <w:r w:rsidR="00880230" w:rsidRPr="00880230">
        <w:rPr>
          <w:b w:val="0"/>
        </w:rPr>
        <w:t xml:space="preserve">0 m </w:t>
      </w:r>
      <w:proofErr w:type="spellStart"/>
      <w:r w:rsidR="00880230" w:rsidRPr="00880230">
        <w:rPr>
          <w:b w:val="0"/>
        </w:rPr>
        <w:t>p.p.t</w:t>
      </w:r>
      <w:proofErr w:type="spellEnd"/>
      <w:r w:rsidR="00880230" w:rsidRPr="00880230">
        <w:rPr>
          <w:b w:val="0"/>
        </w:rPr>
        <w:t xml:space="preserve">. </w:t>
      </w:r>
      <w:r w:rsidR="00CD4F38">
        <w:rPr>
          <w:b w:val="0"/>
        </w:rPr>
        <w:t>S</w:t>
      </w:r>
      <w:r w:rsidR="002A3606">
        <w:rPr>
          <w:b w:val="0"/>
        </w:rPr>
        <w:t>ą</w:t>
      </w:r>
      <w:r w:rsidR="00CD4F38">
        <w:rPr>
          <w:b w:val="0"/>
        </w:rPr>
        <w:t xml:space="preserve"> to piaski średnio zagęszczone, wilgotne,</w:t>
      </w:r>
      <w:r w:rsidR="00880230" w:rsidRPr="00880230">
        <w:rPr>
          <w:b w:val="0"/>
        </w:rPr>
        <w:t xml:space="preserve"> w który</w:t>
      </w:r>
      <w:r w:rsidR="00D175CB">
        <w:rPr>
          <w:b w:val="0"/>
        </w:rPr>
        <w:t>ch</w:t>
      </w:r>
      <w:r w:rsidR="00880230" w:rsidRPr="00880230">
        <w:rPr>
          <w:b w:val="0"/>
        </w:rPr>
        <w:t xml:space="preserve"> określono I</w:t>
      </w:r>
      <w:r w:rsidR="00CD4F38">
        <w:rPr>
          <w:b w:val="0"/>
          <w:vertAlign w:val="subscript"/>
        </w:rPr>
        <w:t>D</w:t>
      </w:r>
      <w:r w:rsidR="00880230" w:rsidRPr="00880230">
        <w:rPr>
          <w:b w:val="0"/>
        </w:rPr>
        <w:t xml:space="preserve"> </w:t>
      </w:r>
      <w:r w:rsidR="00CD4F38">
        <w:rPr>
          <w:b w:val="0"/>
        </w:rPr>
        <w:t>=0,46</w:t>
      </w:r>
      <w:r w:rsidR="00880230" w:rsidRPr="00880230">
        <w:rPr>
          <w:b w:val="0"/>
        </w:rPr>
        <w:t xml:space="preserve">. </w:t>
      </w:r>
    </w:p>
    <w:p w:rsidR="00662A37" w:rsidRPr="00880230" w:rsidRDefault="00662A37" w:rsidP="00880230">
      <w:pPr>
        <w:pStyle w:val="Tekstpodstawowy2"/>
        <w:rPr>
          <w:b w:val="0"/>
        </w:rPr>
      </w:pPr>
    </w:p>
    <w:p w:rsidR="00662A37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</w:t>
      </w:r>
      <w:r w:rsidR="00662A37">
        <w:rPr>
          <w:b w:val="0"/>
        </w:rPr>
        <w:t>wy.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lastRenderedPageBreak/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B43CD0">
        <w:rPr>
          <w:b w:val="0"/>
          <w:szCs w:val="28"/>
          <w:lang w:val="en-US"/>
        </w:rPr>
        <w:t>14</w:t>
      </w:r>
      <w:r w:rsidRPr="00880230">
        <w:rPr>
          <w:b w:val="0"/>
          <w:szCs w:val="28"/>
          <w:lang w:val="en-US"/>
        </w:rPr>
        <w:t xml:space="preserve">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</w:t>
      </w:r>
      <w:r w:rsidR="00B43CD0">
        <w:rPr>
          <w:b w:val="0"/>
          <w:szCs w:val="28"/>
          <w:lang w:val="en-US"/>
        </w:rPr>
        <w:t>1</w:t>
      </w:r>
      <w:r w:rsidRPr="00880230">
        <w:rPr>
          <w:b w:val="0"/>
          <w:szCs w:val="28"/>
          <w:lang w:val="en-US"/>
        </w:rPr>
        <w:t>,</w:t>
      </w:r>
      <w:r w:rsidR="00B43CD0">
        <w:rPr>
          <w:b w:val="0"/>
          <w:szCs w:val="28"/>
          <w:lang w:val="en-US"/>
        </w:rPr>
        <w:t>85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B43CD0" w:rsidRDefault="00880230" w:rsidP="00880230">
      <w:pPr>
        <w:pStyle w:val="Tekstpodstawowy2"/>
        <w:rPr>
          <w:b w:val="0"/>
          <w:bCs w:val="0"/>
          <w:szCs w:val="28"/>
        </w:rPr>
      </w:pPr>
      <w:r w:rsidRPr="00B43CD0">
        <w:rPr>
          <w:b w:val="0"/>
          <w:szCs w:val="28"/>
        </w:rPr>
        <w:t>I</w:t>
      </w:r>
      <w:r w:rsidR="00A90334" w:rsidRPr="00B43CD0">
        <w:rPr>
          <w:b w:val="0"/>
          <w:szCs w:val="28"/>
          <w:vertAlign w:val="subscript"/>
        </w:rPr>
        <w:t>D</w:t>
      </w:r>
      <w:r w:rsidRPr="00B43CD0">
        <w:rPr>
          <w:b w:val="0"/>
          <w:szCs w:val="28"/>
        </w:rPr>
        <w:t xml:space="preserve"> </w:t>
      </w:r>
      <w:r w:rsidR="00A90334" w:rsidRPr="00B43CD0">
        <w:rPr>
          <w:b w:val="0"/>
          <w:szCs w:val="28"/>
        </w:rPr>
        <w:t>=</w:t>
      </w:r>
      <w:r w:rsidRPr="00B43CD0">
        <w:rPr>
          <w:b w:val="0"/>
          <w:szCs w:val="28"/>
        </w:rPr>
        <w:t xml:space="preserve"> 0,</w:t>
      </w:r>
      <w:r w:rsidR="00B43CD0" w:rsidRPr="00B43CD0">
        <w:rPr>
          <w:b w:val="0"/>
          <w:szCs w:val="28"/>
        </w:rPr>
        <w:t>46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B43CD0">
        <w:rPr>
          <w:b w:val="0"/>
          <w:szCs w:val="28"/>
        </w:rPr>
        <w:t>3</w:t>
      </w:r>
      <w:r w:rsidRPr="00880230">
        <w:rPr>
          <w:b w:val="0"/>
          <w:szCs w:val="28"/>
        </w:rPr>
        <w:t>2,</w:t>
      </w:r>
      <w:r w:rsidR="00B43CD0">
        <w:rPr>
          <w:b w:val="0"/>
          <w:szCs w:val="28"/>
        </w:rPr>
        <w:t>7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B43CD0">
        <w:rPr>
          <w:sz w:val="28"/>
          <w:szCs w:val="28"/>
        </w:rPr>
        <w:t>88272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B43CD0">
        <w:rPr>
          <w:sz w:val="28"/>
          <w:szCs w:val="28"/>
        </w:rPr>
        <w:t>98080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B43CD0">
        <w:rPr>
          <w:sz w:val="28"/>
          <w:szCs w:val="28"/>
        </w:rPr>
        <w:t>74503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A90334" w:rsidP="00DC5BCB">
      <w:pPr>
        <w:jc w:val="both"/>
        <w:rPr>
          <w:sz w:val="28"/>
          <w:szCs w:val="28"/>
        </w:rPr>
      </w:pPr>
    </w:p>
    <w:p w:rsidR="00A90334" w:rsidRDefault="00A90334" w:rsidP="00A90334">
      <w:pPr>
        <w:pStyle w:val="Tekstpodstawowy2"/>
        <w:rPr>
          <w:b w:val="0"/>
        </w:rPr>
      </w:pPr>
      <w:r>
        <w:t>I</w:t>
      </w:r>
      <w:r w:rsidR="0080712E">
        <w:t>I</w:t>
      </w:r>
      <w:r>
        <w:t>I</w:t>
      </w:r>
      <w:r w:rsidRPr="00880230">
        <w:t xml:space="preserve"> warstwa geotechniczna – </w:t>
      </w:r>
      <w:r>
        <w:t>piasek gruby i średni zwietrzeli na karbonu</w:t>
      </w:r>
      <w:r w:rsidRPr="00880230">
        <w:rPr>
          <w:b w:val="0"/>
        </w:rPr>
        <w:t xml:space="preserve">, zalegający w przedmiotowym terenie poniżej warstwy </w:t>
      </w:r>
      <w:r>
        <w:rPr>
          <w:b w:val="0"/>
        </w:rPr>
        <w:t xml:space="preserve">nasypów </w:t>
      </w:r>
      <w:r w:rsidR="00F8730D">
        <w:rPr>
          <w:b w:val="0"/>
        </w:rPr>
        <w:t xml:space="preserve">i pisków </w:t>
      </w:r>
      <w:r>
        <w:rPr>
          <w:b w:val="0"/>
        </w:rPr>
        <w:t>otworach 3/01/14</w:t>
      </w:r>
      <w:r w:rsidR="00F8730D">
        <w:rPr>
          <w:b w:val="0"/>
        </w:rPr>
        <w:t xml:space="preserve">, 4/01/14, 5/01/14 </w:t>
      </w:r>
      <w:r>
        <w:rPr>
          <w:b w:val="0"/>
        </w:rPr>
        <w:t xml:space="preserve"> i 8/01/14 do </w:t>
      </w:r>
      <w:r w:rsidRPr="00880230">
        <w:rPr>
          <w:b w:val="0"/>
        </w:rPr>
        <w:t xml:space="preserve">głębokości stwierdzonej wierceniem ok. </w:t>
      </w:r>
      <w:r>
        <w:rPr>
          <w:b w:val="0"/>
        </w:rPr>
        <w:t>3</w:t>
      </w:r>
      <w:r w:rsidRPr="00880230">
        <w:rPr>
          <w:b w:val="0"/>
        </w:rPr>
        <w:t>,</w:t>
      </w:r>
      <w:r>
        <w:rPr>
          <w:b w:val="0"/>
        </w:rPr>
        <w:t>2</w:t>
      </w:r>
      <w:r w:rsidRPr="00880230">
        <w:rPr>
          <w:b w:val="0"/>
        </w:rPr>
        <w:t xml:space="preserve">0 </w:t>
      </w:r>
      <w:r w:rsidR="00D175CB">
        <w:rPr>
          <w:b w:val="0"/>
        </w:rPr>
        <w:t xml:space="preserve">i 3,50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</w:t>
      </w:r>
      <w:r>
        <w:rPr>
          <w:b w:val="0"/>
        </w:rPr>
        <w:t>S</w:t>
      </w:r>
      <w:r w:rsidR="000C4921">
        <w:rPr>
          <w:b w:val="0"/>
        </w:rPr>
        <w:t>ą</w:t>
      </w:r>
      <w:r>
        <w:rPr>
          <w:b w:val="0"/>
        </w:rPr>
        <w:t xml:space="preserve"> to piaski średnio zagęszczone, wilgotne,</w:t>
      </w:r>
      <w:r w:rsidRPr="00880230">
        <w:rPr>
          <w:b w:val="0"/>
        </w:rPr>
        <w:t xml:space="preserve"> w który</w:t>
      </w:r>
      <w:r w:rsidR="00D175CB">
        <w:rPr>
          <w:b w:val="0"/>
        </w:rPr>
        <w:t>ch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=0,</w:t>
      </w:r>
      <w:r w:rsidR="00D175CB">
        <w:rPr>
          <w:b w:val="0"/>
        </w:rPr>
        <w:t>61</w:t>
      </w:r>
      <w:r w:rsidRPr="00880230">
        <w:rPr>
          <w:b w:val="0"/>
        </w:rPr>
        <w:t xml:space="preserve">. </w:t>
      </w:r>
    </w:p>
    <w:p w:rsidR="00662A37" w:rsidRPr="00880230" w:rsidRDefault="00662A37" w:rsidP="00A90334">
      <w:pPr>
        <w:pStyle w:val="Tekstpodstawowy2"/>
        <w:rPr>
          <w:b w:val="0"/>
        </w:rPr>
      </w:pPr>
    </w:p>
    <w:p w:rsidR="00A90334" w:rsidRPr="00880230" w:rsidRDefault="00A90334" w:rsidP="00A90334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A90334" w:rsidRPr="00880230" w:rsidRDefault="00A90334" w:rsidP="00A90334">
      <w:pPr>
        <w:pStyle w:val="Tekstpodstawowy2"/>
        <w:rPr>
          <w:b w:val="0"/>
        </w:rPr>
      </w:pP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proofErr w:type="spellStart"/>
      <w:r w:rsidRPr="00A90334">
        <w:rPr>
          <w:b w:val="0"/>
          <w:szCs w:val="28"/>
        </w:rPr>
        <w:t>w</w:t>
      </w:r>
      <w:r w:rsidRPr="00A90334">
        <w:rPr>
          <w:b w:val="0"/>
          <w:szCs w:val="28"/>
          <w:vertAlign w:val="subscript"/>
        </w:rPr>
        <w:t>n</w:t>
      </w:r>
      <w:proofErr w:type="spellEnd"/>
      <w:r w:rsidRPr="00A90334">
        <w:rPr>
          <w:b w:val="0"/>
          <w:szCs w:val="28"/>
        </w:rPr>
        <w:t xml:space="preserve"> = </w:t>
      </w:r>
      <w:r w:rsidR="004F5E36">
        <w:rPr>
          <w:b w:val="0"/>
          <w:szCs w:val="28"/>
        </w:rPr>
        <w:t>14</w:t>
      </w:r>
      <w:r w:rsidRPr="00A90334">
        <w:rPr>
          <w:b w:val="0"/>
          <w:szCs w:val="28"/>
        </w:rPr>
        <w:t xml:space="preserve"> %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A90334">
        <w:rPr>
          <w:b w:val="0"/>
          <w:szCs w:val="28"/>
        </w:rPr>
        <w:t xml:space="preserve"> = </w:t>
      </w:r>
      <w:r w:rsidR="004F5E36">
        <w:rPr>
          <w:b w:val="0"/>
          <w:szCs w:val="28"/>
        </w:rPr>
        <w:t>1</w:t>
      </w:r>
      <w:r w:rsidRPr="00A90334">
        <w:rPr>
          <w:b w:val="0"/>
          <w:szCs w:val="28"/>
        </w:rPr>
        <w:t>,</w:t>
      </w:r>
      <w:r w:rsidR="004F5E36">
        <w:rPr>
          <w:b w:val="0"/>
          <w:szCs w:val="28"/>
        </w:rPr>
        <w:t>85</w:t>
      </w:r>
      <w:r w:rsidRPr="00A90334">
        <w:rPr>
          <w:b w:val="0"/>
          <w:szCs w:val="28"/>
        </w:rPr>
        <w:t xml:space="preserve"> t/m</w:t>
      </w:r>
      <w:r w:rsidRPr="00A90334">
        <w:rPr>
          <w:b w:val="0"/>
          <w:szCs w:val="28"/>
          <w:vertAlign w:val="superscript"/>
        </w:rPr>
        <w:t>3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A90334">
        <w:rPr>
          <w:b w:val="0"/>
          <w:szCs w:val="28"/>
          <w:vertAlign w:val="subscript"/>
        </w:rPr>
        <w:t>s</w:t>
      </w:r>
      <w:r w:rsidRPr="00A90334">
        <w:rPr>
          <w:b w:val="0"/>
          <w:szCs w:val="28"/>
        </w:rPr>
        <w:t xml:space="preserve"> = 2,65 t/m</w:t>
      </w:r>
      <w:r w:rsidRPr="00A90334">
        <w:rPr>
          <w:b w:val="0"/>
          <w:szCs w:val="28"/>
          <w:vertAlign w:val="superscript"/>
        </w:rPr>
        <w:t>3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r w:rsidRPr="00A90334">
        <w:rPr>
          <w:b w:val="0"/>
          <w:szCs w:val="28"/>
        </w:rPr>
        <w:t>I</w:t>
      </w:r>
      <w:r>
        <w:rPr>
          <w:b w:val="0"/>
          <w:szCs w:val="28"/>
          <w:vertAlign w:val="subscript"/>
        </w:rPr>
        <w:t>D</w:t>
      </w:r>
      <w:r w:rsidRPr="00A90334">
        <w:rPr>
          <w:b w:val="0"/>
          <w:szCs w:val="28"/>
        </w:rPr>
        <w:t xml:space="preserve"> </w:t>
      </w:r>
      <w:r>
        <w:rPr>
          <w:b w:val="0"/>
          <w:szCs w:val="28"/>
        </w:rPr>
        <w:t>=</w:t>
      </w:r>
      <w:r w:rsidRPr="00A90334">
        <w:rPr>
          <w:b w:val="0"/>
          <w:szCs w:val="28"/>
        </w:rPr>
        <w:t xml:space="preserve"> 0,</w:t>
      </w:r>
      <w:r w:rsidR="004F5E36">
        <w:rPr>
          <w:b w:val="0"/>
          <w:szCs w:val="28"/>
        </w:rPr>
        <w:t>61</w:t>
      </w:r>
    </w:p>
    <w:p w:rsidR="00A90334" w:rsidRPr="00880230" w:rsidRDefault="00A90334" w:rsidP="00A9033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4F5E36">
        <w:rPr>
          <w:b w:val="0"/>
          <w:szCs w:val="28"/>
        </w:rPr>
        <w:t>33</w:t>
      </w:r>
      <w:r w:rsidRPr="00880230">
        <w:rPr>
          <w:b w:val="0"/>
          <w:szCs w:val="28"/>
        </w:rPr>
        <w:t>,</w:t>
      </w:r>
      <w:r w:rsidR="004F5E36">
        <w:rPr>
          <w:b w:val="0"/>
          <w:szCs w:val="28"/>
        </w:rPr>
        <w:t>7</w:t>
      </w:r>
      <w:r w:rsidRPr="00880230">
        <w:rPr>
          <w:b w:val="0"/>
          <w:szCs w:val="28"/>
          <w:vertAlign w:val="superscript"/>
        </w:rPr>
        <w:t>o</w:t>
      </w:r>
    </w:p>
    <w:p w:rsidR="00A90334" w:rsidRPr="00880230" w:rsidRDefault="00A90334" w:rsidP="00A9033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4F5E36">
        <w:rPr>
          <w:sz w:val="28"/>
          <w:szCs w:val="28"/>
        </w:rPr>
        <w:t>114194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Pr="00880230" w:rsidRDefault="00A90334" w:rsidP="00A9033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4F5E36">
        <w:rPr>
          <w:sz w:val="28"/>
          <w:szCs w:val="28"/>
        </w:rPr>
        <w:t>126882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A90334" w:rsidP="00A90334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4F5E36">
        <w:rPr>
          <w:sz w:val="28"/>
          <w:szCs w:val="28"/>
        </w:rPr>
        <w:t>96181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A90334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8867C5" w:rsidRDefault="002F10A9" w:rsidP="008867C5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8867C5">
        <w:rPr>
          <w:sz w:val="28"/>
        </w:rPr>
        <w:t xml:space="preserve">W przedmiotowym rejonie w budowie geologicznej podłoża gruntowego bierze udział </w:t>
      </w:r>
      <w:r w:rsidR="008867C5" w:rsidRPr="008867C5">
        <w:rPr>
          <w:sz w:val="28"/>
        </w:rPr>
        <w:t xml:space="preserve">nasyp niekontrolowany, powierzchnia asfaltowa (beton), piasek średni, żółty i kremowy, średnio zagęszczony, wilgotny, poniżej </w:t>
      </w:r>
      <w:r w:rsidR="008867C5">
        <w:rPr>
          <w:sz w:val="28"/>
        </w:rPr>
        <w:t xml:space="preserve">zalega </w:t>
      </w:r>
      <w:r w:rsidR="008867C5" w:rsidRPr="008867C5">
        <w:rPr>
          <w:sz w:val="28"/>
        </w:rPr>
        <w:t xml:space="preserve">karbon  </w:t>
      </w:r>
      <w:r w:rsidR="008867C5">
        <w:rPr>
          <w:sz w:val="28"/>
        </w:rPr>
        <w:t>w postaci</w:t>
      </w:r>
      <w:r w:rsidR="008867C5" w:rsidRPr="008867C5">
        <w:rPr>
          <w:sz w:val="28"/>
        </w:rPr>
        <w:t xml:space="preserve"> pias</w:t>
      </w:r>
      <w:r w:rsidR="008867C5">
        <w:rPr>
          <w:sz w:val="28"/>
        </w:rPr>
        <w:t>ku</w:t>
      </w:r>
      <w:r w:rsidR="008867C5" w:rsidRPr="008867C5">
        <w:rPr>
          <w:sz w:val="28"/>
        </w:rPr>
        <w:t xml:space="preserve"> grub</w:t>
      </w:r>
      <w:r w:rsidR="008867C5">
        <w:rPr>
          <w:sz w:val="28"/>
        </w:rPr>
        <w:t>ego</w:t>
      </w:r>
      <w:r w:rsidR="008867C5" w:rsidRPr="008867C5">
        <w:rPr>
          <w:sz w:val="28"/>
        </w:rPr>
        <w:t xml:space="preserve"> i średni</w:t>
      </w:r>
      <w:r w:rsidR="008867C5">
        <w:rPr>
          <w:sz w:val="28"/>
        </w:rPr>
        <w:t>ego</w:t>
      </w:r>
      <w:r w:rsidR="008867C5" w:rsidRPr="008867C5">
        <w:rPr>
          <w:sz w:val="28"/>
        </w:rPr>
        <w:t>, zwietrzelina krabonu, wilgotn</w:t>
      </w:r>
      <w:r w:rsidR="008867C5">
        <w:rPr>
          <w:sz w:val="28"/>
        </w:rPr>
        <w:t>ego</w:t>
      </w:r>
      <w:r w:rsidR="008867C5" w:rsidRPr="008867C5">
        <w:rPr>
          <w:sz w:val="28"/>
        </w:rPr>
        <w:t>, średnio zagęszczon</w:t>
      </w:r>
      <w:r w:rsidR="008867C5">
        <w:rPr>
          <w:sz w:val="28"/>
        </w:rPr>
        <w:t xml:space="preserve">ego. </w:t>
      </w:r>
      <w:r w:rsidRPr="008867C5">
        <w:rPr>
          <w:sz w:val="28"/>
        </w:rPr>
        <w:t xml:space="preserve">Zaleganie tych utworów stwierdzono do głębokości </w:t>
      </w:r>
      <w:r w:rsidR="008867C5">
        <w:rPr>
          <w:sz w:val="28"/>
        </w:rPr>
        <w:t>3</w:t>
      </w:r>
      <w:r w:rsidR="00873414" w:rsidRPr="008867C5">
        <w:rPr>
          <w:sz w:val="28"/>
        </w:rPr>
        <w:t>,</w:t>
      </w:r>
      <w:r w:rsidR="007A5A4C" w:rsidRPr="008867C5">
        <w:rPr>
          <w:sz w:val="28"/>
        </w:rPr>
        <w:t>5</w:t>
      </w:r>
      <w:r w:rsidRPr="008867C5">
        <w:rPr>
          <w:sz w:val="28"/>
        </w:rPr>
        <w:t xml:space="preserve">0 m </w:t>
      </w:r>
      <w:proofErr w:type="spellStart"/>
      <w:r w:rsidRPr="008867C5">
        <w:rPr>
          <w:sz w:val="28"/>
        </w:rPr>
        <w:t>p.</w:t>
      </w:r>
      <w:r w:rsidR="00C57684" w:rsidRPr="008867C5">
        <w:rPr>
          <w:sz w:val="28"/>
        </w:rPr>
        <w:t>p</w:t>
      </w:r>
      <w:r w:rsidRPr="008867C5">
        <w:rPr>
          <w:sz w:val="28"/>
        </w:rPr>
        <w:t>.t</w:t>
      </w:r>
      <w:proofErr w:type="spellEnd"/>
      <w:r w:rsidRPr="008867C5">
        <w:rPr>
          <w:sz w:val="28"/>
        </w:rPr>
        <w:t xml:space="preserve">. </w:t>
      </w:r>
      <w:r w:rsidR="005D1D06" w:rsidRPr="008867C5">
        <w:rPr>
          <w:b/>
          <w:sz w:val="28"/>
        </w:rPr>
        <w:t>S</w:t>
      </w:r>
      <w:r w:rsidRPr="008867C5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lastRenderedPageBreak/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8867C5">
        <w:rPr>
          <w:b/>
          <w:sz w:val="28"/>
          <w:szCs w:val="28"/>
        </w:rPr>
        <w:t>3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4921"/>
    <w:rsid w:val="000C617E"/>
    <w:rsid w:val="000D3514"/>
    <w:rsid w:val="000D740A"/>
    <w:rsid w:val="000E0E75"/>
    <w:rsid w:val="000E0FCD"/>
    <w:rsid w:val="000E116B"/>
    <w:rsid w:val="000F76A7"/>
    <w:rsid w:val="00105A95"/>
    <w:rsid w:val="00107D92"/>
    <w:rsid w:val="00112045"/>
    <w:rsid w:val="00135D67"/>
    <w:rsid w:val="00142CDB"/>
    <w:rsid w:val="00153759"/>
    <w:rsid w:val="00153BF9"/>
    <w:rsid w:val="00155BF3"/>
    <w:rsid w:val="00164F6A"/>
    <w:rsid w:val="00172D74"/>
    <w:rsid w:val="001740DF"/>
    <w:rsid w:val="001755B5"/>
    <w:rsid w:val="0017787B"/>
    <w:rsid w:val="001812B6"/>
    <w:rsid w:val="00187446"/>
    <w:rsid w:val="00193687"/>
    <w:rsid w:val="00194BC5"/>
    <w:rsid w:val="00197BAE"/>
    <w:rsid w:val="001B1845"/>
    <w:rsid w:val="001B4BBD"/>
    <w:rsid w:val="001B6F7A"/>
    <w:rsid w:val="001B7C5D"/>
    <w:rsid w:val="001D0706"/>
    <w:rsid w:val="001E65C4"/>
    <w:rsid w:val="001F18A5"/>
    <w:rsid w:val="00204A68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A3606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1E54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4ADB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4F5E36"/>
    <w:rsid w:val="00500312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3B12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1C2A"/>
    <w:rsid w:val="00645639"/>
    <w:rsid w:val="00661BAA"/>
    <w:rsid w:val="00661EF7"/>
    <w:rsid w:val="006625C5"/>
    <w:rsid w:val="00662A37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00C4"/>
    <w:rsid w:val="007B67A3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0712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867C5"/>
    <w:rsid w:val="00890963"/>
    <w:rsid w:val="008A0F0A"/>
    <w:rsid w:val="008B10EF"/>
    <w:rsid w:val="008C6EC7"/>
    <w:rsid w:val="008C7F08"/>
    <w:rsid w:val="008D297D"/>
    <w:rsid w:val="008D7F2C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608BD"/>
    <w:rsid w:val="009745FB"/>
    <w:rsid w:val="0098023A"/>
    <w:rsid w:val="00985A7D"/>
    <w:rsid w:val="0098735D"/>
    <w:rsid w:val="0098743D"/>
    <w:rsid w:val="009951A8"/>
    <w:rsid w:val="00996D8F"/>
    <w:rsid w:val="009A084A"/>
    <w:rsid w:val="009A569F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5495D"/>
    <w:rsid w:val="00A6141C"/>
    <w:rsid w:val="00A645CB"/>
    <w:rsid w:val="00A70AA3"/>
    <w:rsid w:val="00A729A9"/>
    <w:rsid w:val="00A90334"/>
    <w:rsid w:val="00AA450E"/>
    <w:rsid w:val="00AA5777"/>
    <w:rsid w:val="00AB3124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3CD0"/>
    <w:rsid w:val="00B46AEC"/>
    <w:rsid w:val="00B51CB8"/>
    <w:rsid w:val="00B533DE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1B3C"/>
    <w:rsid w:val="00C52655"/>
    <w:rsid w:val="00C57684"/>
    <w:rsid w:val="00C5796A"/>
    <w:rsid w:val="00C875BC"/>
    <w:rsid w:val="00CA2D27"/>
    <w:rsid w:val="00CA7B85"/>
    <w:rsid w:val="00CB40E9"/>
    <w:rsid w:val="00CC3C21"/>
    <w:rsid w:val="00CD4F38"/>
    <w:rsid w:val="00CE661F"/>
    <w:rsid w:val="00CF050F"/>
    <w:rsid w:val="00CF3100"/>
    <w:rsid w:val="00D153FB"/>
    <w:rsid w:val="00D175C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1A94"/>
    <w:rsid w:val="00DF26AB"/>
    <w:rsid w:val="00DF626B"/>
    <w:rsid w:val="00DF7646"/>
    <w:rsid w:val="00E00A1E"/>
    <w:rsid w:val="00E16A87"/>
    <w:rsid w:val="00E21BFF"/>
    <w:rsid w:val="00E30464"/>
    <w:rsid w:val="00E339BD"/>
    <w:rsid w:val="00E4085B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30D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853A5-63F2-4888-A790-0DA34277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4</TotalTime>
  <Pages>5</Pages>
  <Words>818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16</cp:revision>
  <cp:lastPrinted>2013-11-29T11:48:00Z</cp:lastPrinted>
  <dcterms:created xsi:type="dcterms:W3CDTF">2014-01-27T08:17:00Z</dcterms:created>
  <dcterms:modified xsi:type="dcterms:W3CDTF">2014-01-27T08:20:00Z</dcterms:modified>
</cp:coreProperties>
</file>