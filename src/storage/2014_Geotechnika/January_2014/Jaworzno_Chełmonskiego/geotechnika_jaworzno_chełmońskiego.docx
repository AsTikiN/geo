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CC48C8">
      <w:r w:rsidRPr="00CC48C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CC48C8">
      <w:r w:rsidRPr="00CC48C8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E93045" w:rsidRDefault="00C5796A" w:rsidP="00952AA2">
      <w:pPr>
        <w:pStyle w:val="Nagwek2"/>
        <w:rPr>
          <w:b/>
          <w:sz w:val="36"/>
        </w:rPr>
      </w:pPr>
      <w:r w:rsidRPr="00E93045">
        <w:rPr>
          <w:b/>
          <w:sz w:val="36"/>
        </w:rPr>
        <w:t>Opinia</w:t>
      </w:r>
      <w:r w:rsidR="0076780D" w:rsidRPr="00E93045">
        <w:rPr>
          <w:b/>
          <w:sz w:val="36"/>
        </w:rPr>
        <w:t xml:space="preserve"> geotechniczna dla</w:t>
      </w:r>
      <w:r w:rsidR="00BB2B99" w:rsidRPr="00E93045">
        <w:rPr>
          <w:b/>
          <w:sz w:val="36"/>
        </w:rPr>
        <w:t xml:space="preserve"> projektowane</w:t>
      </w:r>
      <w:r w:rsidR="00661EF7" w:rsidRPr="00E93045">
        <w:rPr>
          <w:b/>
          <w:sz w:val="36"/>
        </w:rPr>
        <w:t xml:space="preserve">j budowy </w:t>
      </w:r>
      <w:r w:rsidR="00877DB4" w:rsidRPr="00E93045">
        <w:rPr>
          <w:b/>
          <w:sz w:val="36"/>
        </w:rPr>
        <w:t xml:space="preserve">domu jednorodzinnego na działce nr </w:t>
      </w:r>
      <w:r w:rsidR="00E93045" w:rsidRPr="00E93045">
        <w:rPr>
          <w:b/>
          <w:sz w:val="36"/>
        </w:rPr>
        <w:t xml:space="preserve">269 obręb 262 </w:t>
      </w:r>
      <w:r w:rsidR="00DF7646" w:rsidRPr="00E93045">
        <w:rPr>
          <w:b/>
          <w:sz w:val="36"/>
        </w:rPr>
        <w:t xml:space="preserve">przy </w:t>
      </w:r>
      <w:r w:rsidR="00E93045" w:rsidRPr="00E93045">
        <w:rPr>
          <w:b/>
          <w:sz w:val="36"/>
        </w:rPr>
        <w:br/>
      </w:r>
      <w:r w:rsidR="00DF7646" w:rsidRPr="00E93045">
        <w:rPr>
          <w:b/>
          <w:sz w:val="36"/>
        </w:rPr>
        <w:t xml:space="preserve">ul. </w:t>
      </w:r>
      <w:r w:rsidR="002E5D61" w:rsidRPr="00E93045">
        <w:rPr>
          <w:b/>
          <w:sz w:val="36"/>
        </w:rPr>
        <w:t>Chełmońskiego</w:t>
      </w:r>
      <w:r w:rsidR="00E93045" w:rsidRPr="00E93045">
        <w:rPr>
          <w:b/>
          <w:sz w:val="36"/>
        </w:rPr>
        <w:t xml:space="preserve"> </w:t>
      </w:r>
      <w:r w:rsidR="00933E94" w:rsidRPr="00E93045">
        <w:rPr>
          <w:b/>
          <w:sz w:val="36"/>
        </w:rPr>
        <w:t>w Jaworznie</w:t>
      </w:r>
    </w:p>
    <w:p w:rsidR="00252E8E" w:rsidRPr="00E93045" w:rsidRDefault="00252E8E">
      <w:pPr>
        <w:jc w:val="center"/>
        <w:rPr>
          <w:sz w:val="28"/>
        </w:rPr>
      </w:pPr>
    </w:p>
    <w:p w:rsidR="00252E8E" w:rsidRPr="00E93045" w:rsidRDefault="00252E8E">
      <w:pPr>
        <w:jc w:val="both"/>
        <w:rPr>
          <w:sz w:val="28"/>
        </w:rPr>
      </w:pPr>
    </w:p>
    <w:p w:rsidR="00252E8E" w:rsidRPr="00E93045" w:rsidRDefault="00252E8E">
      <w:pPr>
        <w:jc w:val="both"/>
        <w:rPr>
          <w:sz w:val="28"/>
        </w:rPr>
      </w:pPr>
    </w:p>
    <w:p w:rsidR="00933E94" w:rsidRPr="00E93045" w:rsidRDefault="00933E94">
      <w:pPr>
        <w:jc w:val="both"/>
        <w:rPr>
          <w:sz w:val="28"/>
        </w:rPr>
      </w:pPr>
    </w:p>
    <w:p w:rsidR="0076780D" w:rsidRPr="00E93045" w:rsidRDefault="0076780D">
      <w:pPr>
        <w:jc w:val="both"/>
        <w:rPr>
          <w:sz w:val="28"/>
        </w:rPr>
      </w:pPr>
    </w:p>
    <w:p w:rsidR="0076780D" w:rsidRPr="00E93045" w:rsidRDefault="0076780D">
      <w:pPr>
        <w:jc w:val="both"/>
        <w:rPr>
          <w:sz w:val="28"/>
        </w:rPr>
      </w:pPr>
    </w:p>
    <w:p w:rsidR="0076780D" w:rsidRPr="000E0FCD" w:rsidRDefault="00E93045">
      <w:pPr>
        <w:jc w:val="both"/>
        <w:rPr>
          <w:b/>
          <w:sz w:val="28"/>
        </w:rPr>
      </w:pPr>
      <w:r w:rsidRPr="00E93045">
        <w:rPr>
          <w:b/>
          <w:sz w:val="28"/>
        </w:rPr>
        <w:t>Inwestor</w:t>
      </w:r>
      <w:r w:rsidR="000E0FCD" w:rsidRPr="00E93045">
        <w:rPr>
          <w:b/>
          <w:sz w:val="28"/>
        </w:rPr>
        <w:t>:</w:t>
      </w:r>
    </w:p>
    <w:p w:rsidR="00252E8E" w:rsidRDefault="00E93045">
      <w:pPr>
        <w:jc w:val="both"/>
        <w:rPr>
          <w:sz w:val="28"/>
        </w:rPr>
      </w:pPr>
      <w:r>
        <w:rPr>
          <w:sz w:val="28"/>
        </w:rPr>
        <w:t xml:space="preserve">Tomasz </w:t>
      </w:r>
      <w:proofErr w:type="spellStart"/>
      <w:r>
        <w:rPr>
          <w:sz w:val="28"/>
        </w:rPr>
        <w:t>Palion</w:t>
      </w:r>
      <w:proofErr w:type="spellEnd"/>
    </w:p>
    <w:p w:rsidR="00E93045" w:rsidRDefault="00E93045">
      <w:pPr>
        <w:jc w:val="both"/>
        <w:rPr>
          <w:sz w:val="28"/>
        </w:rPr>
      </w:pPr>
      <w:r>
        <w:rPr>
          <w:sz w:val="28"/>
        </w:rPr>
        <w:t>ul. Szczotki 3</w:t>
      </w:r>
    </w:p>
    <w:p w:rsidR="00E93045" w:rsidRDefault="00E93045">
      <w:pPr>
        <w:jc w:val="both"/>
        <w:rPr>
          <w:sz w:val="28"/>
        </w:rPr>
      </w:pPr>
      <w:r>
        <w:rPr>
          <w:sz w:val="28"/>
        </w:rPr>
        <w:t>43-603 Jaworzno</w:t>
      </w:r>
    </w:p>
    <w:p w:rsidR="00661EF7" w:rsidRDefault="00661EF7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E76A3E" w:rsidRDefault="00E76A3E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1E65C4">
        <w:rPr>
          <w:sz w:val="28"/>
        </w:rPr>
        <w:t>Chełmońskiego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1D0706">
        <w:rPr>
          <w:sz w:val="28"/>
        </w:rPr>
        <w:t xml:space="preserve">humus, glina zapiaszczona, brązowy, twardoplastyczna, wilgotna, rumosz wapienia, półzwarty, wilgotny,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142CDB">
        <w:rPr>
          <w:sz w:val="28"/>
        </w:rPr>
        <w:t>3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142CDB">
        <w:rPr>
          <w:sz w:val="28"/>
          <w:szCs w:val="28"/>
        </w:rPr>
        <w:t>N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142CDB">
        <w:rPr>
          <w:b w:val="0"/>
          <w:bCs w:val="0"/>
        </w:rPr>
        <w:t>2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330E5D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330E5D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330E5D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 xml:space="preserve">I warstwa geotechniczna – </w:t>
      </w:r>
      <w:r w:rsidR="00A06DB2">
        <w:t>glina piaszczysta</w:t>
      </w:r>
      <w:r w:rsidRPr="00880230">
        <w:rPr>
          <w:b w:val="0"/>
        </w:rPr>
        <w:t xml:space="preserve">, </w:t>
      </w:r>
      <w:r w:rsidR="00142CDB">
        <w:rPr>
          <w:b w:val="0"/>
        </w:rPr>
        <w:t>brązowa</w:t>
      </w:r>
      <w:r w:rsidRPr="00880230">
        <w:rPr>
          <w:b w:val="0"/>
        </w:rPr>
        <w:t>, zalegając</w:t>
      </w:r>
      <w:r w:rsidR="00A06DB2">
        <w:rPr>
          <w:b w:val="0"/>
        </w:rPr>
        <w:t>a</w:t>
      </w:r>
      <w:r w:rsidRPr="00880230">
        <w:rPr>
          <w:b w:val="0"/>
        </w:rPr>
        <w:t xml:space="preserve"> </w:t>
      </w:r>
      <w:r w:rsidR="00A06DB2"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142CDB">
        <w:rPr>
          <w:b w:val="0"/>
        </w:rPr>
        <w:t>humusu</w:t>
      </w:r>
      <w:r w:rsidR="00A06DB2">
        <w:rPr>
          <w:b w:val="0"/>
        </w:rPr>
        <w:t xml:space="preserve"> </w:t>
      </w:r>
      <w:r w:rsidRPr="00880230">
        <w:rPr>
          <w:b w:val="0"/>
        </w:rPr>
        <w:t xml:space="preserve">do głębokości ok. </w:t>
      </w:r>
      <w:r w:rsidR="00142CDB">
        <w:rPr>
          <w:b w:val="0"/>
        </w:rPr>
        <w:t xml:space="preserve">0,40 m ~ </w:t>
      </w:r>
      <w:r w:rsidR="00A06DB2">
        <w:rPr>
          <w:b w:val="0"/>
        </w:rPr>
        <w:t>1</w:t>
      </w:r>
      <w:r w:rsidRPr="00880230">
        <w:rPr>
          <w:b w:val="0"/>
        </w:rPr>
        <w:t>,</w:t>
      </w:r>
      <w:r w:rsidR="00A06DB2">
        <w:rPr>
          <w:b w:val="0"/>
        </w:rPr>
        <w:t>3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A06DB2">
        <w:rPr>
          <w:b w:val="0"/>
        </w:rPr>
        <w:t>glina</w:t>
      </w:r>
      <w:r w:rsidRPr="00880230">
        <w:rPr>
          <w:b w:val="0"/>
        </w:rPr>
        <w:t xml:space="preserve">, </w:t>
      </w:r>
      <w:r w:rsidR="00A06DB2">
        <w:rPr>
          <w:b w:val="0"/>
        </w:rPr>
        <w:t>twardoplastyczna</w:t>
      </w:r>
      <w:r w:rsidRPr="00880230">
        <w:rPr>
          <w:b w:val="0"/>
        </w:rPr>
        <w:t>, wilgotn</w:t>
      </w:r>
      <w:r w:rsidR="00A06DB2">
        <w:rPr>
          <w:b w:val="0"/>
        </w:rPr>
        <w:t>a</w:t>
      </w:r>
      <w:r w:rsidRPr="00880230">
        <w:rPr>
          <w:b w:val="0"/>
        </w:rPr>
        <w:t xml:space="preserve"> w któr</w:t>
      </w:r>
      <w:r w:rsidR="00A06DB2">
        <w:rPr>
          <w:b w:val="0"/>
        </w:rPr>
        <w:t>ej</w:t>
      </w:r>
      <w:r w:rsidRPr="00880230">
        <w:rPr>
          <w:b w:val="0"/>
        </w:rPr>
        <w:t xml:space="preserve"> określono </w:t>
      </w:r>
      <w:r w:rsidR="00142CDB"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 w:rsidR="00A06DB2">
        <w:rPr>
          <w:b w:val="0"/>
        </w:rPr>
        <w:t>= 0,</w:t>
      </w:r>
      <w:r w:rsidR="00142CDB">
        <w:rPr>
          <w:b w:val="0"/>
        </w:rPr>
        <w:t>09</w:t>
      </w:r>
      <w:r w:rsidR="00A06DB2">
        <w:rPr>
          <w:b w:val="0"/>
        </w:rPr>
        <w:t>.</w:t>
      </w:r>
      <w:r w:rsidRPr="00880230">
        <w:rPr>
          <w:b w:val="0"/>
        </w:rPr>
        <w:t xml:space="preserve">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985A7D">
        <w:rPr>
          <w:b w:val="0"/>
          <w:szCs w:val="28"/>
          <w:lang w:val="en-US"/>
        </w:rPr>
        <w:t>12</w:t>
      </w:r>
      <w:r w:rsidRPr="00880230">
        <w:rPr>
          <w:b w:val="0"/>
          <w:szCs w:val="28"/>
          <w:lang w:val="en-US"/>
        </w:rPr>
        <w:t xml:space="preserve">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2E5D61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985A7D" w:rsidRPr="002E5D61">
        <w:rPr>
          <w:b w:val="0"/>
          <w:szCs w:val="28"/>
          <w:lang w:val="en-US"/>
        </w:rPr>
        <w:t>7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880230" w:rsidRPr="002E5D61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2E5D61">
        <w:rPr>
          <w:b w:val="0"/>
          <w:szCs w:val="28"/>
          <w:lang w:val="en-US"/>
        </w:rPr>
        <w:t>I</w:t>
      </w:r>
      <w:r w:rsidRPr="002E5D61">
        <w:rPr>
          <w:b w:val="0"/>
          <w:szCs w:val="28"/>
          <w:vertAlign w:val="subscript"/>
          <w:lang w:val="en-US"/>
        </w:rPr>
        <w:t>L</w:t>
      </w:r>
      <w:r w:rsidRPr="002E5D61">
        <w:rPr>
          <w:b w:val="0"/>
          <w:szCs w:val="28"/>
          <w:lang w:val="en-US"/>
        </w:rPr>
        <w:t xml:space="preserve"> </w:t>
      </w:r>
      <w:r w:rsidR="00985A7D" w:rsidRPr="002E5D61">
        <w:rPr>
          <w:b w:val="0"/>
          <w:szCs w:val="28"/>
          <w:lang w:val="en-US"/>
        </w:rPr>
        <w:t>=</w:t>
      </w:r>
      <w:r w:rsidRPr="002E5D61">
        <w:rPr>
          <w:b w:val="0"/>
          <w:szCs w:val="28"/>
          <w:lang w:val="en-US"/>
        </w:rPr>
        <w:t xml:space="preserve"> 0,</w:t>
      </w:r>
      <w:r w:rsidR="00985A7D" w:rsidRPr="002E5D61">
        <w:rPr>
          <w:b w:val="0"/>
          <w:szCs w:val="28"/>
          <w:lang w:val="en-US"/>
        </w:rPr>
        <w:t>12</w:t>
      </w:r>
    </w:p>
    <w:p w:rsidR="00880230" w:rsidRPr="00E93045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E93045">
        <w:rPr>
          <w:b w:val="0"/>
          <w:szCs w:val="28"/>
          <w:lang w:val="en-US"/>
        </w:rPr>
        <w:t>c</w:t>
      </w:r>
      <w:r w:rsidRPr="00E93045">
        <w:rPr>
          <w:b w:val="0"/>
          <w:szCs w:val="28"/>
          <w:vertAlign w:val="subscript"/>
          <w:lang w:val="en-US"/>
        </w:rPr>
        <w:t>u</w:t>
      </w:r>
      <w:r w:rsidRPr="00E93045">
        <w:rPr>
          <w:b w:val="0"/>
          <w:szCs w:val="28"/>
          <w:lang w:val="en-US"/>
        </w:rPr>
        <w:t xml:space="preserve"> = </w:t>
      </w:r>
      <w:r w:rsidR="00985A7D" w:rsidRPr="00E93045">
        <w:rPr>
          <w:b w:val="0"/>
          <w:szCs w:val="28"/>
          <w:lang w:val="en-US"/>
        </w:rPr>
        <w:t>3</w:t>
      </w:r>
      <w:r w:rsidR="00323307" w:rsidRPr="00E93045">
        <w:rPr>
          <w:b w:val="0"/>
          <w:szCs w:val="28"/>
          <w:lang w:val="en-US"/>
        </w:rPr>
        <w:t>5</w:t>
      </w:r>
      <w:r w:rsidRPr="00E93045">
        <w:rPr>
          <w:b w:val="0"/>
          <w:szCs w:val="28"/>
          <w:lang w:val="en-US"/>
        </w:rPr>
        <w:t>,</w:t>
      </w:r>
      <w:r w:rsidR="00323307" w:rsidRPr="00E93045">
        <w:rPr>
          <w:b w:val="0"/>
          <w:szCs w:val="28"/>
          <w:lang w:val="en-US"/>
        </w:rPr>
        <w:t>90</w:t>
      </w:r>
      <w:r w:rsidRPr="00E93045">
        <w:rPr>
          <w:b w:val="0"/>
          <w:szCs w:val="28"/>
          <w:lang w:val="en-US"/>
        </w:rPr>
        <w:t xml:space="preserve"> </w:t>
      </w:r>
      <w:proofErr w:type="spellStart"/>
      <w:r w:rsidRPr="00E93045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323307">
        <w:rPr>
          <w:b w:val="0"/>
          <w:szCs w:val="28"/>
        </w:rPr>
        <w:t>20</w:t>
      </w:r>
      <w:r w:rsidRPr="00880230">
        <w:rPr>
          <w:b w:val="0"/>
          <w:szCs w:val="28"/>
        </w:rPr>
        <w:t>,</w:t>
      </w:r>
      <w:r w:rsidR="00323307"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323307">
        <w:rPr>
          <w:sz w:val="28"/>
          <w:szCs w:val="28"/>
        </w:rPr>
        <w:t>49488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lastRenderedPageBreak/>
        <w:t xml:space="preserve">M = </w:t>
      </w:r>
      <w:r w:rsidR="00323307">
        <w:rPr>
          <w:sz w:val="28"/>
          <w:szCs w:val="28"/>
        </w:rPr>
        <w:t>65968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323307">
        <w:rPr>
          <w:sz w:val="28"/>
          <w:szCs w:val="28"/>
        </w:rPr>
        <w:t>37611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311AF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>I</w:t>
      </w:r>
      <w:r w:rsidR="00142CDB">
        <w:t>I</w:t>
      </w:r>
      <w:r w:rsidRPr="00880230">
        <w:t xml:space="preserve"> warstwa geotechniczna – rumosz wapienia</w:t>
      </w:r>
      <w:r w:rsidRPr="00880230">
        <w:rPr>
          <w:b w:val="0"/>
        </w:rPr>
        <w:t xml:space="preserve">, zalegający w przedmiotowym terenie poniżej warstwy </w:t>
      </w:r>
      <w:r w:rsidR="00237092">
        <w:rPr>
          <w:b w:val="0"/>
        </w:rPr>
        <w:t xml:space="preserve">gliny </w:t>
      </w:r>
      <w:r w:rsidRPr="00880230">
        <w:rPr>
          <w:b w:val="0"/>
        </w:rPr>
        <w:t>do głębokości stwierdzonej wierceniem tj. ok. 2,</w:t>
      </w:r>
      <w:r w:rsidR="00237092">
        <w:rPr>
          <w:b w:val="0"/>
        </w:rPr>
        <w:t>5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rumosz, półzwarty, wilgotny w którym określono </w:t>
      </w:r>
      <w:r w:rsidR="00593EB7"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&lt;0,00.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9 %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&lt; 0,00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c</w:t>
      </w:r>
      <w:r w:rsidRPr="00880230">
        <w:rPr>
          <w:b w:val="0"/>
          <w:szCs w:val="28"/>
          <w:vertAlign w:val="subscript"/>
          <w:lang w:val="en-US"/>
        </w:rPr>
        <w:t>u</w:t>
      </w:r>
      <w:r w:rsidRPr="00880230">
        <w:rPr>
          <w:b w:val="0"/>
          <w:szCs w:val="28"/>
          <w:lang w:val="en-US"/>
        </w:rPr>
        <w:t xml:space="preserve"> = 40,0 </w:t>
      </w:r>
      <w:proofErr w:type="spellStart"/>
      <w:r w:rsidRPr="00880230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22,0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142CDB">
        <w:rPr>
          <w:sz w:val="28"/>
        </w:rPr>
        <w:t xml:space="preserve">humus, glina zapiaszczona, brązowy, twardoplastyczna, wilgotna, rumosz wapienia, półzwarty, wilgotny. 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0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105A95"/>
    <w:rsid w:val="00112045"/>
    <w:rsid w:val="00135D67"/>
    <w:rsid w:val="00142CDB"/>
    <w:rsid w:val="00153759"/>
    <w:rsid w:val="00153BF9"/>
    <w:rsid w:val="00155BF3"/>
    <w:rsid w:val="00166FE1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D0706"/>
    <w:rsid w:val="001E65C4"/>
    <w:rsid w:val="001F18A5"/>
    <w:rsid w:val="00204A68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63A05"/>
    <w:rsid w:val="0048276A"/>
    <w:rsid w:val="00482EDD"/>
    <w:rsid w:val="004957F2"/>
    <w:rsid w:val="004A48AE"/>
    <w:rsid w:val="004A7681"/>
    <w:rsid w:val="004B3484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500312"/>
    <w:rsid w:val="005109A3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5639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E281A"/>
    <w:rsid w:val="006E7605"/>
    <w:rsid w:val="006F4682"/>
    <w:rsid w:val="0070114B"/>
    <w:rsid w:val="00702B4D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101D4"/>
    <w:rsid w:val="00812D72"/>
    <w:rsid w:val="00814CC0"/>
    <w:rsid w:val="00820F5F"/>
    <w:rsid w:val="00826453"/>
    <w:rsid w:val="00827BF4"/>
    <w:rsid w:val="0083177F"/>
    <w:rsid w:val="00841AEC"/>
    <w:rsid w:val="00861070"/>
    <w:rsid w:val="00873414"/>
    <w:rsid w:val="00877DB4"/>
    <w:rsid w:val="00880230"/>
    <w:rsid w:val="00890963"/>
    <w:rsid w:val="008A0F0A"/>
    <w:rsid w:val="008B10EF"/>
    <w:rsid w:val="008C6EC7"/>
    <w:rsid w:val="008C7F08"/>
    <w:rsid w:val="008D297D"/>
    <w:rsid w:val="008E2C00"/>
    <w:rsid w:val="008E3883"/>
    <w:rsid w:val="008E4AE5"/>
    <w:rsid w:val="008E7142"/>
    <w:rsid w:val="008F1814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450D"/>
    <w:rsid w:val="00A6141C"/>
    <w:rsid w:val="00A645CB"/>
    <w:rsid w:val="00A70AA3"/>
    <w:rsid w:val="00A729A9"/>
    <w:rsid w:val="00AA450E"/>
    <w:rsid w:val="00AA5777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6AEC"/>
    <w:rsid w:val="00B51CB8"/>
    <w:rsid w:val="00B533DE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875BC"/>
    <w:rsid w:val="00CA2D27"/>
    <w:rsid w:val="00CA7B85"/>
    <w:rsid w:val="00CB40E9"/>
    <w:rsid w:val="00CC3C21"/>
    <w:rsid w:val="00CC48C8"/>
    <w:rsid w:val="00CF050F"/>
    <w:rsid w:val="00CF3100"/>
    <w:rsid w:val="00D153F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26AB"/>
    <w:rsid w:val="00DF626B"/>
    <w:rsid w:val="00DF7646"/>
    <w:rsid w:val="00E00A1E"/>
    <w:rsid w:val="00E16A87"/>
    <w:rsid w:val="00E21BFF"/>
    <w:rsid w:val="00E339BD"/>
    <w:rsid w:val="00E4085B"/>
    <w:rsid w:val="00E55E48"/>
    <w:rsid w:val="00E72B51"/>
    <w:rsid w:val="00E76255"/>
    <w:rsid w:val="00E76A3E"/>
    <w:rsid w:val="00E93045"/>
    <w:rsid w:val="00E943E8"/>
    <w:rsid w:val="00E95FDE"/>
    <w:rsid w:val="00EA168F"/>
    <w:rsid w:val="00EA18ED"/>
    <w:rsid w:val="00EA2D0B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52</TotalTime>
  <Pages>5</Pages>
  <Words>732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14</cp:revision>
  <cp:lastPrinted>2013-11-29T11:48:00Z</cp:lastPrinted>
  <dcterms:created xsi:type="dcterms:W3CDTF">2014-01-20T12:02:00Z</dcterms:created>
  <dcterms:modified xsi:type="dcterms:W3CDTF">2014-01-21T12:29:00Z</dcterms:modified>
</cp:coreProperties>
</file>