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8E35A7">
      <w:r w:rsidRPr="008E35A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8E35A7">
      <w:r w:rsidRPr="008E35A7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741E16">
        <w:rPr>
          <w:b/>
          <w:sz w:val="36"/>
        </w:rPr>
        <w:t xml:space="preserve"> projektowane</w:t>
      </w:r>
      <w:r w:rsidR="006A5A67">
        <w:rPr>
          <w:b/>
          <w:sz w:val="36"/>
        </w:rPr>
        <w:t xml:space="preserve">j budowy </w:t>
      </w:r>
      <w:r w:rsidR="00D47140">
        <w:rPr>
          <w:b/>
          <w:sz w:val="36"/>
        </w:rPr>
        <w:t xml:space="preserve">domu jednorodzinnego </w:t>
      </w:r>
      <w:r w:rsidR="00DA7596">
        <w:rPr>
          <w:b/>
          <w:sz w:val="36"/>
        </w:rPr>
        <w:t xml:space="preserve">wraz z przydomową oczyszczalnia ścieków </w:t>
      </w:r>
      <w:r w:rsidR="00D47140">
        <w:rPr>
          <w:b/>
          <w:sz w:val="36"/>
        </w:rPr>
        <w:t xml:space="preserve">na działce nr </w:t>
      </w:r>
      <w:r w:rsidR="00DA7596">
        <w:rPr>
          <w:b/>
          <w:sz w:val="36"/>
        </w:rPr>
        <w:t>184/21</w:t>
      </w:r>
      <w:r w:rsidR="00D47140">
        <w:rPr>
          <w:b/>
          <w:sz w:val="36"/>
        </w:rPr>
        <w:t xml:space="preserve"> przy ul. </w:t>
      </w:r>
      <w:r w:rsidR="00DA7596">
        <w:rPr>
          <w:b/>
          <w:sz w:val="36"/>
        </w:rPr>
        <w:t>Leśnej</w:t>
      </w:r>
      <w:r w:rsidR="00D47140">
        <w:rPr>
          <w:b/>
          <w:sz w:val="36"/>
        </w:rPr>
        <w:t xml:space="preserve"> </w:t>
      </w:r>
      <w:r w:rsidR="00DA7596">
        <w:rPr>
          <w:b/>
          <w:sz w:val="36"/>
        </w:rPr>
        <w:br/>
      </w:r>
      <w:r w:rsidR="00D47140">
        <w:rPr>
          <w:b/>
          <w:sz w:val="36"/>
        </w:rPr>
        <w:t>w miejscowości Piła Kościelecka gmina Trzebinia</w:t>
      </w:r>
    </w:p>
    <w:p w:rsidR="00252E8E" w:rsidRDefault="00252E8E">
      <w:pPr>
        <w:jc w:val="center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530A57" w:rsidRDefault="00530A57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EE1379" w:rsidRPr="00893EBE" w:rsidRDefault="00D47140" w:rsidP="00EE1379">
      <w:pPr>
        <w:rPr>
          <w:b/>
          <w:sz w:val="28"/>
        </w:rPr>
      </w:pPr>
      <w:r>
        <w:rPr>
          <w:b/>
          <w:sz w:val="28"/>
        </w:rPr>
        <w:t>Inwestor</w:t>
      </w:r>
      <w:r w:rsidR="00EE1379" w:rsidRPr="00893EBE">
        <w:rPr>
          <w:b/>
          <w:sz w:val="28"/>
        </w:rPr>
        <w:t>:</w:t>
      </w:r>
    </w:p>
    <w:p w:rsidR="00D47140" w:rsidRDefault="002369DD" w:rsidP="00EE1379">
      <w:pPr>
        <w:rPr>
          <w:sz w:val="28"/>
        </w:rPr>
      </w:pPr>
      <w:r>
        <w:rPr>
          <w:sz w:val="28"/>
        </w:rPr>
        <w:t>Paweł Chmielewski</w:t>
      </w:r>
    </w:p>
    <w:p w:rsidR="002369DD" w:rsidRDefault="002369DD" w:rsidP="00EE1379">
      <w:pPr>
        <w:rPr>
          <w:sz w:val="28"/>
        </w:rPr>
      </w:pPr>
      <w:r>
        <w:rPr>
          <w:sz w:val="28"/>
        </w:rPr>
        <w:t>ul. Krawczyńskiego 1/56</w:t>
      </w:r>
    </w:p>
    <w:p w:rsidR="002369DD" w:rsidRDefault="002369DD" w:rsidP="00EE1379">
      <w:pPr>
        <w:rPr>
          <w:sz w:val="28"/>
        </w:rPr>
      </w:pPr>
      <w:r>
        <w:rPr>
          <w:sz w:val="28"/>
        </w:rPr>
        <w:t>32-500 Chrzanów</w:t>
      </w:r>
    </w:p>
    <w:p w:rsidR="0072675D" w:rsidRDefault="0072675D" w:rsidP="0072675D">
      <w:pPr>
        <w:rPr>
          <w:sz w:val="28"/>
          <w:szCs w:val="28"/>
        </w:rPr>
      </w:pPr>
    </w:p>
    <w:p w:rsidR="00B72FF4" w:rsidRDefault="00B72FF4">
      <w:pPr>
        <w:rPr>
          <w:sz w:val="28"/>
        </w:rPr>
      </w:pPr>
    </w:p>
    <w:p w:rsidR="00D47140" w:rsidRDefault="00D47140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5B7E48" w:rsidRDefault="005B7E48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3B26CD" w:rsidRDefault="003B26CD">
      <w:pPr>
        <w:rPr>
          <w:sz w:val="28"/>
        </w:rPr>
      </w:pPr>
    </w:p>
    <w:p w:rsidR="00252E8E" w:rsidRDefault="00935DF8">
      <w:pPr>
        <w:pStyle w:val="Nagwek2"/>
      </w:pPr>
      <w:r>
        <w:t>Styczeń 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5721E" w:rsidRPr="00066916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5721E" w:rsidRPr="00C52897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DB7D4B">
        <w:rPr>
          <w:sz w:val="28"/>
        </w:rPr>
        <w:t>w</w:t>
      </w:r>
      <w:r w:rsidR="00313B20">
        <w:rPr>
          <w:sz w:val="28"/>
        </w:rPr>
        <w:t xml:space="preserve"> Pile Kościeleckiej gmina Trzebinia</w:t>
      </w:r>
      <w:r w:rsidR="00F91A2E">
        <w:rPr>
          <w:sz w:val="28"/>
        </w:rPr>
        <w:t>.</w:t>
      </w:r>
      <w:r w:rsidRPr="00C72571">
        <w:rPr>
          <w:sz w:val="28"/>
          <w:szCs w:val="28"/>
        </w:rPr>
        <w:t xml:space="preserve">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FE136D">
        <w:rPr>
          <w:sz w:val="28"/>
        </w:rPr>
        <w:t>3</w:t>
      </w:r>
      <w:r w:rsidR="00DD18E9">
        <w:rPr>
          <w:sz w:val="28"/>
        </w:rPr>
        <w:t>,</w:t>
      </w:r>
      <w:r w:rsidR="00FE136D">
        <w:rPr>
          <w:sz w:val="28"/>
        </w:rPr>
        <w:t>0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01631" w:rsidRDefault="00C01631" w:rsidP="008F4AB6">
      <w:pPr>
        <w:ind w:left="360"/>
        <w:jc w:val="both"/>
        <w:rPr>
          <w:sz w:val="28"/>
        </w:rPr>
      </w:pP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75185E">
        <w:rPr>
          <w:sz w:val="28"/>
        </w:rPr>
        <w:t xml:space="preserve">gleba, piasek średni, żółty i kremowy, wilgotny, średnio zagęszczony, glina kremowo-szara, </w:t>
      </w:r>
      <w:r w:rsidR="0075185E">
        <w:rPr>
          <w:sz w:val="28"/>
        </w:rPr>
        <w:br/>
        <w:t>z okruchami wapienia i margli,</w:t>
      </w:r>
      <w:r w:rsidR="00DD18E9">
        <w:rPr>
          <w:sz w:val="28"/>
        </w:rPr>
        <w:t xml:space="preserve"> </w:t>
      </w:r>
      <w:r w:rsidR="0075185E">
        <w:rPr>
          <w:sz w:val="28"/>
        </w:rPr>
        <w:t xml:space="preserve">wilgotna, twardoplastyczna, zwietrzelina marglista, półzwarta, wilgotna, 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 xml:space="preserve">jura – wapienie i margle, piaskowce – jura górna i </w:t>
      </w:r>
      <w:proofErr w:type="spellStart"/>
      <w:r>
        <w:rPr>
          <w:sz w:val="28"/>
        </w:rPr>
        <w:t>kelowej</w:t>
      </w:r>
      <w:proofErr w:type="spellEnd"/>
      <w:r>
        <w:rPr>
          <w:sz w:val="28"/>
        </w:rPr>
        <w:t>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trias – wapienie i dolomity – trias środkowy,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364F2D" w:rsidRDefault="008F4AB6">
      <w:pPr>
        <w:jc w:val="both"/>
        <w:rPr>
          <w:sz w:val="28"/>
        </w:rPr>
      </w:pPr>
      <w:r>
        <w:rPr>
          <w:sz w:val="28"/>
        </w:rPr>
        <w:t>Szczegółowe profile geologiczne przedstawiono na zał. 2</w:t>
      </w:r>
      <w:r w:rsidR="000E0028">
        <w:rPr>
          <w:sz w:val="28"/>
        </w:rPr>
        <w:t>-</w:t>
      </w:r>
      <w:r w:rsidR="003D58AD">
        <w:rPr>
          <w:sz w:val="28"/>
        </w:rPr>
        <w:t>3</w:t>
      </w:r>
      <w:r w:rsidR="00573E58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0A6692" w:rsidRPr="000A6692" w:rsidRDefault="0002610A" w:rsidP="000A6692">
      <w:pPr>
        <w:pStyle w:val="Tekstpodstawowy3"/>
        <w:ind w:firstLine="708"/>
        <w:jc w:val="both"/>
        <w:rPr>
          <w:sz w:val="28"/>
          <w:szCs w:val="28"/>
        </w:rPr>
      </w:pPr>
      <w:r w:rsidRPr="000A6692">
        <w:rPr>
          <w:sz w:val="28"/>
          <w:szCs w:val="28"/>
        </w:rPr>
        <w:tab/>
      </w:r>
      <w:r w:rsidR="000A6692" w:rsidRPr="000A6692">
        <w:rPr>
          <w:b/>
          <w:sz w:val="28"/>
          <w:szCs w:val="28"/>
        </w:rPr>
        <w:t xml:space="preserve">Na omawianym terenie poziom wód gruntowych </w:t>
      </w:r>
      <w:r w:rsidR="003D58AD">
        <w:rPr>
          <w:b/>
          <w:sz w:val="28"/>
          <w:szCs w:val="28"/>
        </w:rPr>
        <w:t xml:space="preserve">nie stwierdzono </w:t>
      </w:r>
      <w:r w:rsidR="000A6692" w:rsidRPr="000A6692">
        <w:rPr>
          <w:b/>
          <w:sz w:val="28"/>
          <w:szCs w:val="28"/>
        </w:rPr>
        <w:t xml:space="preserve">w wierceniach </w:t>
      </w:r>
      <w:r w:rsidR="003D58AD">
        <w:rPr>
          <w:b/>
          <w:sz w:val="28"/>
          <w:szCs w:val="28"/>
        </w:rPr>
        <w:t>do</w:t>
      </w:r>
      <w:r w:rsidR="000A6692" w:rsidRPr="000A6692">
        <w:rPr>
          <w:b/>
          <w:sz w:val="28"/>
          <w:szCs w:val="28"/>
        </w:rPr>
        <w:t xml:space="preserve"> głębokości ok. </w:t>
      </w:r>
      <w:r w:rsidR="003D58AD">
        <w:rPr>
          <w:b/>
          <w:sz w:val="28"/>
          <w:szCs w:val="28"/>
        </w:rPr>
        <w:t>3,00</w:t>
      </w:r>
      <w:r w:rsidR="000A6692" w:rsidRPr="000A6692">
        <w:rPr>
          <w:b/>
          <w:sz w:val="28"/>
          <w:szCs w:val="28"/>
        </w:rPr>
        <w:t xml:space="preserve"> m </w:t>
      </w:r>
      <w:proofErr w:type="spellStart"/>
      <w:r w:rsidR="000A6692" w:rsidRPr="000A6692">
        <w:rPr>
          <w:b/>
          <w:sz w:val="28"/>
          <w:szCs w:val="28"/>
        </w:rPr>
        <w:t>p.p.t</w:t>
      </w:r>
      <w:proofErr w:type="spellEnd"/>
      <w:r w:rsidR="000A6692" w:rsidRPr="000A6692">
        <w:rPr>
          <w:b/>
          <w:sz w:val="28"/>
          <w:szCs w:val="28"/>
        </w:rPr>
        <w:t>.</w:t>
      </w:r>
      <w:r w:rsidR="000A6692" w:rsidRPr="000A6692">
        <w:rPr>
          <w:sz w:val="28"/>
          <w:szCs w:val="28"/>
        </w:rPr>
        <w:t xml:space="preserve"> </w:t>
      </w:r>
      <w:r w:rsidR="003D58AD">
        <w:rPr>
          <w:sz w:val="28"/>
          <w:szCs w:val="28"/>
        </w:rPr>
        <w:t>Na głębokości 1,30 m w otworze nr 2/01/14 stwierdzono wysięki wód gruntowych</w:t>
      </w:r>
      <w:r w:rsidR="007E2600">
        <w:rPr>
          <w:sz w:val="28"/>
          <w:szCs w:val="28"/>
        </w:rPr>
        <w:t>.</w:t>
      </w:r>
    </w:p>
    <w:p w:rsidR="000A6692" w:rsidRPr="000A6692" w:rsidRDefault="003D58AD" w:rsidP="000A6692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Są to wody </w:t>
      </w:r>
      <w:r w:rsidR="000A6692" w:rsidRPr="000A6692">
        <w:rPr>
          <w:sz w:val="28"/>
          <w:szCs w:val="28"/>
        </w:rPr>
        <w:t xml:space="preserve">o charakterze wód zaskórnych a intensywność ich dopływów </w:t>
      </w:r>
      <w:r>
        <w:rPr>
          <w:sz w:val="28"/>
          <w:szCs w:val="28"/>
        </w:rPr>
        <w:br/>
      </w:r>
      <w:r w:rsidR="000A6692" w:rsidRPr="000A6692">
        <w:rPr>
          <w:sz w:val="28"/>
          <w:szCs w:val="28"/>
        </w:rPr>
        <w:t xml:space="preserve">i wysokość zwierciadła uzależniona jest od intensywności opadów atmosferycznych. </w:t>
      </w:r>
    </w:p>
    <w:p w:rsidR="000A6692" w:rsidRPr="000A6692" w:rsidRDefault="000A6692" w:rsidP="000A6692">
      <w:pPr>
        <w:pStyle w:val="Tekstpodstawowy3"/>
        <w:ind w:firstLine="708"/>
        <w:jc w:val="both"/>
        <w:rPr>
          <w:sz w:val="28"/>
          <w:szCs w:val="28"/>
        </w:rPr>
      </w:pPr>
      <w:r w:rsidRPr="000A6692">
        <w:rPr>
          <w:sz w:val="28"/>
          <w:szCs w:val="28"/>
        </w:rPr>
        <w:t>Spływ wód gruntowych i powierzchniowych (atmosferycznych) odbywa się w kierunku na N</w:t>
      </w:r>
      <w:r w:rsidR="00201C01">
        <w:rPr>
          <w:sz w:val="28"/>
          <w:szCs w:val="28"/>
        </w:rPr>
        <w:t>W</w:t>
      </w:r>
      <w:r w:rsidRPr="000A6692">
        <w:rPr>
          <w:sz w:val="28"/>
          <w:szCs w:val="28"/>
        </w:rPr>
        <w:t>. Nachylenie terenu wynosi od 0 do 4</w:t>
      </w:r>
      <w:r w:rsidRPr="000A6692">
        <w:rPr>
          <w:sz w:val="28"/>
          <w:szCs w:val="28"/>
          <w:vertAlign w:val="superscript"/>
        </w:rPr>
        <w:t>o</w:t>
      </w:r>
    </w:p>
    <w:p w:rsidR="000A6692" w:rsidRPr="000A6692" w:rsidRDefault="000A6692" w:rsidP="000A6692">
      <w:pPr>
        <w:jc w:val="both"/>
        <w:rPr>
          <w:sz w:val="28"/>
          <w:szCs w:val="28"/>
        </w:rPr>
      </w:pPr>
      <w:r w:rsidRPr="000A6692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0A6692">
        <w:rPr>
          <w:sz w:val="28"/>
          <w:szCs w:val="28"/>
        </w:rPr>
        <w:br/>
        <w:t>i rowów melioracyjnych.</w:t>
      </w:r>
    </w:p>
    <w:p w:rsidR="004B5634" w:rsidRPr="004B5634" w:rsidRDefault="004B5634" w:rsidP="000A6692">
      <w:pPr>
        <w:pStyle w:val="Tekstpodstawowy3"/>
        <w:ind w:firstLine="708"/>
        <w:jc w:val="both"/>
        <w:rPr>
          <w:b/>
          <w:bCs/>
          <w:sz w:val="28"/>
          <w:szCs w:val="28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59556E">
        <w:rPr>
          <w:b w:val="0"/>
          <w:bCs w:val="0"/>
        </w:rPr>
        <w:t>3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59556E">
        <w:rPr>
          <w:b w:val="0"/>
          <w:bCs w:val="0"/>
        </w:rPr>
        <w:t>y</w:t>
      </w:r>
      <w:r w:rsidR="008F4AB6">
        <w:rPr>
          <w:b w:val="0"/>
          <w:bCs w:val="0"/>
        </w:rPr>
        <w:t xml:space="preserve"> geotechniczn</w:t>
      </w:r>
      <w:r w:rsidR="0059556E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59556E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B91D27" w:rsidRDefault="00B91D27" w:rsidP="00CF6DA0">
      <w:pPr>
        <w:jc w:val="both"/>
        <w:rPr>
          <w:sz w:val="28"/>
          <w:szCs w:val="28"/>
        </w:rPr>
      </w:pPr>
    </w:p>
    <w:p w:rsidR="00B91D27" w:rsidRPr="00CF6DA0" w:rsidRDefault="00B91D27" w:rsidP="00B91D27">
      <w:pPr>
        <w:pStyle w:val="Tekstpodstawowy2"/>
        <w:rPr>
          <w:b w:val="0"/>
        </w:rPr>
      </w:pPr>
      <w:r>
        <w:rPr>
          <w:szCs w:val="28"/>
        </w:rPr>
        <w:t>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>piasek średni</w:t>
      </w:r>
      <w:r w:rsidRPr="00CF6DA0">
        <w:rPr>
          <w:b w:val="0"/>
          <w:szCs w:val="28"/>
        </w:rPr>
        <w:t xml:space="preserve">, </w:t>
      </w:r>
      <w:r w:rsidR="0059556E">
        <w:rPr>
          <w:b w:val="0"/>
          <w:szCs w:val="28"/>
        </w:rPr>
        <w:t>żółty i</w:t>
      </w:r>
      <w:r w:rsidR="00CC6B14">
        <w:rPr>
          <w:b w:val="0"/>
          <w:szCs w:val="28"/>
        </w:rPr>
        <w:t xml:space="preserve"> kremowy</w:t>
      </w:r>
      <w:r>
        <w:rPr>
          <w:b w:val="0"/>
          <w:szCs w:val="28"/>
        </w:rPr>
        <w:t xml:space="preserve">, </w:t>
      </w:r>
      <w:r w:rsidRPr="00CF6DA0">
        <w:rPr>
          <w:b w:val="0"/>
          <w:szCs w:val="28"/>
        </w:rPr>
        <w:t xml:space="preserve">zalegający </w:t>
      </w:r>
      <w:r w:rsidR="0059556E"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r w:rsidR="0059556E">
        <w:rPr>
          <w:b w:val="0"/>
          <w:szCs w:val="28"/>
        </w:rPr>
        <w:t xml:space="preserve">gleby </w:t>
      </w:r>
      <w:r w:rsidRPr="00CF6DA0">
        <w:rPr>
          <w:b w:val="0"/>
          <w:szCs w:val="28"/>
        </w:rPr>
        <w:t xml:space="preserve">do głębokości </w:t>
      </w:r>
      <w:r>
        <w:rPr>
          <w:b w:val="0"/>
          <w:szCs w:val="28"/>
        </w:rPr>
        <w:t xml:space="preserve">ok. </w:t>
      </w:r>
      <w:r w:rsidR="0059556E">
        <w:rPr>
          <w:b w:val="0"/>
          <w:szCs w:val="28"/>
        </w:rPr>
        <w:t>1</w:t>
      </w:r>
      <w:r>
        <w:rPr>
          <w:b w:val="0"/>
          <w:szCs w:val="28"/>
        </w:rPr>
        <w:t>,</w:t>
      </w:r>
      <w:r w:rsidR="0059556E">
        <w:rPr>
          <w:b w:val="0"/>
          <w:szCs w:val="28"/>
        </w:rPr>
        <w:t>2</w:t>
      </w:r>
      <w:r>
        <w:rPr>
          <w:b w:val="0"/>
          <w:szCs w:val="28"/>
        </w:rPr>
        <w:t>0</w:t>
      </w:r>
      <w:r w:rsidRPr="00CF6DA0">
        <w:rPr>
          <w:b w:val="0"/>
          <w:szCs w:val="28"/>
        </w:rPr>
        <w:t xml:space="preserve"> m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>
        <w:rPr>
          <w:b w:val="0"/>
          <w:szCs w:val="28"/>
        </w:rPr>
        <w:t>Są to piaski średnio zagęszczone</w:t>
      </w:r>
      <w:r w:rsidRPr="00CF6DA0">
        <w:rPr>
          <w:b w:val="0"/>
          <w:szCs w:val="28"/>
        </w:rPr>
        <w:t xml:space="preserve">, </w:t>
      </w:r>
      <w:r w:rsidR="0059556E">
        <w:rPr>
          <w:b w:val="0"/>
          <w:szCs w:val="28"/>
        </w:rPr>
        <w:t>wilgotne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>w których określono I</w:t>
      </w:r>
      <w:r>
        <w:rPr>
          <w:b w:val="0"/>
          <w:vertAlign w:val="subscript"/>
        </w:rPr>
        <w:t>D</w:t>
      </w:r>
      <w:r>
        <w:rPr>
          <w:b w:val="0"/>
        </w:rPr>
        <w:t xml:space="preserve"> = 0,</w:t>
      </w:r>
      <w:r w:rsidR="0059556E">
        <w:rPr>
          <w:b w:val="0"/>
        </w:rPr>
        <w:t>46</w:t>
      </w:r>
      <w:r w:rsidRPr="00CF6DA0">
        <w:rPr>
          <w:b w:val="0"/>
        </w:rPr>
        <w:t>.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 xml:space="preserve"> 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B91D27" w:rsidRPr="00CF6DA0" w:rsidRDefault="00B91D27" w:rsidP="00B91D27">
      <w:pPr>
        <w:pStyle w:val="Tekstpodstawowy2"/>
        <w:rPr>
          <w:b w:val="0"/>
          <w:bCs w:val="0"/>
        </w:rPr>
      </w:pP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proofErr w:type="spellStart"/>
      <w:r w:rsidRPr="00B91D27">
        <w:rPr>
          <w:b w:val="0"/>
          <w:szCs w:val="28"/>
        </w:rPr>
        <w:t>w</w:t>
      </w:r>
      <w:r w:rsidRPr="00B91D27">
        <w:rPr>
          <w:b w:val="0"/>
          <w:szCs w:val="28"/>
          <w:vertAlign w:val="subscript"/>
        </w:rPr>
        <w:t>n</w:t>
      </w:r>
      <w:proofErr w:type="spellEnd"/>
      <w:r w:rsidRPr="00B91D27">
        <w:rPr>
          <w:b w:val="0"/>
          <w:szCs w:val="28"/>
        </w:rPr>
        <w:t xml:space="preserve"> = </w:t>
      </w:r>
      <w:r w:rsidR="000462DE">
        <w:rPr>
          <w:b w:val="0"/>
          <w:szCs w:val="28"/>
        </w:rPr>
        <w:t>14</w:t>
      </w:r>
      <w:r w:rsidRPr="00B91D27">
        <w:rPr>
          <w:b w:val="0"/>
          <w:szCs w:val="28"/>
        </w:rPr>
        <w:t xml:space="preserve"> %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  <w:vertAlign w:val="superscript"/>
        </w:rPr>
      </w:pPr>
      <w:r w:rsidRPr="00CF6DA0">
        <w:rPr>
          <w:b w:val="0"/>
          <w:szCs w:val="28"/>
        </w:rPr>
        <w:sym w:font="Symbol" w:char="F072"/>
      </w:r>
      <w:r w:rsidRPr="00B91D27">
        <w:rPr>
          <w:b w:val="0"/>
          <w:szCs w:val="28"/>
        </w:rPr>
        <w:t xml:space="preserve"> = </w:t>
      </w:r>
      <w:r w:rsidR="000462DE">
        <w:rPr>
          <w:b w:val="0"/>
          <w:szCs w:val="28"/>
        </w:rPr>
        <w:t>1</w:t>
      </w:r>
      <w:r w:rsidRPr="00B91D27">
        <w:rPr>
          <w:b w:val="0"/>
          <w:szCs w:val="28"/>
        </w:rPr>
        <w:t>,</w:t>
      </w:r>
      <w:r w:rsidR="000462DE">
        <w:rPr>
          <w:b w:val="0"/>
          <w:szCs w:val="28"/>
        </w:rPr>
        <w:t>85</w:t>
      </w:r>
      <w:r w:rsidRPr="00B91D27">
        <w:rPr>
          <w:b w:val="0"/>
          <w:szCs w:val="28"/>
        </w:rPr>
        <w:t xml:space="preserve"> t/m</w:t>
      </w:r>
      <w:r w:rsidRPr="00B91D27">
        <w:rPr>
          <w:b w:val="0"/>
          <w:szCs w:val="28"/>
          <w:vertAlign w:val="superscript"/>
        </w:rPr>
        <w:t>3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72"/>
      </w:r>
      <w:r w:rsidRPr="00B91D27">
        <w:rPr>
          <w:b w:val="0"/>
          <w:szCs w:val="28"/>
          <w:vertAlign w:val="subscript"/>
        </w:rPr>
        <w:t>s</w:t>
      </w:r>
      <w:r w:rsidRPr="00B91D27">
        <w:rPr>
          <w:b w:val="0"/>
          <w:szCs w:val="28"/>
        </w:rPr>
        <w:t xml:space="preserve"> = 2,65 t/m</w:t>
      </w:r>
      <w:r w:rsidRPr="00B91D27">
        <w:rPr>
          <w:b w:val="0"/>
          <w:szCs w:val="28"/>
          <w:vertAlign w:val="superscript"/>
        </w:rPr>
        <w:t>3</w:t>
      </w:r>
    </w:p>
    <w:p w:rsidR="00B91D27" w:rsidRPr="00B91D27" w:rsidRDefault="00B91D27" w:rsidP="00B91D27">
      <w:pPr>
        <w:pStyle w:val="Tekstpodstawowy2"/>
        <w:rPr>
          <w:b w:val="0"/>
          <w:bCs w:val="0"/>
          <w:szCs w:val="28"/>
        </w:rPr>
      </w:pPr>
      <w:r w:rsidRPr="00B91D27">
        <w:rPr>
          <w:b w:val="0"/>
          <w:szCs w:val="28"/>
        </w:rPr>
        <w:t>I</w:t>
      </w:r>
      <w:r w:rsidR="00501C41">
        <w:rPr>
          <w:b w:val="0"/>
          <w:szCs w:val="28"/>
          <w:vertAlign w:val="subscript"/>
        </w:rPr>
        <w:t>D</w:t>
      </w:r>
      <w:r w:rsidRPr="00B91D27">
        <w:rPr>
          <w:b w:val="0"/>
          <w:szCs w:val="28"/>
        </w:rPr>
        <w:t xml:space="preserve"> </w:t>
      </w:r>
      <w:r w:rsidR="0073124A">
        <w:rPr>
          <w:b w:val="0"/>
          <w:szCs w:val="28"/>
        </w:rPr>
        <w:t>=</w:t>
      </w:r>
      <w:r w:rsidRPr="00B91D27">
        <w:rPr>
          <w:b w:val="0"/>
          <w:szCs w:val="28"/>
        </w:rPr>
        <w:t xml:space="preserve"> 0,</w:t>
      </w:r>
      <w:r w:rsidR="000462DE">
        <w:rPr>
          <w:b w:val="0"/>
          <w:szCs w:val="28"/>
        </w:rPr>
        <w:t>46</w:t>
      </w:r>
    </w:p>
    <w:p w:rsidR="00B91D27" w:rsidRPr="00CF6DA0" w:rsidRDefault="00B91D27" w:rsidP="00B91D27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 w:rsidR="0073124A">
        <w:rPr>
          <w:b w:val="0"/>
          <w:szCs w:val="28"/>
        </w:rPr>
        <w:t>3</w:t>
      </w:r>
      <w:r w:rsidRPr="00CF6DA0">
        <w:rPr>
          <w:b w:val="0"/>
          <w:szCs w:val="28"/>
        </w:rPr>
        <w:t>2,</w:t>
      </w:r>
      <w:r w:rsidR="000462DE">
        <w:rPr>
          <w:b w:val="0"/>
          <w:szCs w:val="28"/>
        </w:rPr>
        <w:t>7</w:t>
      </w:r>
      <w:r w:rsidRPr="00CF6DA0">
        <w:rPr>
          <w:b w:val="0"/>
          <w:szCs w:val="28"/>
          <w:vertAlign w:val="superscript"/>
        </w:rPr>
        <w:t>o</w:t>
      </w:r>
    </w:p>
    <w:p w:rsidR="00B91D27" w:rsidRPr="00CF6DA0" w:rsidRDefault="00B91D27" w:rsidP="00B91D2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lastRenderedPageBreak/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0462DE">
        <w:rPr>
          <w:sz w:val="28"/>
          <w:szCs w:val="28"/>
        </w:rPr>
        <w:t>88272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B91D27" w:rsidRPr="00CF6DA0" w:rsidRDefault="00B91D27" w:rsidP="00B91D27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0462DE">
        <w:rPr>
          <w:sz w:val="28"/>
          <w:szCs w:val="28"/>
        </w:rPr>
        <w:t>98080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B91D27" w:rsidRDefault="00B91D27" w:rsidP="00B91D27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0462DE">
        <w:rPr>
          <w:sz w:val="28"/>
          <w:szCs w:val="28"/>
        </w:rPr>
        <w:t>74503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59556E" w:rsidRPr="00CF6DA0" w:rsidRDefault="0059556E" w:rsidP="00B91D27">
      <w:pPr>
        <w:jc w:val="both"/>
        <w:rPr>
          <w:sz w:val="28"/>
          <w:szCs w:val="28"/>
        </w:rPr>
      </w:pPr>
    </w:p>
    <w:p w:rsidR="0059556E" w:rsidRPr="00C13F4B" w:rsidRDefault="0059556E" w:rsidP="0059556E">
      <w:pPr>
        <w:pStyle w:val="Tekstpodstawowy2"/>
        <w:rPr>
          <w:b w:val="0"/>
        </w:rPr>
      </w:pPr>
      <w:r>
        <w:rPr>
          <w:szCs w:val="28"/>
        </w:rPr>
        <w:t>I</w:t>
      </w:r>
      <w:r w:rsidR="00572039">
        <w:rPr>
          <w:szCs w:val="28"/>
        </w:rPr>
        <w:t>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>glina,</w:t>
      </w:r>
      <w:r w:rsidRPr="00CF6DA0">
        <w:rPr>
          <w:b w:val="0"/>
          <w:szCs w:val="28"/>
        </w:rPr>
        <w:t xml:space="preserve"> </w:t>
      </w:r>
      <w:r w:rsidR="00572039">
        <w:rPr>
          <w:b w:val="0"/>
          <w:szCs w:val="28"/>
        </w:rPr>
        <w:t>kremowo-szara</w:t>
      </w:r>
      <w:r>
        <w:rPr>
          <w:b w:val="0"/>
          <w:szCs w:val="28"/>
        </w:rPr>
        <w:t xml:space="preserve">,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a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r w:rsidR="00572039">
        <w:rPr>
          <w:b w:val="0"/>
          <w:szCs w:val="28"/>
        </w:rPr>
        <w:t>piasków</w:t>
      </w:r>
      <w:r w:rsidRPr="00CF6DA0">
        <w:rPr>
          <w:b w:val="0"/>
          <w:szCs w:val="28"/>
        </w:rPr>
        <w:t xml:space="preserve"> do głębokości </w:t>
      </w:r>
      <w:r>
        <w:rPr>
          <w:b w:val="0"/>
          <w:szCs w:val="28"/>
        </w:rPr>
        <w:t xml:space="preserve">ok. </w:t>
      </w:r>
      <w:r w:rsidR="00572039">
        <w:rPr>
          <w:b w:val="0"/>
          <w:szCs w:val="28"/>
        </w:rPr>
        <w:t>1</w:t>
      </w:r>
      <w:r>
        <w:rPr>
          <w:b w:val="0"/>
          <w:szCs w:val="28"/>
        </w:rPr>
        <w:t>,</w:t>
      </w:r>
      <w:r w:rsidR="00572039">
        <w:rPr>
          <w:b w:val="0"/>
          <w:szCs w:val="28"/>
        </w:rPr>
        <w:t>7</w:t>
      </w:r>
      <w:r>
        <w:rPr>
          <w:b w:val="0"/>
          <w:szCs w:val="28"/>
        </w:rPr>
        <w:t>0</w:t>
      </w:r>
      <w:r w:rsidRPr="00CF6DA0">
        <w:rPr>
          <w:b w:val="0"/>
          <w:szCs w:val="28"/>
        </w:rPr>
        <w:t xml:space="preserve"> m</w:t>
      </w:r>
      <w:r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>
        <w:rPr>
          <w:b w:val="0"/>
          <w:szCs w:val="28"/>
        </w:rPr>
        <w:t>Są to gliny, twardoplastyczne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>e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 xml:space="preserve">w których określono </w:t>
      </w:r>
      <w:r>
        <w:rPr>
          <w:b w:val="0"/>
        </w:rPr>
        <w:br/>
      </w:r>
      <w:r w:rsidRPr="00CF6DA0">
        <w:rPr>
          <w:b w:val="0"/>
        </w:rPr>
        <w:t>I</w:t>
      </w:r>
      <w:r>
        <w:rPr>
          <w:b w:val="0"/>
          <w:vertAlign w:val="subscript"/>
        </w:rPr>
        <w:t>L</w:t>
      </w:r>
      <w:r>
        <w:rPr>
          <w:b w:val="0"/>
        </w:rPr>
        <w:t xml:space="preserve"> = 0,</w:t>
      </w:r>
      <w:r w:rsidR="00572039">
        <w:rPr>
          <w:b w:val="0"/>
        </w:rPr>
        <w:t>09</w:t>
      </w:r>
      <w:r w:rsidRPr="00CF6DA0">
        <w:rPr>
          <w:b w:val="0"/>
        </w:rPr>
        <w:t>.</w:t>
      </w:r>
    </w:p>
    <w:p w:rsidR="0059556E" w:rsidRPr="00CF6DA0" w:rsidRDefault="0059556E" w:rsidP="0059556E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59556E" w:rsidRPr="00CF6DA0" w:rsidRDefault="0059556E" w:rsidP="0059556E">
      <w:pPr>
        <w:pStyle w:val="Tekstpodstawowy2"/>
        <w:rPr>
          <w:b w:val="0"/>
          <w:bCs w:val="0"/>
        </w:rPr>
      </w:pPr>
    </w:p>
    <w:p w:rsidR="0059556E" w:rsidRPr="007B266B" w:rsidRDefault="0059556E" w:rsidP="0059556E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7B266B">
        <w:rPr>
          <w:b w:val="0"/>
          <w:szCs w:val="28"/>
          <w:lang w:val="en-US"/>
        </w:rPr>
        <w:t>w</w:t>
      </w:r>
      <w:r w:rsidRPr="007B266B">
        <w:rPr>
          <w:b w:val="0"/>
          <w:szCs w:val="28"/>
          <w:vertAlign w:val="subscript"/>
          <w:lang w:val="en-US"/>
        </w:rPr>
        <w:t>n</w:t>
      </w:r>
      <w:proofErr w:type="spellEnd"/>
      <w:r w:rsidRPr="007B266B">
        <w:rPr>
          <w:b w:val="0"/>
          <w:szCs w:val="28"/>
          <w:lang w:val="en-US"/>
        </w:rPr>
        <w:t xml:space="preserve"> = </w:t>
      </w:r>
      <w:r w:rsidR="007D0A16">
        <w:rPr>
          <w:b w:val="0"/>
          <w:szCs w:val="28"/>
          <w:lang w:val="en-US"/>
        </w:rPr>
        <w:t>16</w:t>
      </w:r>
      <w:r w:rsidRPr="007B266B">
        <w:rPr>
          <w:b w:val="0"/>
          <w:szCs w:val="28"/>
          <w:lang w:val="en-US"/>
        </w:rPr>
        <w:t xml:space="preserve"> %</w:t>
      </w:r>
    </w:p>
    <w:p w:rsidR="0059556E" w:rsidRPr="007B266B" w:rsidRDefault="0059556E" w:rsidP="0059556E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lang w:val="en-US"/>
        </w:rPr>
        <w:t xml:space="preserve"> = 2,1</w:t>
      </w:r>
      <w:r w:rsidR="007D0A16">
        <w:rPr>
          <w:b w:val="0"/>
          <w:szCs w:val="28"/>
          <w:lang w:val="en-US"/>
        </w:rPr>
        <w:t>5</w:t>
      </w:r>
      <w:r w:rsidRPr="007B266B">
        <w:rPr>
          <w:b w:val="0"/>
          <w:szCs w:val="28"/>
          <w:lang w:val="en-US"/>
        </w:rPr>
        <w:t xml:space="preserve">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59556E" w:rsidRPr="007B266B" w:rsidRDefault="0059556E" w:rsidP="0059556E">
      <w:pPr>
        <w:pStyle w:val="Tekstpodstawowy2"/>
        <w:rPr>
          <w:b w:val="0"/>
          <w:bCs w:val="0"/>
          <w:szCs w:val="28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vertAlign w:val="subscript"/>
          <w:lang w:val="en-US"/>
        </w:rPr>
        <w:t>s</w:t>
      </w:r>
      <w:r w:rsidRPr="007B266B">
        <w:rPr>
          <w:b w:val="0"/>
          <w:szCs w:val="28"/>
          <w:lang w:val="en-US"/>
        </w:rPr>
        <w:t xml:space="preserve"> = 2,6</w:t>
      </w:r>
      <w:r w:rsidR="007D0A16">
        <w:rPr>
          <w:b w:val="0"/>
          <w:szCs w:val="28"/>
          <w:lang w:val="en-US"/>
        </w:rPr>
        <w:t>7</w:t>
      </w:r>
      <w:r w:rsidRPr="007B266B">
        <w:rPr>
          <w:b w:val="0"/>
          <w:szCs w:val="28"/>
          <w:lang w:val="en-US"/>
        </w:rPr>
        <w:t xml:space="preserve">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59556E" w:rsidRPr="007D0A16" w:rsidRDefault="0059556E" w:rsidP="0059556E">
      <w:pPr>
        <w:pStyle w:val="Tekstpodstawowy2"/>
        <w:rPr>
          <w:b w:val="0"/>
          <w:bCs w:val="0"/>
          <w:szCs w:val="28"/>
          <w:lang w:val="en-US"/>
        </w:rPr>
      </w:pPr>
      <w:r w:rsidRPr="007D0A16">
        <w:rPr>
          <w:b w:val="0"/>
          <w:szCs w:val="28"/>
          <w:lang w:val="en-US"/>
        </w:rPr>
        <w:t>I</w:t>
      </w:r>
      <w:r w:rsidRPr="007D0A16">
        <w:rPr>
          <w:b w:val="0"/>
          <w:szCs w:val="28"/>
          <w:vertAlign w:val="subscript"/>
          <w:lang w:val="en-US"/>
        </w:rPr>
        <w:t>L</w:t>
      </w:r>
      <w:r w:rsidRPr="007D0A16">
        <w:rPr>
          <w:b w:val="0"/>
          <w:szCs w:val="28"/>
          <w:lang w:val="en-US"/>
        </w:rPr>
        <w:t xml:space="preserve"> = 0,</w:t>
      </w:r>
      <w:r w:rsidR="007D0A16" w:rsidRPr="007D0A16">
        <w:rPr>
          <w:b w:val="0"/>
          <w:szCs w:val="28"/>
          <w:lang w:val="en-US"/>
        </w:rPr>
        <w:t>09</w:t>
      </w:r>
    </w:p>
    <w:p w:rsidR="0059556E" w:rsidRPr="007D0A16" w:rsidRDefault="0059556E" w:rsidP="0059556E">
      <w:pPr>
        <w:pStyle w:val="Tekstpodstawowy2"/>
        <w:rPr>
          <w:b w:val="0"/>
          <w:szCs w:val="28"/>
        </w:rPr>
      </w:pPr>
      <w:r w:rsidRPr="007D0A16">
        <w:rPr>
          <w:b w:val="0"/>
          <w:szCs w:val="28"/>
        </w:rPr>
        <w:t>C</w:t>
      </w:r>
      <w:r w:rsidRPr="007D0A16">
        <w:rPr>
          <w:b w:val="0"/>
          <w:szCs w:val="28"/>
          <w:vertAlign w:val="subscript"/>
        </w:rPr>
        <w:t>u</w:t>
      </w:r>
      <w:r w:rsidRPr="007D0A16">
        <w:rPr>
          <w:b w:val="0"/>
          <w:szCs w:val="28"/>
        </w:rPr>
        <w:t xml:space="preserve"> = 3</w:t>
      </w:r>
      <w:r w:rsidR="007D0A16" w:rsidRPr="007D0A16">
        <w:rPr>
          <w:b w:val="0"/>
          <w:szCs w:val="28"/>
        </w:rPr>
        <w:t>5</w:t>
      </w:r>
      <w:r w:rsidRPr="007D0A16">
        <w:rPr>
          <w:b w:val="0"/>
          <w:szCs w:val="28"/>
        </w:rPr>
        <w:t>,</w:t>
      </w:r>
      <w:r w:rsidR="007D0A16" w:rsidRPr="007D0A16">
        <w:rPr>
          <w:b w:val="0"/>
          <w:szCs w:val="28"/>
        </w:rPr>
        <w:t>90</w:t>
      </w:r>
      <w:r w:rsidRPr="007D0A16">
        <w:rPr>
          <w:b w:val="0"/>
          <w:szCs w:val="28"/>
        </w:rPr>
        <w:t xml:space="preserve"> </w:t>
      </w:r>
      <w:proofErr w:type="spellStart"/>
      <w:r w:rsidRPr="007D0A16">
        <w:rPr>
          <w:b w:val="0"/>
          <w:szCs w:val="28"/>
        </w:rPr>
        <w:t>kPa</w:t>
      </w:r>
      <w:proofErr w:type="spellEnd"/>
    </w:p>
    <w:p w:rsidR="0059556E" w:rsidRPr="00CF6DA0" w:rsidRDefault="0059556E" w:rsidP="0059556E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 w:rsidR="007D0A16">
        <w:rPr>
          <w:b w:val="0"/>
          <w:szCs w:val="28"/>
        </w:rPr>
        <w:t>20</w:t>
      </w:r>
      <w:r w:rsidRPr="00CF6DA0">
        <w:rPr>
          <w:b w:val="0"/>
          <w:szCs w:val="28"/>
        </w:rPr>
        <w:t>,</w:t>
      </w:r>
      <w:r w:rsidR="007D0A16">
        <w:rPr>
          <w:b w:val="0"/>
          <w:szCs w:val="28"/>
        </w:rPr>
        <w:t>3</w:t>
      </w:r>
      <w:r w:rsidRPr="00CF6DA0">
        <w:rPr>
          <w:b w:val="0"/>
          <w:szCs w:val="28"/>
          <w:vertAlign w:val="superscript"/>
        </w:rPr>
        <w:t>o</w:t>
      </w:r>
    </w:p>
    <w:p w:rsidR="0059556E" w:rsidRPr="00CF6DA0" w:rsidRDefault="0059556E" w:rsidP="0059556E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7D0A16">
        <w:rPr>
          <w:sz w:val="28"/>
          <w:szCs w:val="28"/>
        </w:rPr>
        <w:t>49488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59556E" w:rsidRPr="00CF6DA0" w:rsidRDefault="0059556E" w:rsidP="0059556E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7D0A16">
        <w:rPr>
          <w:sz w:val="28"/>
          <w:szCs w:val="28"/>
        </w:rPr>
        <w:t>68968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59556E" w:rsidRDefault="0059556E" w:rsidP="0059556E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7D0A16">
        <w:rPr>
          <w:sz w:val="28"/>
          <w:szCs w:val="28"/>
        </w:rPr>
        <w:t>37611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59556E" w:rsidRDefault="0059556E" w:rsidP="0059556E">
      <w:pPr>
        <w:jc w:val="both"/>
        <w:rPr>
          <w:sz w:val="28"/>
          <w:szCs w:val="28"/>
        </w:rPr>
      </w:pPr>
    </w:p>
    <w:p w:rsidR="0059556E" w:rsidRPr="006D271F" w:rsidRDefault="0059556E" w:rsidP="0059556E">
      <w:pPr>
        <w:pStyle w:val="Tekstpodstawowy2"/>
        <w:rPr>
          <w:b w:val="0"/>
        </w:rPr>
      </w:pPr>
      <w:r>
        <w:rPr>
          <w:szCs w:val="28"/>
        </w:rPr>
        <w:t>I</w:t>
      </w:r>
      <w:r w:rsidR="00737162">
        <w:rPr>
          <w:szCs w:val="28"/>
        </w:rPr>
        <w:t>I</w:t>
      </w:r>
      <w:r>
        <w:rPr>
          <w:szCs w:val="28"/>
        </w:rPr>
        <w:t>I</w:t>
      </w:r>
      <w:r w:rsidRPr="00CF6DA0">
        <w:rPr>
          <w:szCs w:val="28"/>
        </w:rPr>
        <w:t xml:space="preserve"> warstwa geotechniczna – </w:t>
      </w:r>
      <w:r w:rsidR="00737162">
        <w:rPr>
          <w:szCs w:val="28"/>
        </w:rPr>
        <w:t>zwietrzelina marglista</w:t>
      </w:r>
      <w:r w:rsidR="00737162">
        <w:rPr>
          <w:b w:val="0"/>
          <w:szCs w:val="28"/>
        </w:rPr>
        <w:t xml:space="preserve">,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a</w:t>
      </w:r>
      <w:r w:rsidRPr="00CF6DA0">
        <w:rPr>
          <w:b w:val="0"/>
          <w:szCs w:val="28"/>
        </w:rPr>
        <w:t xml:space="preserve"> </w:t>
      </w:r>
      <w:r w:rsidR="00737162"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r>
        <w:rPr>
          <w:b w:val="0"/>
          <w:szCs w:val="28"/>
        </w:rPr>
        <w:t xml:space="preserve">gliny </w:t>
      </w:r>
      <w:r w:rsidRPr="00CF6DA0">
        <w:rPr>
          <w:b w:val="0"/>
          <w:szCs w:val="28"/>
        </w:rPr>
        <w:t xml:space="preserve">do głębokości </w:t>
      </w:r>
      <w:r>
        <w:rPr>
          <w:b w:val="0"/>
          <w:szCs w:val="28"/>
        </w:rPr>
        <w:t xml:space="preserve">stwierdzonej wierceniem tj. ok. 3,00 m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 w:rsidR="00737162">
        <w:rPr>
          <w:b w:val="0"/>
          <w:szCs w:val="28"/>
        </w:rPr>
        <w:t>Jest to zwietrzelina wilgotna, półzwarta</w:t>
      </w:r>
      <w:r w:rsidRPr="00CF6DA0">
        <w:rPr>
          <w:b w:val="0"/>
          <w:szCs w:val="28"/>
        </w:rPr>
        <w:t xml:space="preserve"> </w:t>
      </w:r>
      <w:r w:rsidR="00737162">
        <w:rPr>
          <w:b w:val="0"/>
          <w:szCs w:val="28"/>
        </w:rPr>
        <w:br/>
      </w:r>
      <w:r w:rsidRPr="00CF6DA0">
        <w:rPr>
          <w:b w:val="0"/>
        </w:rPr>
        <w:t>w któr</w:t>
      </w:r>
      <w:r w:rsidR="00737162">
        <w:rPr>
          <w:b w:val="0"/>
        </w:rPr>
        <w:t>ej</w:t>
      </w:r>
      <w:r w:rsidRPr="00CF6DA0">
        <w:rPr>
          <w:b w:val="0"/>
        </w:rPr>
        <w:t xml:space="preserve"> określono I</w:t>
      </w:r>
      <w:r>
        <w:rPr>
          <w:b w:val="0"/>
          <w:vertAlign w:val="subscript"/>
        </w:rPr>
        <w:t>L</w:t>
      </w:r>
      <w:r>
        <w:rPr>
          <w:b w:val="0"/>
        </w:rPr>
        <w:t xml:space="preserve"> </w:t>
      </w:r>
      <w:r w:rsidR="00737162">
        <w:rPr>
          <w:b w:val="0"/>
        </w:rPr>
        <w:t>&lt; 0,00.</w:t>
      </w:r>
    </w:p>
    <w:p w:rsidR="0059556E" w:rsidRPr="00CF6DA0" w:rsidRDefault="0059556E" w:rsidP="0059556E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59556E" w:rsidRPr="00CF6DA0" w:rsidRDefault="0059556E" w:rsidP="0059556E">
      <w:pPr>
        <w:pStyle w:val="Tekstpodstawowy2"/>
        <w:rPr>
          <w:b w:val="0"/>
          <w:bCs w:val="0"/>
        </w:rPr>
      </w:pPr>
    </w:p>
    <w:p w:rsidR="0059556E" w:rsidRPr="007B266B" w:rsidRDefault="0059556E" w:rsidP="0059556E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7B266B">
        <w:rPr>
          <w:b w:val="0"/>
          <w:szCs w:val="28"/>
          <w:lang w:val="en-US"/>
        </w:rPr>
        <w:t>w</w:t>
      </w:r>
      <w:r w:rsidRPr="007B266B">
        <w:rPr>
          <w:b w:val="0"/>
          <w:szCs w:val="28"/>
          <w:vertAlign w:val="subscript"/>
          <w:lang w:val="en-US"/>
        </w:rPr>
        <w:t>n</w:t>
      </w:r>
      <w:proofErr w:type="spellEnd"/>
      <w:r w:rsidRPr="007B266B">
        <w:rPr>
          <w:b w:val="0"/>
          <w:szCs w:val="28"/>
          <w:lang w:val="en-US"/>
        </w:rPr>
        <w:t xml:space="preserve"> = </w:t>
      </w:r>
      <w:r w:rsidR="004E56D1">
        <w:rPr>
          <w:b w:val="0"/>
          <w:szCs w:val="28"/>
          <w:lang w:val="en-US"/>
        </w:rPr>
        <w:t>9</w:t>
      </w:r>
      <w:r w:rsidRPr="007B266B">
        <w:rPr>
          <w:b w:val="0"/>
          <w:szCs w:val="28"/>
          <w:lang w:val="en-US"/>
        </w:rPr>
        <w:t xml:space="preserve"> %</w:t>
      </w:r>
    </w:p>
    <w:p w:rsidR="0059556E" w:rsidRPr="007B266B" w:rsidRDefault="0059556E" w:rsidP="0059556E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lang w:val="en-US"/>
        </w:rPr>
        <w:t xml:space="preserve"> = 2,</w:t>
      </w:r>
      <w:r w:rsidR="004E56D1">
        <w:rPr>
          <w:b w:val="0"/>
          <w:szCs w:val="28"/>
          <w:lang w:val="en-US"/>
        </w:rPr>
        <w:t>2</w:t>
      </w:r>
      <w:r>
        <w:rPr>
          <w:b w:val="0"/>
          <w:szCs w:val="28"/>
          <w:lang w:val="en-US"/>
        </w:rPr>
        <w:t xml:space="preserve">0 </w:t>
      </w:r>
      <w:r w:rsidRPr="007B266B">
        <w:rPr>
          <w:b w:val="0"/>
          <w:szCs w:val="28"/>
          <w:lang w:val="en-US"/>
        </w:rPr>
        <w:t>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59556E" w:rsidRPr="007B266B" w:rsidRDefault="0059556E" w:rsidP="0059556E">
      <w:pPr>
        <w:pStyle w:val="Tekstpodstawowy2"/>
        <w:rPr>
          <w:b w:val="0"/>
          <w:bCs w:val="0"/>
          <w:szCs w:val="28"/>
          <w:lang w:val="en-US"/>
        </w:rPr>
      </w:pPr>
      <w:r w:rsidRPr="00CF6DA0">
        <w:rPr>
          <w:b w:val="0"/>
          <w:szCs w:val="28"/>
        </w:rPr>
        <w:sym w:font="Symbol" w:char="F072"/>
      </w:r>
      <w:r w:rsidRPr="007B266B">
        <w:rPr>
          <w:b w:val="0"/>
          <w:szCs w:val="28"/>
          <w:vertAlign w:val="subscript"/>
          <w:lang w:val="en-US"/>
        </w:rPr>
        <w:t>s</w:t>
      </w:r>
      <w:r w:rsidRPr="007B266B">
        <w:rPr>
          <w:b w:val="0"/>
          <w:szCs w:val="28"/>
          <w:lang w:val="en-US"/>
        </w:rPr>
        <w:t xml:space="preserve"> = 2,6</w:t>
      </w:r>
      <w:r w:rsidR="004E56D1">
        <w:rPr>
          <w:b w:val="0"/>
          <w:szCs w:val="28"/>
          <w:lang w:val="en-US"/>
        </w:rPr>
        <w:t>5</w:t>
      </w:r>
      <w:r w:rsidRPr="007B266B">
        <w:rPr>
          <w:b w:val="0"/>
          <w:szCs w:val="28"/>
          <w:lang w:val="en-US"/>
        </w:rPr>
        <w:t xml:space="preserve"> t/m</w:t>
      </w:r>
      <w:r w:rsidRPr="007B266B">
        <w:rPr>
          <w:b w:val="0"/>
          <w:szCs w:val="28"/>
          <w:vertAlign w:val="superscript"/>
          <w:lang w:val="en-US"/>
        </w:rPr>
        <w:t>3</w:t>
      </w:r>
    </w:p>
    <w:p w:rsidR="0059556E" w:rsidRPr="0090290A" w:rsidRDefault="0059556E" w:rsidP="0059556E">
      <w:pPr>
        <w:pStyle w:val="Tekstpodstawowy2"/>
        <w:rPr>
          <w:b w:val="0"/>
          <w:bCs w:val="0"/>
          <w:szCs w:val="28"/>
          <w:lang w:val="en-US"/>
        </w:rPr>
      </w:pPr>
      <w:r w:rsidRPr="0090290A">
        <w:rPr>
          <w:b w:val="0"/>
          <w:szCs w:val="28"/>
          <w:lang w:val="en-US"/>
        </w:rPr>
        <w:t>I</w:t>
      </w:r>
      <w:r w:rsidRPr="0090290A">
        <w:rPr>
          <w:b w:val="0"/>
          <w:szCs w:val="28"/>
          <w:vertAlign w:val="subscript"/>
          <w:lang w:val="en-US"/>
        </w:rPr>
        <w:t>L</w:t>
      </w:r>
      <w:r w:rsidRPr="0090290A">
        <w:rPr>
          <w:b w:val="0"/>
          <w:szCs w:val="28"/>
          <w:lang w:val="en-US"/>
        </w:rPr>
        <w:t xml:space="preserve"> </w:t>
      </w:r>
      <w:r w:rsidR="004E56D1">
        <w:rPr>
          <w:b w:val="0"/>
          <w:szCs w:val="28"/>
          <w:lang w:val="en-US"/>
        </w:rPr>
        <w:t>&lt; 0,00</w:t>
      </w:r>
    </w:p>
    <w:p w:rsidR="0059556E" w:rsidRPr="004E56D1" w:rsidRDefault="0059556E" w:rsidP="0059556E">
      <w:pPr>
        <w:pStyle w:val="Tekstpodstawowy2"/>
        <w:rPr>
          <w:b w:val="0"/>
          <w:szCs w:val="28"/>
        </w:rPr>
      </w:pPr>
      <w:r w:rsidRPr="004E56D1">
        <w:rPr>
          <w:b w:val="0"/>
          <w:szCs w:val="28"/>
        </w:rPr>
        <w:t>C</w:t>
      </w:r>
      <w:r w:rsidRPr="004E56D1">
        <w:rPr>
          <w:b w:val="0"/>
          <w:szCs w:val="28"/>
          <w:vertAlign w:val="subscript"/>
        </w:rPr>
        <w:t>u</w:t>
      </w:r>
      <w:r w:rsidRPr="004E56D1">
        <w:rPr>
          <w:b w:val="0"/>
          <w:szCs w:val="28"/>
        </w:rPr>
        <w:t xml:space="preserve"> = </w:t>
      </w:r>
      <w:r w:rsidR="004E56D1" w:rsidRPr="004E56D1">
        <w:rPr>
          <w:b w:val="0"/>
          <w:szCs w:val="28"/>
        </w:rPr>
        <w:t>40</w:t>
      </w:r>
      <w:r w:rsidRPr="004E56D1">
        <w:rPr>
          <w:b w:val="0"/>
          <w:szCs w:val="28"/>
        </w:rPr>
        <w:t>,</w:t>
      </w:r>
      <w:r w:rsidR="004E56D1" w:rsidRPr="004E56D1">
        <w:rPr>
          <w:b w:val="0"/>
          <w:szCs w:val="28"/>
        </w:rPr>
        <w:t>00</w:t>
      </w:r>
      <w:r w:rsidRPr="004E56D1">
        <w:rPr>
          <w:b w:val="0"/>
          <w:szCs w:val="28"/>
        </w:rPr>
        <w:t xml:space="preserve"> </w:t>
      </w:r>
      <w:proofErr w:type="spellStart"/>
      <w:r w:rsidRPr="004E56D1">
        <w:rPr>
          <w:b w:val="0"/>
          <w:szCs w:val="28"/>
        </w:rPr>
        <w:t>kPa</w:t>
      </w:r>
      <w:proofErr w:type="spellEnd"/>
    </w:p>
    <w:p w:rsidR="0059556E" w:rsidRPr="00CF6DA0" w:rsidRDefault="0059556E" w:rsidP="0059556E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 w:rsidR="004E56D1">
        <w:rPr>
          <w:b w:val="0"/>
          <w:szCs w:val="28"/>
        </w:rPr>
        <w:t>22</w:t>
      </w:r>
      <w:r w:rsidRPr="00CF6DA0">
        <w:rPr>
          <w:b w:val="0"/>
          <w:szCs w:val="28"/>
        </w:rPr>
        <w:t>,</w:t>
      </w:r>
      <w:r w:rsidR="004E56D1">
        <w:rPr>
          <w:b w:val="0"/>
          <w:szCs w:val="28"/>
        </w:rPr>
        <w:t>0</w:t>
      </w:r>
      <w:r w:rsidRPr="00CF6DA0">
        <w:rPr>
          <w:b w:val="0"/>
          <w:szCs w:val="28"/>
          <w:vertAlign w:val="superscript"/>
        </w:rPr>
        <w:t>o</w:t>
      </w:r>
    </w:p>
    <w:p w:rsidR="0059556E" w:rsidRPr="00CF6DA0" w:rsidRDefault="0059556E" w:rsidP="0059556E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4E56D1">
        <w:rPr>
          <w:sz w:val="28"/>
          <w:szCs w:val="28"/>
        </w:rPr>
        <w:t>65768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59556E" w:rsidRPr="00CF6DA0" w:rsidRDefault="0059556E" w:rsidP="0059556E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4E56D1">
        <w:rPr>
          <w:sz w:val="28"/>
          <w:szCs w:val="28"/>
        </w:rPr>
        <w:t>87669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59556E" w:rsidRDefault="0059556E" w:rsidP="0059556E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4E56D1">
        <w:rPr>
          <w:sz w:val="28"/>
          <w:szCs w:val="28"/>
        </w:rPr>
        <w:t>49984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252E8E" w:rsidRDefault="00252E8E">
      <w:pPr>
        <w:pStyle w:val="Tekstpodstawowy2"/>
        <w:rPr>
          <w:b w:val="0"/>
          <w:bCs w:val="0"/>
        </w:rPr>
      </w:pPr>
    </w:p>
    <w:p w:rsidR="00AF552C" w:rsidRDefault="00252E8E" w:rsidP="00281C11">
      <w:pPr>
        <w:jc w:val="both"/>
        <w:rPr>
          <w:sz w:val="28"/>
        </w:rPr>
      </w:pPr>
      <w:r>
        <w:rPr>
          <w:sz w:val="28"/>
        </w:rPr>
        <w:t>(dane przyjęto na podstawie PN-81/B-03020 według schematu A i C).</w:t>
      </w:r>
    </w:p>
    <w:p w:rsidR="00573E58" w:rsidRDefault="00573E58">
      <w:pPr>
        <w:jc w:val="both"/>
        <w:rPr>
          <w:sz w:val="28"/>
        </w:rPr>
      </w:pPr>
    </w:p>
    <w:p w:rsidR="00517BA5" w:rsidRDefault="00517BA5">
      <w:pPr>
        <w:jc w:val="both"/>
        <w:rPr>
          <w:sz w:val="28"/>
        </w:rPr>
      </w:pPr>
    </w:p>
    <w:p w:rsidR="00517BA5" w:rsidRDefault="00517BA5">
      <w:pPr>
        <w:jc w:val="both"/>
        <w:rPr>
          <w:sz w:val="28"/>
        </w:rPr>
      </w:pPr>
    </w:p>
    <w:p w:rsidR="00517BA5" w:rsidRDefault="00517BA5">
      <w:pPr>
        <w:jc w:val="both"/>
        <w:rPr>
          <w:sz w:val="28"/>
        </w:rPr>
      </w:pPr>
    </w:p>
    <w:p w:rsidR="00517BA5" w:rsidRDefault="00517BA5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lastRenderedPageBreak/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2D4E05">
        <w:rPr>
          <w:sz w:val="28"/>
        </w:rPr>
        <w:t xml:space="preserve">gleba, piasek średni, żółty i kremowy, wilgotny, średnio zagęszczony, glina kremowo-szara, </w:t>
      </w:r>
      <w:r w:rsidR="002D4E05">
        <w:rPr>
          <w:sz w:val="28"/>
        </w:rPr>
        <w:br/>
        <w:t xml:space="preserve">z okruchami wapienia i margli, wilgotna, twardoplastyczna, zwietrzelina marglista, półzwarta, wilgotna. </w:t>
      </w:r>
      <w:r w:rsidRPr="002F10A9">
        <w:rPr>
          <w:sz w:val="28"/>
        </w:rPr>
        <w:t xml:space="preserve">Zaleganie tych utworów stwierdzono do głębokości </w:t>
      </w:r>
      <w:r w:rsidR="002D4E05">
        <w:rPr>
          <w:sz w:val="28"/>
        </w:rPr>
        <w:t>3</w:t>
      </w:r>
      <w:r w:rsidRPr="002F10A9">
        <w:rPr>
          <w:sz w:val="28"/>
        </w:rPr>
        <w:t>,</w:t>
      </w:r>
      <w:r w:rsidR="002D4E05">
        <w:rPr>
          <w:sz w:val="28"/>
        </w:rPr>
        <w:t>0</w:t>
      </w:r>
      <w:r w:rsidRPr="002F10A9">
        <w:rPr>
          <w:sz w:val="28"/>
        </w:rPr>
        <w:t xml:space="preserve">0 m </w:t>
      </w:r>
      <w:proofErr w:type="spellStart"/>
      <w:r w:rsidRPr="002F10A9">
        <w:rPr>
          <w:sz w:val="28"/>
        </w:rPr>
        <w:t>p.</w:t>
      </w:r>
      <w:r w:rsidR="00DF66D1">
        <w:rPr>
          <w:sz w:val="28"/>
        </w:rPr>
        <w:t>p</w:t>
      </w:r>
      <w:r w:rsidRPr="002F10A9">
        <w:rPr>
          <w:sz w:val="28"/>
        </w:rPr>
        <w:t>.t</w:t>
      </w:r>
      <w:proofErr w:type="spellEnd"/>
      <w:r w:rsidRPr="002F10A9">
        <w:rPr>
          <w:sz w:val="28"/>
        </w:rPr>
        <w:t xml:space="preserve">. </w:t>
      </w:r>
      <w:r w:rsidRPr="002F10A9">
        <w:rPr>
          <w:b/>
          <w:sz w:val="28"/>
        </w:rPr>
        <w:t xml:space="preserve">Wszystkie stwierdzone </w:t>
      </w:r>
      <w:r w:rsidR="002D4E05">
        <w:rPr>
          <w:b/>
          <w:sz w:val="28"/>
        </w:rPr>
        <w:br/>
      </w:r>
      <w:r w:rsidRPr="002F10A9">
        <w:rPr>
          <w:b/>
          <w:sz w:val="28"/>
        </w:rPr>
        <w:t>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7A76C4" w:rsidRPr="007A76C4" w:rsidRDefault="007A76C4" w:rsidP="007A76C4">
      <w:pPr>
        <w:pStyle w:val="Akapitzlist"/>
        <w:rPr>
          <w:b/>
          <w:sz w:val="28"/>
        </w:rPr>
      </w:pPr>
    </w:p>
    <w:p w:rsidR="00DF50E9" w:rsidRPr="00CC6B14" w:rsidRDefault="007E2600" w:rsidP="00DF50E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0A6692">
        <w:rPr>
          <w:b/>
          <w:sz w:val="28"/>
          <w:szCs w:val="28"/>
        </w:rPr>
        <w:t xml:space="preserve">Na omawianym terenie poziom wód gruntowych </w:t>
      </w:r>
      <w:r>
        <w:rPr>
          <w:b/>
          <w:sz w:val="28"/>
          <w:szCs w:val="28"/>
        </w:rPr>
        <w:t xml:space="preserve">nie stwierdzono </w:t>
      </w:r>
      <w:r w:rsidRPr="000A6692">
        <w:rPr>
          <w:b/>
          <w:sz w:val="28"/>
          <w:szCs w:val="28"/>
        </w:rPr>
        <w:t xml:space="preserve">w wierceniach </w:t>
      </w:r>
      <w:r>
        <w:rPr>
          <w:b/>
          <w:sz w:val="28"/>
          <w:szCs w:val="28"/>
        </w:rPr>
        <w:t>do</w:t>
      </w:r>
      <w:r w:rsidRPr="000A6692">
        <w:rPr>
          <w:b/>
          <w:sz w:val="28"/>
          <w:szCs w:val="28"/>
        </w:rPr>
        <w:t xml:space="preserve"> głębokości ok. </w:t>
      </w:r>
      <w:r>
        <w:rPr>
          <w:b/>
          <w:sz w:val="28"/>
          <w:szCs w:val="28"/>
        </w:rPr>
        <w:t>3,00</w:t>
      </w:r>
      <w:r w:rsidRPr="000A6692">
        <w:rPr>
          <w:b/>
          <w:sz w:val="28"/>
          <w:szCs w:val="28"/>
        </w:rPr>
        <w:t xml:space="preserve"> m </w:t>
      </w:r>
      <w:proofErr w:type="spellStart"/>
      <w:r w:rsidRPr="000A6692">
        <w:rPr>
          <w:b/>
          <w:sz w:val="28"/>
          <w:szCs w:val="28"/>
        </w:rPr>
        <w:t>p.p.t</w:t>
      </w:r>
      <w:proofErr w:type="spellEnd"/>
      <w:r w:rsidRPr="000A6692">
        <w:rPr>
          <w:b/>
          <w:sz w:val="28"/>
          <w:szCs w:val="28"/>
        </w:rPr>
        <w:t>.</w:t>
      </w:r>
      <w:r w:rsidRPr="000A6692">
        <w:rPr>
          <w:sz w:val="28"/>
          <w:szCs w:val="28"/>
        </w:rPr>
        <w:t xml:space="preserve"> </w:t>
      </w:r>
      <w:r>
        <w:rPr>
          <w:sz w:val="28"/>
          <w:szCs w:val="28"/>
        </w:rPr>
        <w:t>Na głębokości 1,30 m w otworze nr 2/01/14 stwierdzono wysięki wód gruntowych. Nie przewiduje się oddziaływania wód gruntowych na projektowana inwestycję.</w:t>
      </w:r>
    </w:p>
    <w:p w:rsidR="00CC6B14" w:rsidRPr="00CC6B14" w:rsidRDefault="00CC6B14" w:rsidP="00CC6B14">
      <w:pPr>
        <w:pStyle w:val="Akapitzlist"/>
        <w:rPr>
          <w:b/>
          <w:sz w:val="28"/>
        </w:rPr>
      </w:pPr>
    </w:p>
    <w:p w:rsidR="00CC6B14" w:rsidRPr="00DF50E9" w:rsidRDefault="00CC6B14" w:rsidP="00DF50E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b/>
          <w:sz w:val="28"/>
        </w:rPr>
        <w:t>Zaleca się posadowienie projektowanego obiektu na nasypie powyżej zwierciadła wód gruntowych.</w:t>
      </w:r>
    </w:p>
    <w:p w:rsidR="00DF50E9" w:rsidRPr="00DF50E9" w:rsidRDefault="00DF50E9" w:rsidP="00DF50E9">
      <w:pPr>
        <w:pStyle w:val="Akapitzlist"/>
        <w:ind w:left="1080"/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C53443" w:rsidRDefault="002F10A9" w:rsidP="00573E58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C53443" w:rsidRPr="00906876" w:rsidRDefault="00C53443" w:rsidP="00906876">
      <w:pPr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166F"/>
    <w:rsid w:val="0002527F"/>
    <w:rsid w:val="0002610A"/>
    <w:rsid w:val="000268A3"/>
    <w:rsid w:val="0002724E"/>
    <w:rsid w:val="0003038C"/>
    <w:rsid w:val="000448E3"/>
    <w:rsid w:val="000462DE"/>
    <w:rsid w:val="0006121A"/>
    <w:rsid w:val="00067909"/>
    <w:rsid w:val="00082946"/>
    <w:rsid w:val="00090A52"/>
    <w:rsid w:val="000A6692"/>
    <w:rsid w:val="000C2A15"/>
    <w:rsid w:val="000C6D80"/>
    <w:rsid w:val="000C7A07"/>
    <w:rsid w:val="000D15C8"/>
    <w:rsid w:val="000E0028"/>
    <w:rsid w:val="000E7037"/>
    <w:rsid w:val="000E70B7"/>
    <w:rsid w:val="000F3272"/>
    <w:rsid w:val="00104286"/>
    <w:rsid w:val="001111AF"/>
    <w:rsid w:val="001146C8"/>
    <w:rsid w:val="00114C9A"/>
    <w:rsid w:val="00121555"/>
    <w:rsid w:val="00124EA9"/>
    <w:rsid w:val="00131770"/>
    <w:rsid w:val="00135D67"/>
    <w:rsid w:val="00145BF7"/>
    <w:rsid w:val="00153695"/>
    <w:rsid w:val="00172D74"/>
    <w:rsid w:val="00177296"/>
    <w:rsid w:val="00191827"/>
    <w:rsid w:val="00197BAE"/>
    <w:rsid w:val="001A7C18"/>
    <w:rsid w:val="001B6F7A"/>
    <w:rsid w:val="001C090D"/>
    <w:rsid w:val="001D1020"/>
    <w:rsid w:val="001F1278"/>
    <w:rsid w:val="001F44EE"/>
    <w:rsid w:val="001F6205"/>
    <w:rsid w:val="00201C01"/>
    <w:rsid w:val="00204A68"/>
    <w:rsid w:val="00206C4C"/>
    <w:rsid w:val="00211DD6"/>
    <w:rsid w:val="0021506B"/>
    <w:rsid w:val="002216F2"/>
    <w:rsid w:val="002369DD"/>
    <w:rsid w:val="0024428B"/>
    <w:rsid w:val="00252E8E"/>
    <w:rsid w:val="00276F3E"/>
    <w:rsid w:val="00281C11"/>
    <w:rsid w:val="00292FB8"/>
    <w:rsid w:val="002D4E05"/>
    <w:rsid w:val="002F0C3A"/>
    <w:rsid w:val="002F10A9"/>
    <w:rsid w:val="002F19DD"/>
    <w:rsid w:val="0030492A"/>
    <w:rsid w:val="0031130A"/>
    <w:rsid w:val="00313B20"/>
    <w:rsid w:val="003319DC"/>
    <w:rsid w:val="00340994"/>
    <w:rsid w:val="0034355F"/>
    <w:rsid w:val="00350440"/>
    <w:rsid w:val="00363943"/>
    <w:rsid w:val="00364824"/>
    <w:rsid w:val="00364F2D"/>
    <w:rsid w:val="0037002A"/>
    <w:rsid w:val="0037018D"/>
    <w:rsid w:val="0037144F"/>
    <w:rsid w:val="0037554C"/>
    <w:rsid w:val="003A5D6F"/>
    <w:rsid w:val="003B1CD6"/>
    <w:rsid w:val="003B26CD"/>
    <w:rsid w:val="003C4146"/>
    <w:rsid w:val="003C7418"/>
    <w:rsid w:val="003D15B3"/>
    <w:rsid w:val="003D58AD"/>
    <w:rsid w:val="00404BFA"/>
    <w:rsid w:val="00407643"/>
    <w:rsid w:val="0040764E"/>
    <w:rsid w:val="00416CB6"/>
    <w:rsid w:val="00435DFA"/>
    <w:rsid w:val="0045721E"/>
    <w:rsid w:val="0046474D"/>
    <w:rsid w:val="00485FAF"/>
    <w:rsid w:val="004A48AE"/>
    <w:rsid w:val="004B07B6"/>
    <w:rsid w:val="004B49AC"/>
    <w:rsid w:val="004B5634"/>
    <w:rsid w:val="004E272A"/>
    <w:rsid w:val="004E28E4"/>
    <w:rsid w:val="004E31A3"/>
    <w:rsid w:val="004E3376"/>
    <w:rsid w:val="004E4384"/>
    <w:rsid w:val="004E56D1"/>
    <w:rsid w:val="00501C41"/>
    <w:rsid w:val="00506D37"/>
    <w:rsid w:val="00513DC4"/>
    <w:rsid w:val="0051517D"/>
    <w:rsid w:val="005159B1"/>
    <w:rsid w:val="00517BA5"/>
    <w:rsid w:val="00530A57"/>
    <w:rsid w:val="00532A87"/>
    <w:rsid w:val="00534656"/>
    <w:rsid w:val="00535C85"/>
    <w:rsid w:val="005360D2"/>
    <w:rsid w:val="005522B2"/>
    <w:rsid w:val="00572039"/>
    <w:rsid w:val="00573E58"/>
    <w:rsid w:val="005901E6"/>
    <w:rsid w:val="0059524F"/>
    <w:rsid w:val="0059556E"/>
    <w:rsid w:val="005972E4"/>
    <w:rsid w:val="005A4DCB"/>
    <w:rsid w:val="005A54AF"/>
    <w:rsid w:val="005A58C5"/>
    <w:rsid w:val="005B7E48"/>
    <w:rsid w:val="005C2215"/>
    <w:rsid w:val="005C2468"/>
    <w:rsid w:val="005D2B36"/>
    <w:rsid w:val="005E413A"/>
    <w:rsid w:val="005F2EF0"/>
    <w:rsid w:val="0061197B"/>
    <w:rsid w:val="00625A41"/>
    <w:rsid w:val="00641684"/>
    <w:rsid w:val="00645639"/>
    <w:rsid w:val="006508BD"/>
    <w:rsid w:val="006607A9"/>
    <w:rsid w:val="00671926"/>
    <w:rsid w:val="006865FE"/>
    <w:rsid w:val="00687A8E"/>
    <w:rsid w:val="006953FC"/>
    <w:rsid w:val="006A5A67"/>
    <w:rsid w:val="006D7A3A"/>
    <w:rsid w:val="006F1A42"/>
    <w:rsid w:val="006F34D4"/>
    <w:rsid w:val="006F6DC2"/>
    <w:rsid w:val="0072675D"/>
    <w:rsid w:val="00727D7B"/>
    <w:rsid w:val="0073124A"/>
    <w:rsid w:val="00737162"/>
    <w:rsid w:val="00741E16"/>
    <w:rsid w:val="0075185E"/>
    <w:rsid w:val="007564DB"/>
    <w:rsid w:val="00757A31"/>
    <w:rsid w:val="00761CDD"/>
    <w:rsid w:val="00764CA5"/>
    <w:rsid w:val="0076780D"/>
    <w:rsid w:val="00771BB1"/>
    <w:rsid w:val="00775014"/>
    <w:rsid w:val="00787314"/>
    <w:rsid w:val="00794D9F"/>
    <w:rsid w:val="00797280"/>
    <w:rsid w:val="007A1AF6"/>
    <w:rsid w:val="007A1E01"/>
    <w:rsid w:val="007A76C4"/>
    <w:rsid w:val="007C2BE6"/>
    <w:rsid w:val="007D0A16"/>
    <w:rsid w:val="007E2600"/>
    <w:rsid w:val="007F2299"/>
    <w:rsid w:val="00821121"/>
    <w:rsid w:val="00827BF4"/>
    <w:rsid w:val="008331A0"/>
    <w:rsid w:val="00836157"/>
    <w:rsid w:val="0084638A"/>
    <w:rsid w:val="00851931"/>
    <w:rsid w:val="00853FDC"/>
    <w:rsid w:val="0087157C"/>
    <w:rsid w:val="00875226"/>
    <w:rsid w:val="008C6EC7"/>
    <w:rsid w:val="008D1244"/>
    <w:rsid w:val="008E2E83"/>
    <w:rsid w:val="008E35A7"/>
    <w:rsid w:val="008E476A"/>
    <w:rsid w:val="008F15AF"/>
    <w:rsid w:val="008F4AB6"/>
    <w:rsid w:val="00903468"/>
    <w:rsid w:val="00906876"/>
    <w:rsid w:val="00916AE7"/>
    <w:rsid w:val="009203F6"/>
    <w:rsid w:val="00921BBE"/>
    <w:rsid w:val="00933630"/>
    <w:rsid w:val="00935DF8"/>
    <w:rsid w:val="00941324"/>
    <w:rsid w:val="00944521"/>
    <w:rsid w:val="00950C58"/>
    <w:rsid w:val="0095328E"/>
    <w:rsid w:val="00956FA3"/>
    <w:rsid w:val="009616B1"/>
    <w:rsid w:val="009821F6"/>
    <w:rsid w:val="0098377A"/>
    <w:rsid w:val="00985DC1"/>
    <w:rsid w:val="0098735D"/>
    <w:rsid w:val="009931C2"/>
    <w:rsid w:val="009A6EC6"/>
    <w:rsid w:val="009B19BC"/>
    <w:rsid w:val="009D019F"/>
    <w:rsid w:val="009F5C2F"/>
    <w:rsid w:val="00A171F5"/>
    <w:rsid w:val="00A172BB"/>
    <w:rsid w:val="00A22D16"/>
    <w:rsid w:val="00A25AA5"/>
    <w:rsid w:val="00A34F52"/>
    <w:rsid w:val="00A352BA"/>
    <w:rsid w:val="00A54ECD"/>
    <w:rsid w:val="00AA5777"/>
    <w:rsid w:val="00AB1F24"/>
    <w:rsid w:val="00AB23C9"/>
    <w:rsid w:val="00AD773B"/>
    <w:rsid w:val="00AE6191"/>
    <w:rsid w:val="00AE65CC"/>
    <w:rsid w:val="00AF552C"/>
    <w:rsid w:val="00B134B8"/>
    <w:rsid w:val="00B41E08"/>
    <w:rsid w:val="00B63689"/>
    <w:rsid w:val="00B72FF4"/>
    <w:rsid w:val="00B75C7B"/>
    <w:rsid w:val="00B81C24"/>
    <w:rsid w:val="00B833F3"/>
    <w:rsid w:val="00B842C5"/>
    <w:rsid w:val="00B91D27"/>
    <w:rsid w:val="00B93353"/>
    <w:rsid w:val="00B95FC9"/>
    <w:rsid w:val="00BA38F2"/>
    <w:rsid w:val="00BB612C"/>
    <w:rsid w:val="00BD1F13"/>
    <w:rsid w:val="00BD35B5"/>
    <w:rsid w:val="00BF7600"/>
    <w:rsid w:val="00C01631"/>
    <w:rsid w:val="00C06FE8"/>
    <w:rsid w:val="00C32554"/>
    <w:rsid w:val="00C32BA9"/>
    <w:rsid w:val="00C40AA3"/>
    <w:rsid w:val="00C508C4"/>
    <w:rsid w:val="00C53443"/>
    <w:rsid w:val="00C5796A"/>
    <w:rsid w:val="00C74141"/>
    <w:rsid w:val="00C84413"/>
    <w:rsid w:val="00CA3BC0"/>
    <w:rsid w:val="00CA7B85"/>
    <w:rsid w:val="00CB458F"/>
    <w:rsid w:val="00CB4657"/>
    <w:rsid w:val="00CB6401"/>
    <w:rsid w:val="00CB6715"/>
    <w:rsid w:val="00CC6B14"/>
    <w:rsid w:val="00CE3FFA"/>
    <w:rsid w:val="00CF523F"/>
    <w:rsid w:val="00CF6DA0"/>
    <w:rsid w:val="00D07497"/>
    <w:rsid w:val="00D40F63"/>
    <w:rsid w:val="00D47140"/>
    <w:rsid w:val="00D53ADF"/>
    <w:rsid w:val="00D54D89"/>
    <w:rsid w:val="00D5629E"/>
    <w:rsid w:val="00D56D41"/>
    <w:rsid w:val="00D751E6"/>
    <w:rsid w:val="00DA7596"/>
    <w:rsid w:val="00DB6F2A"/>
    <w:rsid w:val="00DB7D4B"/>
    <w:rsid w:val="00DC11ED"/>
    <w:rsid w:val="00DC1E8B"/>
    <w:rsid w:val="00DD18E9"/>
    <w:rsid w:val="00DF26AB"/>
    <w:rsid w:val="00DF50E9"/>
    <w:rsid w:val="00DF66D1"/>
    <w:rsid w:val="00E10D14"/>
    <w:rsid w:val="00E242F7"/>
    <w:rsid w:val="00E307D2"/>
    <w:rsid w:val="00E31D69"/>
    <w:rsid w:val="00E3314E"/>
    <w:rsid w:val="00E40252"/>
    <w:rsid w:val="00E41946"/>
    <w:rsid w:val="00E64E19"/>
    <w:rsid w:val="00E74DB3"/>
    <w:rsid w:val="00E80333"/>
    <w:rsid w:val="00E87F79"/>
    <w:rsid w:val="00E94B00"/>
    <w:rsid w:val="00E95FDE"/>
    <w:rsid w:val="00EB1BA7"/>
    <w:rsid w:val="00EB7C8C"/>
    <w:rsid w:val="00EC70FD"/>
    <w:rsid w:val="00EE1379"/>
    <w:rsid w:val="00F0560A"/>
    <w:rsid w:val="00F14FEB"/>
    <w:rsid w:val="00F203C4"/>
    <w:rsid w:val="00F31224"/>
    <w:rsid w:val="00F34288"/>
    <w:rsid w:val="00F46EB4"/>
    <w:rsid w:val="00F722A2"/>
    <w:rsid w:val="00F91A2C"/>
    <w:rsid w:val="00F91A2E"/>
    <w:rsid w:val="00F97282"/>
    <w:rsid w:val="00FA7749"/>
    <w:rsid w:val="00FB24CC"/>
    <w:rsid w:val="00FD6351"/>
    <w:rsid w:val="00FD63CB"/>
    <w:rsid w:val="00FE136D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56</TotalTime>
  <Pages>5</Pages>
  <Words>864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31</cp:revision>
  <cp:lastPrinted>2013-11-14T07:32:00Z</cp:lastPrinted>
  <dcterms:created xsi:type="dcterms:W3CDTF">2014-01-16T10:23:00Z</dcterms:created>
  <dcterms:modified xsi:type="dcterms:W3CDTF">2014-01-16T11:44:00Z</dcterms:modified>
</cp:coreProperties>
</file>