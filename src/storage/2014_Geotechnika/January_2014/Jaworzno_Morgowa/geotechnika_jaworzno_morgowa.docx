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5E5829">
      <w:r w:rsidRPr="005E5829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5E5829">
      <w:r w:rsidRPr="005E5829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Pr="00A5495D" w:rsidRDefault="00C5796A" w:rsidP="00952AA2">
      <w:pPr>
        <w:pStyle w:val="Nagwek2"/>
        <w:rPr>
          <w:b/>
          <w:sz w:val="36"/>
        </w:rPr>
      </w:pPr>
      <w:r w:rsidRPr="00A5495D">
        <w:rPr>
          <w:b/>
          <w:sz w:val="36"/>
        </w:rPr>
        <w:t>Opinia</w:t>
      </w:r>
      <w:r w:rsidR="0076780D" w:rsidRPr="00A5495D">
        <w:rPr>
          <w:b/>
          <w:sz w:val="36"/>
        </w:rPr>
        <w:t xml:space="preserve"> geotechniczna dla</w:t>
      </w:r>
      <w:r w:rsidR="00BB2B99" w:rsidRPr="00A5495D">
        <w:rPr>
          <w:b/>
          <w:sz w:val="36"/>
        </w:rPr>
        <w:t xml:space="preserve"> projektowan</w:t>
      </w:r>
      <w:r w:rsidR="009608BD" w:rsidRPr="00A5495D">
        <w:rPr>
          <w:b/>
          <w:sz w:val="36"/>
        </w:rPr>
        <w:t>ej</w:t>
      </w:r>
      <w:r w:rsidR="00661EF7" w:rsidRPr="00A5495D">
        <w:rPr>
          <w:b/>
          <w:sz w:val="36"/>
        </w:rPr>
        <w:t xml:space="preserve"> </w:t>
      </w:r>
      <w:r w:rsidR="0077136D">
        <w:rPr>
          <w:b/>
          <w:sz w:val="36"/>
        </w:rPr>
        <w:t xml:space="preserve">budowy domu  jednorodzinnego wraz z przydomową oczyszczalnia ścieków na działce nr 256 </w:t>
      </w:r>
      <w:r w:rsidR="00E73EE7">
        <w:rPr>
          <w:b/>
          <w:sz w:val="36"/>
        </w:rPr>
        <w:t xml:space="preserve">przy ul. Morgowej </w:t>
      </w:r>
      <w:r w:rsidR="0077136D">
        <w:rPr>
          <w:b/>
          <w:sz w:val="36"/>
        </w:rPr>
        <w:t>w Jaworznie</w:t>
      </w:r>
    </w:p>
    <w:p w:rsidR="00252E8E" w:rsidRPr="002E5D61" w:rsidRDefault="00252E8E">
      <w:pPr>
        <w:jc w:val="center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252E8E" w:rsidRPr="002E5D61" w:rsidRDefault="00252E8E">
      <w:pPr>
        <w:jc w:val="both"/>
        <w:rPr>
          <w:sz w:val="28"/>
          <w:highlight w:val="yellow"/>
        </w:rPr>
      </w:pPr>
    </w:p>
    <w:p w:rsidR="00933E94" w:rsidRPr="002E5D61" w:rsidRDefault="00933E94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76780D" w:rsidRPr="002E5D61" w:rsidRDefault="0076780D">
      <w:pPr>
        <w:jc w:val="both"/>
        <w:rPr>
          <w:sz w:val="28"/>
          <w:highlight w:val="yellow"/>
        </w:rPr>
      </w:pPr>
    </w:p>
    <w:p w:rsidR="00BB2B99" w:rsidRDefault="00BB2B99">
      <w:pPr>
        <w:rPr>
          <w:b/>
          <w:sz w:val="28"/>
          <w:szCs w:val="28"/>
        </w:rPr>
      </w:pPr>
    </w:p>
    <w:p w:rsidR="005E2B46" w:rsidRDefault="005E2B46">
      <w:pPr>
        <w:rPr>
          <w:b/>
          <w:sz w:val="28"/>
          <w:szCs w:val="28"/>
        </w:rPr>
      </w:pPr>
    </w:p>
    <w:p w:rsidR="005E2B46" w:rsidRDefault="005E2B46">
      <w:pPr>
        <w:rPr>
          <w:b/>
          <w:sz w:val="28"/>
          <w:szCs w:val="28"/>
        </w:rPr>
      </w:pPr>
    </w:p>
    <w:p w:rsidR="005E2B46" w:rsidRDefault="005E2B46">
      <w:pPr>
        <w:rPr>
          <w:sz w:val="28"/>
        </w:rPr>
      </w:pPr>
    </w:p>
    <w:p w:rsidR="009608BD" w:rsidRDefault="009608BD">
      <w:pPr>
        <w:rPr>
          <w:sz w:val="28"/>
        </w:rPr>
      </w:pPr>
    </w:p>
    <w:p w:rsidR="009608BD" w:rsidRDefault="009608BD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4C4ADB" w:rsidRDefault="004C4ADB">
      <w:pPr>
        <w:rPr>
          <w:sz w:val="28"/>
        </w:rPr>
      </w:pPr>
    </w:p>
    <w:p w:rsidR="004C4ADB" w:rsidRDefault="004C4ADB">
      <w:pPr>
        <w:rPr>
          <w:sz w:val="28"/>
        </w:rPr>
      </w:pPr>
    </w:p>
    <w:p w:rsidR="00833F21" w:rsidRDefault="00833F21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DB358C" w:rsidRDefault="00DB358C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1E65C4" w:rsidRDefault="001E65C4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DF7646">
      <w:pPr>
        <w:pStyle w:val="Nagwek2"/>
      </w:pPr>
      <w:r>
        <w:t>Styczeń</w:t>
      </w:r>
      <w:r w:rsidR="009B0BC8">
        <w:t xml:space="preserve"> </w:t>
      </w:r>
      <w:r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7B67B5">
        <w:rPr>
          <w:sz w:val="28"/>
        </w:rPr>
        <w:t>Morgowej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164F6A">
        <w:rPr>
          <w:sz w:val="28"/>
        </w:rPr>
        <w:t>3</w:t>
      </w:r>
      <w:r>
        <w:rPr>
          <w:sz w:val="28"/>
        </w:rPr>
        <w:t>,</w:t>
      </w:r>
      <w:r w:rsidR="004E1827">
        <w:rPr>
          <w:sz w:val="28"/>
        </w:rPr>
        <w:t>0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077C8A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077C8A">
        <w:rPr>
          <w:sz w:val="28"/>
        </w:rPr>
        <w:t xml:space="preserve">gleba, piasek gliniasty, średnio zagęszczony, wilgotny, glina żółta z okruchami wapienia, plastyczna, wilgotny, </w:t>
      </w:r>
    </w:p>
    <w:p w:rsidR="008F4AB6" w:rsidRPr="00DF7646" w:rsidRDefault="00077C8A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trias – rumosz wapienia, wilgotny, półzwarty, </w:t>
      </w:r>
      <w:r w:rsidR="00164F6A">
        <w:rPr>
          <w:sz w:val="28"/>
        </w:rPr>
        <w:t xml:space="preserve"> </w:t>
      </w:r>
      <w:r w:rsidR="001D0706">
        <w:rPr>
          <w:sz w:val="28"/>
        </w:rPr>
        <w:t xml:space="preserve"> </w:t>
      </w:r>
      <w:r w:rsidR="00DF7646">
        <w:rPr>
          <w:sz w:val="28"/>
        </w:rPr>
        <w:t xml:space="preserve">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poniżej karbon </w:t>
      </w:r>
      <w:r w:rsidR="00164F6A">
        <w:rPr>
          <w:sz w:val="28"/>
        </w:rPr>
        <w:t xml:space="preserve"> - piasek gruby i średni, zwietrzelina krabonu, wilgotny, średnio zagęszczony, 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>Szczegółow</w:t>
      </w:r>
      <w:r w:rsidR="00077C8A">
        <w:rPr>
          <w:sz w:val="28"/>
        </w:rPr>
        <w:t>y profil</w:t>
      </w:r>
      <w:r>
        <w:rPr>
          <w:sz w:val="28"/>
        </w:rPr>
        <w:t xml:space="preserve"> geologiczn</w:t>
      </w:r>
      <w:r w:rsidR="00077C8A">
        <w:rPr>
          <w:sz w:val="28"/>
        </w:rPr>
        <w:t>y</w:t>
      </w:r>
      <w:r w:rsidR="00DE73F5">
        <w:rPr>
          <w:sz w:val="28"/>
        </w:rPr>
        <w:t xml:space="preserve"> </w:t>
      </w:r>
      <w:r>
        <w:rPr>
          <w:sz w:val="28"/>
        </w:rPr>
        <w:t>przedstawiono na zał. 2</w:t>
      </w:r>
      <w:r w:rsidR="00077C8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164F6A">
        <w:rPr>
          <w:b/>
          <w:sz w:val="28"/>
          <w:szCs w:val="28"/>
        </w:rPr>
        <w:t>3,</w:t>
      </w:r>
      <w:r w:rsidR="00485E45">
        <w:rPr>
          <w:b/>
          <w:sz w:val="28"/>
          <w:szCs w:val="28"/>
        </w:rPr>
        <w:t>0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C2554A">
        <w:rPr>
          <w:sz w:val="28"/>
          <w:szCs w:val="28"/>
        </w:rPr>
        <w:t>E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7B00C4" w:rsidRPr="00C2554A" w:rsidRDefault="00252E8E" w:rsidP="00C2554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8867C5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8867C5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8867C5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8867C5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A90334" w:rsidRDefault="00A90334" w:rsidP="00DC5BCB">
      <w:pPr>
        <w:jc w:val="both"/>
        <w:rPr>
          <w:sz w:val="28"/>
          <w:szCs w:val="28"/>
        </w:rPr>
      </w:pPr>
    </w:p>
    <w:p w:rsidR="00880230" w:rsidRDefault="007B00C4" w:rsidP="00880230">
      <w:pPr>
        <w:pStyle w:val="Tekstpodstawowy2"/>
        <w:rPr>
          <w:b w:val="0"/>
        </w:rPr>
      </w:pPr>
      <w:r>
        <w:t>I</w:t>
      </w:r>
      <w:r w:rsidR="00880230" w:rsidRPr="00880230">
        <w:t xml:space="preserve"> warstwa geotechniczna – </w:t>
      </w:r>
      <w:r>
        <w:t>piasek średni</w:t>
      </w:r>
      <w:r w:rsidR="00C2554A">
        <w:t xml:space="preserve"> gliniasty</w:t>
      </w:r>
      <w:r w:rsidR="00880230" w:rsidRPr="00880230">
        <w:rPr>
          <w:b w:val="0"/>
        </w:rPr>
        <w:t xml:space="preserve">, zalegający </w:t>
      </w:r>
      <w:r w:rsidR="00C2554A">
        <w:rPr>
          <w:b w:val="0"/>
        </w:rPr>
        <w:br/>
      </w:r>
      <w:r w:rsidR="00880230" w:rsidRPr="00880230">
        <w:rPr>
          <w:b w:val="0"/>
        </w:rPr>
        <w:t xml:space="preserve">w przedmiotowym terenie poniżej warstwy </w:t>
      </w:r>
      <w:r w:rsidR="00C2554A">
        <w:rPr>
          <w:b w:val="0"/>
        </w:rPr>
        <w:t>gleby</w:t>
      </w:r>
      <w:r w:rsidR="00237092">
        <w:rPr>
          <w:b w:val="0"/>
        </w:rPr>
        <w:t xml:space="preserve"> </w:t>
      </w:r>
      <w:r w:rsidR="00880230" w:rsidRPr="00880230">
        <w:rPr>
          <w:b w:val="0"/>
        </w:rPr>
        <w:t xml:space="preserve">do </w:t>
      </w:r>
      <w:r w:rsidR="00CD4F38">
        <w:rPr>
          <w:b w:val="0"/>
        </w:rPr>
        <w:t xml:space="preserve">głębokości ok. </w:t>
      </w:r>
      <w:r w:rsidR="00C2554A">
        <w:rPr>
          <w:b w:val="0"/>
        </w:rPr>
        <w:t>1</w:t>
      </w:r>
      <w:r w:rsidR="00CD4F38">
        <w:rPr>
          <w:b w:val="0"/>
        </w:rPr>
        <w:t>,</w:t>
      </w:r>
      <w:r w:rsidR="00C2554A">
        <w:rPr>
          <w:b w:val="0"/>
        </w:rPr>
        <w:t xml:space="preserve">30 </w:t>
      </w:r>
      <w:r w:rsidR="00880230" w:rsidRPr="00880230">
        <w:rPr>
          <w:b w:val="0"/>
        </w:rPr>
        <w:t xml:space="preserve">m </w:t>
      </w:r>
      <w:proofErr w:type="spellStart"/>
      <w:r w:rsidR="00880230" w:rsidRPr="00880230">
        <w:rPr>
          <w:b w:val="0"/>
        </w:rPr>
        <w:t>p.p.t</w:t>
      </w:r>
      <w:proofErr w:type="spellEnd"/>
      <w:r w:rsidR="00880230" w:rsidRPr="00880230">
        <w:rPr>
          <w:b w:val="0"/>
        </w:rPr>
        <w:t xml:space="preserve">. </w:t>
      </w:r>
      <w:r w:rsidR="00CD4F38">
        <w:rPr>
          <w:b w:val="0"/>
        </w:rPr>
        <w:t>S</w:t>
      </w:r>
      <w:r w:rsidR="002A3606">
        <w:rPr>
          <w:b w:val="0"/>
        </w:rPr>
        <w:t>ą</w:t>
      </w:r>
      <w:r w:rsidR="00CD4F38">
        <w:rPr>
          <w:b w:val="0"/>
        </w:rPr>
        <w:t xml:space="preserve"> to piaski średnio zagęszczone, </w:t>
      </w:r>
      <w:r w:rsidR="00C2554A">
        <w:rPr>
          <w:b w:val="0"/>
        </w:rPr>
        <w:t>mokre</w:t>
      </w:r>
      <w:r w:rsidR="00CD4F38">
        <w:rPr>
          <w:b w:val="0"/>
        </w:rPr>
        <w:t>,</w:t>
      </w:r>
      <w:r w:rsidR="00880230" w:rsidRPr="00880230">
        <w:rPr>
          <w:b w:val="0"/>
        </w:rPr>
        <w:t xml:space="preserve"> w który</w:t>
      </w:r>
      <w:r w:rsidR="00D175CB">
        <w:rPr>
          <w:b w:val="0"/>
        </w:rPr>
        <w:t>ch</w:t>
      </w:r>
      <w:r w:rsidR="00880230" w:rsidRPr="00880230">
        <w:rPr>
          <w:b w:val="0"/>
        </w:rPr>
        <w:t xml:space="preserve"> określono I</w:t>
      </w:r>
      <w:r w:rsidR="00CD4F38">
        <w:rPr>
          <w:b w:val="0"/>
          <w:vertAlign w:val="subscript"/>
        </w:rPr>
        <w:t>D</w:t>
      </w:r>
      <w:r w:rsidR="00880230" w:rsidRPr="00880230">
        <w:rPr>
          <w:b w:val="0"/>
        </w:rPr>
        <w:t xml:space="preserve"> </w:t>
      </w:r>
      <w:r w:rsidR="00CD4F38">
        <w:rPr>
          <w:b w:val="0"/>
        </w:rPr>
        <w:t>=0,4</w:t>
      </w:r>
      <w:r w:rsidR="00C2554A">
        <w:rPr>
          <w:b w:val="0"/>
        </w:rPr>
        <w:t>1</w:t>
      </w:r>
      <w:r w:rsidR="00880230" w:rsidRPr="00880230">
        <w:rPr>
          <w:b w:val="0"/>
        </w:rPr>
        <w:t xml:space="preserve">. </w:t>
      </w:r>
    </w:p>
    <w:p w:rsidR="00662A37" w:rsidRPr="00880230" w:rsidRDefault="00662A37" w:rsidP="00880230">
      <w:pPr>
        <w:pStyle w:val="Tekstpodstawowy2"/>
        <w:rPr>
          <w:b w:val="0"/>
        </w:rPr>
      </w:pPr>
    </w:p>
    <w:p w:rsidR="00662A37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</w:t>
      </w:r>
      <w:r w:rsidR="00662A37">
        <w:rPr>
          <w:b w:val="0"/>
        </w:rPr>
        <w:t>wy.</w:t>
      </w:r>
    </w:p>
    <w:p w:rsidR="00880230" w:rsidRPr="0077136D" w:rsidRDefault="00880230" w:rsidP="00880230">
      <w:pPr>
        <w:pStyle w:val="Tekstpodstawowy2"/>
        <w:rPr>
          <w:b w:val="0"/>
          <w:bCs w:val="0"/>
          <w:szCs w:val="28"/>
        </w:rPr>
      </w:pPr>
      <w:proofErr w:type="spellStart"/>
      <w:r w:rsidRPr="0077136D">
        <w:rPr>
          <w:b w:val="0"/>
          <w:szCs w:val="28"/>
        </w:rPr>
        <w:t>w</w:t>
      </w:r>
      <w:r w:rsidRPr="0077136D">
        <w:rPr>
          <w:b w:val="0"/>
          <w:szCs w:val="28"/>
          <w:vertAlign w:val="subscript"/>
        </w:rPr>
        <w:t>n</w:t>
      </w:r>
      <w:proofErr w:type="spellEnd"/>
      <w:r w:rsidRPr="0077136D">
        <w:rPr>
          <w:b w:val="0"/>
          <w:szCs w:val="28"/>
        </w:rPr>
        <w:t xml:space="preserve"> = </w:t>
      </w:r>
      <w:r w:rsidR="00B43CD0" w:rsidRPr="0077136D">
        <w:rPr>
          <w:b w:val="0"/>
          <w:szCs w:val="28"/>
        </w:rPr>
        <w:t>14</w:t>
      </w:r>
      <w:r w:rsidRPr="0077136D">
        <w:rPr>
          <w:b w:val="0"/>
          <w:szCs w:val="28"/>
        </w:rPr>
        <w:t xml:space="preserve"> %</w:t>
      </w:r>
    </w:p>
    <w:p w:rsidR="00880230" w:rsidRPr="0077136D" w:rsidRDefault="00880230" w:rsidP="00880230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77136D">
        <w:rPr>
          <w:b w:val="0"/>
          <w:szCs w:val="28"/>
        </w:rPr>
        <w:t xml:space="preserve"> = </w:t>
      </w:r>
      <w:r w:rsidR="00322246">
        <w:rPr>
          <w:b w:val="0"/>
          <w:szCs w:val="28"/>
        </w:rPr>
        <w:t>2</w:t>
      </w:r>
      <w:r w:rsidRPr="0077136D">
        <w:rPr>
          <w:b w:val="0"/>
          <w:szCs w:val="28"/>
        </w:rPr>
        <w:t>,</w:t>
      </w:r>
      <w:r w:rsidR="00322246">
        <w:rPr>
          <w:b w:val="0"/>
          <w:szCs w:val="28"/>
        </w:rPr>
        <w:t>00</w:t>
      </w:r>
      <w:r w:rsidRPr="0077136D">
        <w:rPr>
          <w:b w:val="0"/>
          <w:szCs w:val="28"/>
        </w:rPr>
        <w:t xml:space="preserve"> t/m</w:t>
      </w:r>
      <w:r w:rsidRPr="0077136D">
        <w:rPr>
          <w:b w:val="0"/>
          <w:szCs w:val="28"/>
          <w:vertAlign w:val="superscript"/>
        </w:rPr>
        <w:t>3</w:t>
      </w:r>
    </w:p>
    <w:p w:rsidR="00880230" w:rsidRPr="0077136D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77136D">
        <w:rPr>
          <w:b w:val="0"/>
          <w:szCs w:val="28"/>
          <w:vertAlign w:val="subscript"/>
        </w:rPr>
        <w:t>s</w:t>
      </w:r>
      <w:r w:rsidRPr="0077136D">
        <w:rPr>
          <w:b w:val="0"/>
          <w:szCs w:val="28"/>
        </w:rPr>
        <w:t xml:space="preserve"> = 2,65 t/m</w:t>
      </w:r>
      <w:r w:rsidRPr="0077136D">
        <w:rPr>
          <w:b w:val="0"/>
          <w:szCs w:val="28"/>
          <w:vertAlign w:val="superscript"/>
        </w:rPr>
        <w:t>3</w:t>
      </w:r>
    </w:p>
    <w:p w:rsidR="00880230" w:rsidRPr="00B43CD0" w:rsidRDefault="00880230" w:rsidP="00880230">
      <w:pPr>
        <w:pStyle w:val="Tekstpodstawowy2"/>
        <w:rPr>
          <w:b w:val="0"/>
          <w:bCs w:val="0"/>
          <w:szCs w:val="28"/>
        </w:rPr>
      </w:pPr>
      <w:r w:rsidRPr="00B43CD0">
        <w:rPr>
          <w:b w:val="0"/>
          <w:szCs w:val="28"/>
        </w:rPr>
        <w:t>I</w:t>
      </w:r>
      <w:r w:rsidR="00A90334" w:rsidRPr="00B43CD0">
        <w:rPr>
          <w:b w:val="0"/>
          <w:szCs w:val="28"/>
          <w:vertAlign w:val="subscript"/>
        </w:rPr>
        <w:t>D</w:t>
      </w:r>
      <w:r w:rsidRPr="00B43CD0">
        <w:rPr>
          <w:b w:val="0"/>
          <w:szCs w:val="28"/>
        </w:rPr>
        <w:t xml:space="preserve"> </w:t>
      </w:r>
      <w:r w:rsidR="00A90334" w:rsidRPr="00B43CD0">
        <w:rPr>
          <w:b w:val="0"/>
          <w:szCs w:val="28"/>
        </w:rPr>
        <w:t>=</w:t>
      </w:r>
      <w:r w:rsidRPr="00B43CD0">
        <w:rPr>
          <w:b w:val="0"/>
          <w:szCs w:val="28"/>
        </w:rPr>
        <w:t xml:space="preserve"> 0,</w:t>
      </w:r>
      <w:r w:rsidR="00B43CD0" w:rsidRPr="00B43CD0">
        <w:rPr>
          <w:b w:val="0"/>
          <w:szCs w:val="28"/>
        </w:rPr>
        <w:t>4</w:t>
      </w:r>
      <w:r w:rsidR="00322246">
        <w:rPr>
          <w:b w:val="0"/>
          <w:szCs w:val="28"/>
        </w:rPr>
        <w:t>1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B43CD0">
        <w:rPr>
          <w:b w:val="0"/>
          <w:szCs w:val="28"/>
        </w:rPr>
        <w:t>3</w:t>
      </w:r>
      <w:r w:rsidRPr="00880230">
        <w:rPr>
          <w:b w:val="0"/>
          <w:szCs w:val="28"/>
        </w:rPr>
        <w:t>2,</w:t>
      </w:r>
      <w:r w:rsidR="00322246">
        <w:rPr>
          <w:b w:val="0"/>
          <w:szCs w:val="28"/>
        </w:rPr>
        <w:t>4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322246">
        <w:rPr>
          <w:sz w:val="28"/>
          <w:szCs w:val="28"/>
        </w:rPr>
        <w:t>80761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322246">
        <w:rPr>
          <w:sz w:val="28"/>
          <w:szCs w:val="28"/>
        </w:rPr>
        <w:t>89735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A90334" w:rsidRDefault="00880230" w:rsidP="00DC5BCB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322246">
        <w:rPr>
          <w:sz w:val="28"/>
          <w:szCs w:val="28"/>
        </w:rPr>
        <w:t>68143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A90334" w:rsidRDefault="00A90334" w:rsidP="00A90334">
      <w:pPr>
        <w:pStyle w:val="Tekstpodstawowy2"/>
        <w:rPr>
          <w:b w:val="0"/>
        </w:rPr>
      </w:pPr>
      <w:r>
        <w:lastRenderedPageBreak/>
        <w:t>II</w:t>
      </w:r>
      <w:r w:rsidRPr="00880230">
        <w:t xml:space="preserve"> warstwa geotechniczna – </w:t>
      </w:r>
      <w:r w:rsidR="00B97130">
        <w:t>glina</w:t>
      </w:r>
      <w:r w:rsidRPr="00880230">
        <w:rPr>
          <w:b w:val="0"/>
        </w:rPr>
        <w:t xml:space="preserve">, </w:t>
      </w:r>
      <w:r w:rsidR="00B97130">
        <w:rPr>
          <w:b w:val="0"/>
        </w:rPr>
        <w:t xml:space="preserve">żółta z okruchami wapienia, </w:t>
      </w:r>
      <w:r w:rsidRPr="00880230">
        <w:rPr>
          <w:b w:val="0"/>
        </w:rPr>
        <w:t>zalegając</w:t>
      </w:r>
      <w:r w:rsidR="00B97130">
        <w:rPr>
          <w:b w:val="0"/>
        </w:rPr>
        <w:t>a</w:t>
      </w:r>
      <w:r w:rsidRPr="00880230">
        <w:rPr>
          <w:b w:val="0"/>
        </w:rPr>
        <w:t xml:space="preserve"> </w:t>
      </w:r>
      <w:r w:rsidR="00B97130">
        <w:rPr>
          <w:b w:val="0"/>
        </w:rPr>
        <w:br/>
      </w:r>
      <w:r w:rsidRPr="00880230">
        <w:rPr>
          <w:b w:val="0"/>
        </w:rPr>
        <w:t>w przedm</w:t>
      </w:r>
      <w:r w:rsidR="00B97130">
        <w:rPr>
          <w:b w:val="0"/>
        </w:rPr>
        <w:t>iotowym terenie poniżej warstwy</w:t>
      </w:r>
      <w:r w:rsidR="00F8730D">
        <w:rPr>
          <w:b w:val="0"/>
        </w:rPr>
        <w:t xml:space="preserve"> pisków </w:t>
      </w:r>
      <w:r>
        <w:rPr>
          <w:b w:val="0"/>
        </w:rPr>
        <w:t xml:space="preserve">do </w:t>
      </w:r>
      <w:r w:rsidRPr="00880230">
        <w:rPr>
          <w:b w:val="0"/>
        </w:rPr>
        <w:t xml:space="preserve">głębokości ok. </w:t>
      </w:r>
      <w:r w:rsidR="00B97130">
        <w:rPr>
          <w:b w:val="0"/>
        </w:rPr>
        <w:t>2,70</w:t>
      </w:r>
      <w:r w:rsidR="00D175CB">
        <w:rPr>
          <w:b w:val="0"/>
        </w:rPr>
        <w:t xml:space="preserve"> </w:t>
      </w:r>
      <w:r w:rsidRPr="00880230">
        <w:rPr>
          <w:b w:val="0"/>
        </w:rPr>
        <w:t xml:space="preserve">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</w:t>
      </w:r>
      <w:r>
        <w:rPr>
          <w:b w:val="0"/>
        </w:rPr>
        <w:t>S</w:t>
      </w:r>
      <w:r w:rsidR="000C4921">
        <w:rPr>
          <w:b w:val="0"/>
        </w:rPr>
        <w:t>ą</w:t>
      </w:r>
      <w:r>
        <w:rPr>
          <w:b w:val="0"/>
        </w:rPr>
        <w:t xml:space="preserve"> to </w:t>
      </w:r>
      <w:r w:rsidR="00B97130">
        <w:rPr>
          <w:b w:val="0"/>
        </w:rPr>
        <w:t>gliny, plastyczne</w:t>
      </w:r>
      <w:r>
        <w:rPr>
          <w:b w:val="0"/>
        </w:rPr>
        <w:t>, wilgotne,</w:t>
      </w:r>
      <w:r w:rsidRPr="00880230">
        <w:rPr>
          <w:b w:val="0"/>
        </w:rPr>
        <w:t xml:space="preserve"> w który</w:t>
      </w:r>
      <w:r w:rsidR="00D175CB">
        <w:rPr>
          <w:b w:val="0"/>
        </w:rPr>
        <w:t>ch</w:t>
      </w:r>
      <w:r w:rsidRPr="00880230">
        <w:rPr>
          <w:b w:val="0"/>
        </w:rPr>
        <w:t xml:space="preserve"> określono I</w:t>
      </w:r>
      <w:r w:rsidR="00B971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=0,</w:t>
      </w:r>
      <w:r w:rsidR="00B97130">
        <w:rPr>
          <w:b w:val="0"/>
        </w:rPr>
        <w:t>28</w:t>
      </w:r>
      <w:r w:rsidRPr="00880230">
        <w:rPr>
          <w:b w:val="0"/>
        </w:rPr>
        <w:t xml:space="preserve">. </w:t>
      </w:r>
    </w:p>
    <w:p w:rsidR="00662A37" w:rsidRPr="00880230" w:rsidRDefault="00662A37" w:rsidP="00A90334">
      <w:pPr>
        <w:pStyle w:val="Tekstpodstawowy2"/>
        <w:rPr>
          <w:b w:val="0"/>
        </w:rPr>
      </w:pPr>
    </w:p>
    <w:p w:rsidR="00A90334" w:rsidRPr="00880230" w:rsidRDefault="00A90334" w:rsidP="00A90334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A90334" w:rsidRPr="00880230" w:rsidRDefault="00A90334" w:rsidP="00A90334">
      <w:pPr>
        <w:pStyle w:val="Tekstpodstawowy2"/>
        <w:rPr>
          <w:b w:val="0"/>
        </w:rPr>
      </w:pPr>
    </w:p>
    <w:p w:rsidR="00A90334" w:rsidRPr="00A90334" w:rsidRDefault="00A90334" w:rsidP="00A90334">
      <w:pPr>
        <w:pStyle w:val="Tekstpodstawowy2"/>
        <w:rPr>
          <w:b w:val="0"/>
          <w:bCs w:val="0"/>
          <w:szCs w:val="28"/>
        </w:rPr>
      </w:pPr>
      <w:proofErr w:type="spellStart"/>
      <w:r w:rsidRPr="00A90334">
        <w:rPr>
          <w:b w:val="0"/>
          <w:szCs w:val="28"/>
        </w:rPr>
        <w:t>w</w:t>
      </w:r>
      <w:r w:rsidRPr="00A90334">
        <w:rPr>
          <w:b w:val="0"/>
          <w:szCs w:val="28"/>
          <w:vertAlign w:val="subscript"/>
        </w:rPr>
        <w:t>n</w:t>
      </w:r>
      <w:proofErr w:type="spellEnd"/>
      <w:r w:rsidRPr="00A90334">
        <w:rPr>
          <w:b w:val="0"/>
          <w:szCs w:val="28"/>
        </w:rPr>
        <w:t xml:space="preserve"> = </w:t>
      </w:r>
      <w:r w:rsidR="004F5E36">
        <w:rPr>
          <w:b w:val="0"/>
          <w:szCs w:val="28"/>
        </w:rPr>
        <w:t>14</w:t>
      </w:r>
      <w:r w:rsidRPr="00A90334">
        <w:rPr>
          <w:b w:val="0"/>
          <w:szCs w:val="28"/>
        </w:rPr>
        <w:t xml:space="preserve"> %</w:t>
      </w:r>
    </w:p>
    <w:p w:rsidR="00A90334" w:rsidRPr="00A90334" w:rsidRDefault="00A90334" w:rsidP="00A90334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A90334">
        <w:rPr>
          <w:b w:val="0"/>
          <w:szCs w:val="28"/>
        </w:rPr>
        <w:t xml:space="preserve"> = </w:t>
      </w:r>
      <w:r w:rsidR="00B6392C">
        <w:rPr>
          <w:b w:val="0"/>
          <w:szCs w:val="28"/>
        </w:rPr>
        <w:t>2,05</w:t>
      </w:r>
      <w:r w:rsidRPr="00A90334">
        <w:rPr>
          <w:b w:val="0"/>
          <w:szCs w:val="28"/>
        </w:rPr>
        <w:t xml:space="preserve"> t/m</w:t>
      </w:r>
      <w:r w:rsidRPr="00A90334">
        <w:rPr>
          <w:b w:val="0"/>
          <w:szCs w:val="28"/>
          <w:vertAlign w:val="superscript"/>
        </w:rPr>
        <w:t>3</w:t>
      </w:r>
    </w:p>
    <w:p w:rsidR="00A90334" w:rsidRPr="00A90334" w:rsidRDefault="00A90334" w:rsidP="00A90334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A90334">
        <w:rPr>
          <w:b w:val="0"/>
          <w:szCs w:val="28"/>
          <w:vertAlign w:val="subscript"/>
        </w:rPr>
        <w:t>s</w:t>
      </w:r>
      <w:r w:rsidRPr="00A90334">
        <w:rPr>
          <w:b w:val="0"/>
          <w:szCs w:val="28"/>
        </w:rPr>
        <w:t xml:space="preserve"> = 2,6</w:t>
      </w:r>
      <w:r w:rsidR="00B6392C">
        <w:rPr>
          <w:b w:val="0"/>
          <w:szCs w:val="28"/>
        </w:rPr>
        <w:t>7</w:t>
      </w:r>
      <w:r w:rsidRPr="00A90334">
        <w:rPr>
          <w:b w:val="0"/>
          <w:szCs w:val="28"/>
        </w:rPr>
        <w:t xml:space="preserve"> t/m</w:t>
      </w:r>
      <w:r w:rsidRPr="00A90334">
        <w:rPr>
          <w:b w:val="0"/>
          <w:szCs w:val="28"/>
          <w:vertAlign w:val="superscript"/>
        </w:rPr>
        <w:t>3</w:t>
      </w:r>
    </w:p>
    <w:p w:rsidR="00A90334" w:rsidRPr="00A90334" w:rsidRDefault="00A90334" w:rsidP="00A90334">
      <w:pPr>
        <w:pStyle w:val="Tekstpodstawowy2"/>
        <w:rPr>
          <w:b w:val="0"/>
          <w:bCs w:val="0"/>
          <w:szCs w:val="28"/>
        </w:rPr>
      </w:pPr>
      <w:r w:rsidRPr="00A90334">
        <w:rPr>
          <w:b w:val="0"/>
          <w:szCs w:val="28"/>
        </w:rPr>
        <w:t>I</w:t>
      </w:r>
      <w:r w:rsidR="00B97130">
        <w:rPr>
          <w:b w:val="0"/>
          <w:szCs w:val="28"/>
          <w:vertAlign w:val="subscript"/>
        </w:rPr>
        <w:t>L</w:t>
      </w:r>
      <w:r w:rsidRPr="00A90334">
        <w:rPr>
          <w:b w:val="0"/>
          <w:szCs w:val="28"/>
        </w:rPr>
        <w:t xml:space="preserve"> </w:t>
      </w:r>
      <w:r>
        <w:rPr>
          <w:b w:val="0"/>
          <w:szCs w:val="28"/>
        </w:rPr>
        <w:t>=</w:t>
      </w:r>
      <w:r w:rsidRPr="00A90334">
        <w:rPr>
          <w:b w:val="0"/>
          <w:szCs w:val="28"/>
        </w:rPr>
        <w:t xml:space="preserve"> 0,</w:t>
      </w:r>
      <w:r w:rsidR="00B6392C">
        <w:rPr>
          <w:b w:val="0"/>
          <w:szCs w:val="28"/>
        </w:rPr>
        <w:t>28</w:t>
      </w:r>
    </w:p>
    <w:p w:rsidR="00B97130" w:rsidRDefault="00B97130" w:rsidP="00A90334">
      <w:pPr>
        <w:pStyle w:val="Tekstpodstawowy2"/>
        <w:rPr>
          <w:b w:val="0"/>
          <w:szCs w:val="28"/>
        </w:rPr>
      </w:pPr>
      <w:r>
        <w:rPr>
          <w:b w:val="0"/>
          <w:szCs w:val="28"/>
        </w:rPr>
        <w:t>C</w:t>
      </w:r>
      <w:r w:rsidRPr="00B97130">
        <w:rPr>
          <w:b w:val="0"/>
          <w:szCs w:val="28"/>
          <w:vertAlign w:val="subscript"/>
        </w:rPr>
        <w:t>u</w:t>
      </w:r>
      <w:r>
        <w:rPr>
          <w:b w:val="0"/>
          <w:szCs w:val="28"/>
        </w:rPr>
        <w:t xml:space="preserve"> = </w:t>
      </w:r>
      <w:r w:rsidR="00B6392C">
        <w:rPr>
          <w:b w:val="0"/>
          <w:szCs w:val="28"/>
        </w:rPr>
        <w:t xml:space="preserve">28,68 </w:t>
      </w:r>
      <w:proofErr w:type="spellStart"/>
      <w:r>
        <w:rPr>
          <w:b w:val="0"/>
          <w:szCs w:val="28"/>
        </w:rPr>
        <w:t>kPa</w:t>
      </w:r>
      <w:proofErr w:type="spellEnd"/>
    </w:p>
    <w:p w:rsidR="00A90334" w:rsidRPr="00880230" w:rsidRDefault="00A90334" w:rsidP="00A90334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B6392C">
        <w:rPr>
          <w:b w:val="0"/>
          <w:szCs w:val="28"/>
        </w:rPr>
        <w:t>16</w:t>
      </w:r>
      <w:r w:rsidRPr="00880230">
        <w:rPr>
          <w:b w:val="0"/>
          <w:szCs w:val="28"/>
        </w:rPr>
        <w:t>,</w:t>
      </w:r>
      <w:r w:rsidR="00B6392C">
        <w:rPr>
          <w:b w:val="0"/>
          <w:szCs w:val="28"/>
        </w:rPr>
        <w:t>8</w:t>
      </w:r>
      <w:r w:rsidRPr="00880230">
        <w:rPr>
          <w:b w:val="0"/>
          <w:szCs w:val="28"/>
          <w:vertAlign w:val="superscript"/>
        </w:rPr>
        <w:t>o</w:t>
      </w:r>
    </w:p>
    <w:p w:rsidR="00A90334" w:rsidRPr="00880230" w:rsidRDefault="00A90334" w:rsidP="00A90334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B6392C">
        <w:rPr>
          <w:sz w:val="28"/>
          <w:szCs w:val="28"/>
        </w:rPr>
        <w:t>30591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A90334" w:rsidRPr="00880230" w:rsidRDefault="00A90334" w:rsidP="00A90334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B6392C">
        <w:rPr>
          <w:sz w:val="28"/>
          <w:szCs w:val="28"/>
        </w:rPr>
        <w:t>40778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A90334" w:rsidRDefault="00A90334" w:rsidP="00A90334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B6392C">
        <w:rPr>
          <w:sz w:val="28"/>
          <w:szCs w:val="28"/>
        </w:rPr>
        <w:t>23249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CE4210" w:rsidRDefault="00CE4210" w:rsidP="00A90334">
      <w:pPr>
        <w:jc w:val="both"/>
        <w:rPr>
          <w:sz w:val="28"/>
          <w:szCs w:val="28"/>
        </w:rPr>
      </w:pPr>
    </w:p>
    <w:p w:rsidR="00CE4210" w:rsidRPr="00CE4210" w:rsidRDefault="00CE4210" w:rsidP="00CE4210">
      <w:pPr>
        <w:pStyle w:val="Tekstpodstawowy2"/>
        <w:rPr>
          <w:b w:val="0"/>
        </w:rPr>
      </w:pPr>
      <w:r w:rsidRPr="00CE4210">
        <w:rPr>
          <w:szCs w:val="28"/>
        </w:rPr>
        <w:t>III warstwa geotechniczna – rumosz wapienny</w:t>
      </w:r>
      <w:r>
        <w:rPr>
          <w:b w:val="0"/>
          <w:szCs w:val="28"/>
        </w:rPr>
        <w:t>,</w:t>
      </w:r>
      <w:r w:rsidRPr="00CE4210">
        <w:rPr>
          <w:b w:val="0"/>
          <w:szCs w:val="28"/>
        </w:rPr>
        <w:t xml:space="preserve"> </w:t>
      </w:r>
      <w:r w:rsidR="00C74B41">
        <w:rPr>
          <w:b w:val="0"/>
          <w:szCs w:val="28"/>
        </w:rPr>
        <w:t xml:space="preserve">triasowy, </w:t>
      </w:r>
      <w:r w:rsidRPr="00CE4210">
        <w:rPr>
          <w:b w:val="0"/>
          <w:szCs w:val="28"/>
        </w:rPr>
        <w:t xml:space="preserve">zalegający </w:t>
      </w:r>
      <w:r w:rsidR="00C74B41">
        <w:rPr>
          <w:b w:val="0"/>
          <w:szCs w:val="28"/>
        </w:rPr>
        <w:br/>
      </w:r>
      <w:r w:rsidRPr="00CE4210">
        <w:rPr>
          <w:b w:val="0"/>
          <w:szCs w:val="28"/>
        </w:rPr>
        <w:t xml:space="preserve">w przedmiotowym rejonie poniżej warstwy gliny do głębokości stwierdzonej wierceniem tj. ok. 3,0 m </w:t>
      </w:r>
      <w:proofErr w:type="spellStart"/>
      <w:r w:rsidRPr="00CE4210">
        <w:rPr>
          <w:b w:val="0"/>
          <w:szCs w:val="28"/>
        </w:rPr>
        <w:t>p.p.t</w:t>
      </w:r>
      <w:proofErr w:type="spellEnd"/>
      <w:r w:rsidRPr="00CE4210">
        <w:rPr>
          <w:b w:val="0"/>
          <w:szCs w:val="28"/>
        </w:rPr>
        <w:t xml:space="preserve">. Jest to rumosz półzwarty, wilgotny </w:t>
      </w:r>
      <w:r w:rsidRPr="00CE4210">
        <w:rPr>
          <w:b w:val="0"/>
        </w:rPr>
        <w:t>w których określono I</w:t>
      </w:r>
      <w:r w:rsidRPr="00CE4210">
        <w:rPr>
          <w:b w:val="0"/>
          <w:vertAlign w:val="subscript"/>
        </w:rPr>
        <w:t>L</w:t>
      </w:r>
      <w:r w:rsidRPr="00CE4210">
        <w:rPr>
          <w:b w:val="0"/>
        </w:rPr>
        <w:t xml:space="preserve"> &lt; 0,00.</w:t>
      </w:r>
    </w:p>
    <w:p w:rsidR="00CE4210" w:rsidRPr="00CE4210" w:rsidRDefault="00CE4210" w:rsidP="00CE4210">
      <w:pPr>
        <w:pStyle w:val="Tekstpodstawowy2"/>
        <w:rPr>
          <w:b w:val="0"/>
          <w:bCs w:val="0"/>
          <w:szCs w:val="28"/>
        </w:rPr>
      </w:pPr>
      <w:r w:rsidRPr="00CE4210">
        <w:rPr>
          <w:b w:val="0"/>
          <w:szCs w:val="28"/>
        </w:rPr>
        <w:t xml:space="preserve"> </w:t>
      </w:r>
    </w:p>
    <w:p w:rsidR="00CE4210" w:rsidRPr="00CE4210" w:rsidRDefault="00CE4210" w:rsidP="00CE4210">
      <w:pPr>
        <w:pStyle w:val="Tekstpodstawowy2"/>
        <w:rPr>
          <w:b w:val="0"/>
          <w:bCs w:val="0"/>
          <w:szCs w:val="28"/>
        </w:rPr>
      </w:pPr>
      <w:r w:rsidRPr="00CE4210">
        <w:rPr>
          <w:b w:val="0"/>
          <w:szCs w:val="28"/>
        </w:rPr>
        <w:t>Parametry geotechniczne podłoża gruntowego przyjęte do obliczenia nośności podłoża gruntowego dla w/w warstwy:</w:t>
      </w:r>
    </w:p>
    <w:p w:rsidR="00CE4210" w:rsidRPr="00CE4210" w:rsidRDefault="00CE4210" w:rsidP="00CE4210">
      <w:pPr>
        <w:pStyle w:val="Tekstpodstawowy2"/>
        <w:rPr>
          <w:b w:val="0"/>
          <w:bCs w:val="0"/>
        </w:rPr>
      </w:pPr>
    </w:p>
    <w:p w:rsidR="00CE4210" w:rsidRPr="00CE4210" w:rsidRDefault="00CE4210" w:rsidP="00CE421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CE4210">
        <w:rPr>
          <w:b w:val="0"/>
          <w:szCs w:val="28"/>
          <w:lang w:val="en-US"/>
        </w:rPr>
        <w:t>w</w:t>
      </w:r>
      <w:r w:rsidRPr="00CE4210">
        <w:rPr>
          <w:b w:val="0"/>
          <w:szCs w:val="28"/>
          <w:vertAlign w:val="subscript"/>
          <w:lang w:val="en-US"/>
        </w:rPr>
        <w:t>n</w:t>
      </w:r>
      <w:proofErr w:type="spellEnd"/>
      <w:r w:rsidRPr="00CE4210">
        <w:rPr>
          <w:b w:val="0"/>
          <w:szCs w:val="28"/>
          <w:lang w:val="en-US"/>
        </w:rPr>
        <w:t xml:space="preserve"> = 9 %</w:t>
      </w:r>
    </w:p>
    <w:p w:rsidR="00CE4210" w:rsidRPr="00CE4210" w:rsidRDefault="00CE4210" w:rsidP="00CE421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E4210">
        <w:rPr>
          <w:b w:val="0"/>
          <w:szCs w:val="28"/>
        </w:rPr>
        <w:sym w:font="Symbol" w:char="F072"/>
      </w:r>
      <w:r w:rsidRPr="00CE4210">
        <w:rPr>
          <w:b w:val="0"/>
          <w:szCs w:val="28"/>
          <w:lang w:val="en-US"/>
        </w:rPr>
        <w:t xml:space="preserve"> = 2,20 t/m</w:t>
      </w:r>
      <w:r w:rsidRPr="00CE4210">
        <w:rPr>
          <w:b w:val="0"/>
          <w:szCs w:val="28"/>
          <w:vertAlign w:val="superscript"/>
          <w:lang w:val="en-US"/>
        </w:rPr>
        <w:t>3</w:t>
      </w:r>
    </w:p>
    <w:p w:rsidR="00CE4210" w:rsidRPr="00CE4210" w:rsidRDefault="00CE4210" w:rsidP="00CE4210">
      <w:pPr>
        <w:pStyle w:val="Tekstpodstawowy2"/>
        <w:rPr>
          <w:b w:val="0"/>
          <w:bCs w:val="0"/>
          <w:szCs w:val="28"/>
          <w:lang w:val="en-US"/>
        </w:rPr>
      </w:pPr>
      <w:r w:rsidRPr="00CE4210">
        <w:rPr>
          <w:b w:val="0"/>
          <w:szCs w:val="28"/>
        </w:rPr>
        <w:sym w:font="Symbol" w:char="F072"/>
      </w:r>
      <w:r w:rsidRPr="00CE4210">
        <w:rPr>
          <w:b w:val="0"/>
          <w:szCs w:val="28"/>
          <w:vertAlign w:val="subscript"/>
          <w:lang w:val="en-US"/>
        </w:rPr>
        <w:t>s</w:t>
      </w:r>
      <w:r w:rsidRPr="00CE4210">
        <w:rPr>
          <w:b w:val="0"/>
          <w:szCs w:val="28"/>
          <w:lang w:val="en-US"/>
        </w:rPr>
        <w:t xml:space="preserve"> = 2,65 t/m</w:t>
      </w:r>
      <w:r w:rsidRPr="00CE4210">
        <w:rPr>
          <w:b w:val="0"/>
          <w:szCs w:val="28"/>
          <w:vertAlign w:val="superscript"/>
          <w:lang w:val="en-US"/>
        </w:rPr>
        <w:t>3</w:t>
      </w:r>
    </w:p>
    <w:p w:rsidR="00CE4210" w:rsidRPr="00CE4210" w:rsidRDefault="00CE4210" w:rsidP="00CE4210">
      <w:pPr>
        <w:pStyle w:val="Tekstpodstawowy2"/>
        <w:rPr>
          <w:b w:val="0"/>
          <w:bCs w:val="0"/>
          <w:szCs w:val="28"/>
          <w:lang w:val="en-US"/>
        </w:rPr>
      </w:pPr>
      <w:r w:rsidRPr="00CE4210">
        <w:rPr>
          <w:b w:val="0"/>
          <w:szCs w:val="28"/>
          <w:lang w:val="en-US"/>
        </w:rPr>
        <w:t>I</w:t>
      </w:r>
      <w:r w:rsidRPr="00CE4210">
        <w:rPr>
          <w:b w:val="0"/>
          <w:szCs w:val="28"/>
          <w:vertAlign w:val="subscript"/>
          <w:lang w:val="en-US"/>
        </w:rPr>
        <w:t>L</w:t>
      </w:r>
      <w:r w:rsidRPr="00CE4210">
        <w:rPr>
          <w:b w:val="0"/>
          <w:szCs w:val="28"/>
          <w:lang w:val="en-US"/>
        </w:rPr>
        <w:t xml:space="preserve"> &lt; 0,00</w:t>
      </w:r>
    </w:p>
    <w:p w:rsidR="00CE4210" w:rsidRPr="00CE4210" w:rsidRDefault="00CE4210" w:rsidP="00CE4210">
      <w:pPr>
        <w:pStyle w:val="Tekstpodstawowy2"/>
        <w:rPr>
          <w:b w:val="0"/>
          <w:bCs w:val="0"/>
          <w:szCs w:val="28"/>
          <w:lang w:val="en-US"/>
        </w:rPr>
      </w:pPr>
      <w:r w:rsidRPr="00CE4210">
        <w:rPr>
          <w:b w:val="0"/>
          <w:szCs w:val="28"/>
          <w:lang w:val="en-US"/>
        </w:rPr>
        <w:t>c</w:t>
      </w:r>
      <w:r w:rsidRPr="00CE4210">
        <w:rPr>
          <w:b w:val="0"/>
          <w:szCs w:val="28"/>
          <w:vertAlign w:val="subscript"/>
          <w:lang w:val="en-US"/>
        </w:rPr>
        <w:t>u</w:t>
      </w:r>
      <w:r w:rsidRPr="00CE4210">
        <w:rPr>
          <w:b w:val="0"/>
          <w:szCs w:val="28"/>
          <w:lang w:val="en-US"/>
        </w:rPr>
        <w:t xml:space="preserve"> = 40,0 </w:t>
      </w:r>
      <w:proofErr w:type="spellStart"/>
      <w:r w:rsidRPr="00CE4210">
        <w:rPr>
          <w:b w:val="0"/>
          <w:szCs w:val="28"/>
          <w:lang w:val="en-US"/>
        </w:rPr>
        <w:t>kPa</w:t>
      </w:r>
      <w:proofErr w:type="spellEnd"/>
    </w:p>
    <w:p w:rsidR="00CE4210" w:rsidRPr="00CE4210" w:rsidRDefault="00CE4210" w:rsidP="00CE4210">
      <w:pPr>
        <w:pStyle w:val="Tekstpodstawowy2"/>
        <w:rPr>
          <w:b w:val="0"/>
          <w:bCs w:val="0"/>
          <w:szCs w:val="28"/>
        </w:rPr>
      </w:pPr>
      <w:r w:rsidRPr="00CE4210">
        <w:rPr>
          <w:b w:val="0"/>
          <w:szCs w:val="28"/>
        </w:rPr>
        <w:sym w:font="Symbol" w:char="F06A"/>
      </w:r>
      <w:r w:rsidRPr="00CE4210">
        <w:rPr>
          <w:b w:val="0"/>
          <w:szCs w:val="28"/>
        </w:rPr>
        <w:t xml:space="preserve"> = 22,0</w:t>
      </w:r>
      <w:r w:rsidRPr="00CE4210">
        <w:rPr>
          <w:b w:val="0"/>
          <w:szCs w:val="28"/>
          <w:vertAlign w:val="superscript"/>
        </w:rPr>
        <w:t>o</w:t>
      </w:r>
    </w:p>
    <w:p w:rsidR="00CE4210" w:rsidRPr="00CE4210" w:rsidRDefault="00CE4210" w:rsidP="00CE4210">
      <w:pPr>
        <w:jc w:val="both"/>
        <w:rPr>
          <w:sz w:val="28"/>
          <w:szCs w:val="28"/>
        </w:rPr>
      </w:pPr>
      <w:r w:rsidRPr="00CE4210">
        <w:rPr>
          <w:sz w:val="28"/>
          <w:szCs w:val="28"/>
        </w:rPr>
        <w:t>M</w:t>
      </w:r>
      <w:r w:rsidRPr="00CE4210">
        <w:rPr>
          <w:sz w:val="28"/>
          <w:szCs w:val="28"/>
          <w:vertAlign w:val="subscript"/>
        </w:rPr>
        <w:t>o</w:t>
      </w:r>
      <w:r w:rsidRPr="00CE4210">
        <w:rPr>
          <w:sz w:val="28"/>
          <w:szCs w:val="28"/>
        </w:rPr>
        <w:t xml:space="preserve"> = 65768 </w:t>
      </w:r>
      <w:proofErr w:type="spellStart"/>
      <w:r w:rsidRPr="00CE4210">
        <w:rPr>
          <w:sz w:val="28"/>
          <w:szCs w:val="28"/>
        </w:rPr>
        <w:t>kPa</w:t>
      </w:r>
      <w:proofErr w:type="spellEnd"/>
    </w:p>
    <w:p w:rsidR="00CE4210" w:rsidRPr="00CE4210" w:rsidRDefault="00CE4210" w:rsidP="00CE4210">
      <w:pPr>
        <w:jc w:val="both"/>
        <w:rPr>
          <w:sz w:val="28"/>
          <w:szCs w:val="28"/>
        </w:rPr>
      </w:pPr>
      <w:r w:rsidRPr="00CE4210">
        <w:rPr>
          <w:sz w:val="28"/>
          <w:szCs w:val="28"/>
        </w:rPr>
        <w:t xml:space="preserve">M = 87669 </w:t>
      </w:r>
      <w:proofErr w:type="spellStart"/>
      <w:r w:rsidRPr="00CE4210">
        <w:rPr>
          <w:sz w:val="28"/>
          <w:szCs w:val="28"/>
        </w:rPr>
        <w:t>kPa</w:t>
      </w:r>
      <w:proofErr w:type="spellEnd"/>
    </w:p>
    <w:p w:rsidR="00CE4210" w:rsidRPr="00CE4210" w:rsidRDefault="00CE4210" w:rsidP="00CE4210">
      <w:pPr>
        <w:jc w:val="both"/>
        <w:rPr>
          <w:sz w:val="28"/>
          <w:szCs w:val="28"/>
        </w:rPr>
      </w:pPr>
      <w:proofErr w:type="spellStart"/>
      <w:r w:rsidRPr="00CE4210">
        <w:rPr>
          <w:sz w:val="28"/>
          <w:szCs w:val="28"/>
        </w:rPr>
        <w:t>E</w:t>
      </w:r>
      <w:r w:rsidRPr="00CE4210">
        <w:rPr>
          <w:sz w:val="28"/>
          <w:szCs w:val="28"/>
          <w:vertAlign w:val="subscript"/>
        </w:rPr>
        <w:t>o</w:t>
      </w:r>
      <w:proofErr w:type="spellEnd"/>
      <w:r w:rsidRPr="00CE4210">
        <w:rPr>
          <w:sz w:val="28"/>
          <w:szCs w:val="28"/>
        </w:rPr>
        <w:t xml:space="preserve"> = 49984 </w:t>
      </w:r>
      <w:proofErr w:type="spellStart"/>
      <w:r w:rsidRPr="00CE4210">
        <w:rPr>
          <w:sz w:val="28"/>
          <w:szCs w:val="28"/>
        </w:rPr>
        <w:t>kPa</w:t>
      </w:r>
      <w:proofErr w:type="spellEnd"/>
    </w:p>
    <w:p w:rsidR="00A90334" w:rsidRDefault="00A90334" w:rsidP="00DC5BCB">
      <w:pPr>
        <w:jc w:val="both"/>
        <w:rPr>
          <w:sz w:val="28"/>
          <w:szCs w:val="28"/>
        </w:rPr>
      </w:pPr>
    </w:p>
    <w:p w:rsidR="0088023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B546CA" w:rsidRDefault="002F10A9" w:rsidP="00B546CA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8867C5">
        <w:rPr>
          <w:sz w:val="28"/>
        </w:rPr>
        <w:t xml:space="preserve">W przedmiotowym rejonie w budowie geologicznej podłoża gruntowego bierze udział </w:t>
      </w:r>
      <w:r w:rsidR="00B546CA" w:rsidRPr="00B546CA">
        <w:rPr>
          <w:sz w:val="28"/>
        </w:rPr>
        <w:t xml:space="preserve">gleba, piasek gliniasty, średnio zagęszczony, wilgotny, glina żółta z okruchami wapienia, plastyczna, wilgotny, </w:t>
      </w:r>
      <w:r w:rsidR="00B546CA">
        <w:rPr>
          <w:sz w:val="28"/>
        </w:rPr>
        <w:t xml:space="preserve">poniżej zalęgają utwory triasowe rumosz wapienia, wilgotny, </w:t>
      </w:r>
      <w:r w:rsidR="00B546CA">
        <w:rPr>
          <w:sz w:val="28"/>
        </w:rPr>
        <w:lastRenderedPageBreak/>
        <w:t xml:space="preserve">półzwarty. </w:t>
      </w:r>
      <w:r w:rsidRPr="00B546CA">
        <w:rPr>
          <w:sz w:val="28"/>
        </w:rPr>
        <w:t xml:space="preserve">Zaleganie tych utworów stwierdzono do głębokości </w:t>
      </w:r>
      <w:r w:rsidR="008867C5" w:rsidRPr="00B546CA">
        <w:rPr>
          <w:sz w:val="28"/>
        </w:rPr>
        <w:t>3</w:t>
      </w:r>
      <w:r w:rsidR="00873414" w:rsidRPr="00B546CA">
        <w:rPr>
          <w:sz w:val="28"/>
        </w:rPr>
        <w:t>,</w:t>
      </w:r>
      <w:r w:rsidR="00B546CA">
        <w:rPr>
          <w:sz w:val="28"/>
        </w:rPr>
        <w:t>0</w:t>
      </w:r>
      <w:r w:rsidRPr="00B546CA">
        <w:rPr>
          <w:sz w:val="28"/>
        </w:rPr>
        <w:t xml:space="preserve">0 m </w:t>
      </w:r>
      <w:proofErr w:type="spellStart"/>
      <w:r w:rsidRPr="00B546CA">
        <w:rPr>
          <w:sz w:val="28"/>
        </w:rPr>
        <w:t>p.</w:t>
      </w:r>
      <w:r w:rsidR="00C57684" w:rsidRPr="00B546CA">
        <w:rPr>
          <w:sz w:val="28"/>
        </w:rPr>
        <w:t>p</w:t>
      </w:r>
      <w:r w:rsidRPr="00B546CA">
        <w:rPr>
          <w:sz w:val="28"/>
        </w:rPr>
        <w:t>.t</w:t>
      </w:r>
      <w:proofErr w:type="spellEnd"/>
      <w:r w:rsidRPr="00B546CA">
        <w:rPr>
          <w:sz w:val="28"/>
        </w:rPr>
        <w:t xml:space="preserve">. </w:t>
      </w:r>
      <w:r w:rsidR="005D1D06" w:rsidRPr="00B546CA">
        <w:rPr>
          <w:b/>
          <w:sz w:val="28"/>
        </w:rPr>
        <w:t>S</w:t>
      </w:r>
      <w:r w:rsidRPr="00B546CA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8867C5">
        <w:rPr>
          <w:b/>
          <w:sz w:val="28"/>
          <w:szCs w:val="28"/>
        </w:rPr>
        <w:t>3</w:t>
      </w:r>
      <w:r w:rsidR="00BD32C4">
        <w:rPr>
          <w:b/>
          <w:sz w:val="28"/>
          <w:szCs w:val="28"/>
        </w:rPr>
        <w:t>,</w:t>
      </w:r>
      <w:r w:rsidR="00B546CA">
        <w:rPr>
          <w:b/>
          <w:sz w:val="28"/>
          <w:szCs w:val="28"/>
        </w:rPr>
        <w:t>0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64D7"/>
    <w:rsid w:val="00042117"/>
    <w:rsid w:val="000575D1"/>
    <w:rsid w:val="00062A0B"/>
    <w:rsid w:val="00064910"/>
    <w:rsid w:val="00077C8A"/>
    <w:rsid w:val="0008051C"/>
    <w:rsid w:val="00081062"/>
    <w:rsid w:val="000814A1"/>
    <w:rsid w:val="00090A52"/>
    <w:rsid w:val="000A1877"/>
    <w:rsid w:val="000A6031"/>
    <w:rsid w:val="000C0A3F"/>
    <w:rsid w:val="000C0E2C"/>
    <w:rsid w:val="000C4921"/>
    <w:rsid w:val="000C617E"/>
    <w:rsid w:val="000D3514"/>
    <w:rsid w:val="000D740A"/>
    <w:rsid w:val="000E0E75"/>
    <w:rsid w:val="000E0FCD"/>
    <w:rsid w:val="000E116B"/>
    <w:rsid w:val="000F76A7"/>
    <w:rsid w:val="00105A95"/>
    <w:rsid w:val="00107D92"/>
    <w:rsid w:val="00112045"/>
    <w:rsid w:val="00135D67"/>
    <w:rsid w:val="00142CDB"/>
    <w:rsid w:val="00153759"/>
    <w:rsid w:val="00153BF9"/>
    <w:rsid w:val="00155BF3"/>
    <w:rsid w:val="00164F6A"/>
    <w:rsid w:val="00172D74"/>
    <w:rsid w:val="001740DF"/>
    <w:rsid w:val="001755B5"/>
    <w:rsid w:val="0017787B"/>
    <w:rsid w:val="001812B6"/>
    <w:rsid w:val="00187446"/>
    <w:rsid w:val="00193687"/>
    <w:rsid w:val="00194BC5"/>
    <w:rsid w:val="00197BAE"/>
    <w:rsid w:val="001A70B5"/>
    <w:rsid w:val="001B1845"/>
    <w:rsid w:val="001B4BBD"/>
    <w:rsid w:val="001B6F7A"/>
    <w:rsid w:val="001B7C5D"/>
    <w:rsid w:val="001D0706"/>
    <w:rsid w:val="001E65C4"/>
    <w:rsid w:val="001F18A5"/>
    <w:rsid w:val="00204A68"/>
    <w:rsid w:val="002125B0"/>
    <w:rsid w:val="00221275"/>
    <w:rsid w:val="00227EFF"/>
    <w:rsid w:val="00237092"/>
    <w:rsid w:val="00242D1F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A3606"/>
    <w:rsid w:val="002C0E57"/>
    <w:rsid w:val="002E5D61"/>
    <w:rsid w:val="002F10A9"/>
    <w:rsid w:val="002F2CBF"/>
    <w:rsid w:val="002F3939"/>
    <w:rsid w:val="00307AF9"/>
    <w:rsid w:val="00311AFB"/>
    <w:rsid w:val="00322246"/>
    <w:rsid w:val="00323307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3326"/>
    <w:rsid w:val="003F1314"/>
    <w:rsid w:val="004010D3"/>
    <w:rsid w:val="0040294D"/>
    <w:rsid w:val="00404AC5"/>
    <w:rsid w:val="004172FC"/>
    <w:rsid w:val="004216C5"/>
    <w:rsid w:val="00421E54"/>
    <w:rsid w:val="004250B8"/>
    <w:rsid w:val="004261F7"/>
    <w:rsid w:val="00463A05"/>
    <w:rsid w:val="0048276A"/>
    <w:rsid w:val="00482EDD"/>
    <w:rsid w:val="00485E45"/>
    <w:rsid w:val="004957F2"/>
    <w:rsid w:val="004A48AE"/>
    <w:rsid w:val="004A7681"/>
    <w:rsid w:val="004B3484"/>
    <w:rsid w:val="004C4ADB"/>
    <w:rsid w:val="004C5485"/>
    <w:rsid w:val="004C61DC"/>
    <w:rsid w:val="004C7CDF"/>
    <w:rsid w:val="004D3869"/>
    <w:rsid w:val="004D6FAB"/>
    <w:rsid w:val="004E14E9"/>
    <w:rsid w:val="004E1827"/>
    <w:rsid w:val="004E1B54"/>
    <w:rsid w:val="004E3376"/>
    <w:rsid w:val="004E4384"/>
    <w:rsid w:val="004F5E36"/>
    <w:rsid w:val="00500312"/>
    <w:rsid w:val="00513F2A"/>
    <w:rsid w:val="0051517D"/>
    <w:rsid w:val="00531F51"/>
    <w:rsid w:val="00532A87"/>
    <w:rsid w:val="0053768B"/>
    <w:rsid w:val="005401C2"/>
    <w:rsid w:val="00576458"/>
    <w:rsid w:val="00593B16"/>
    <w:rsid w:val="00593EB7"/>
    <w:rsid w:val="005940E5"/>
    <w:rsid w:val="00594CEB"/>
    <w:rsid w:val="0059524F"/>
    <w:rsid w:val="00595E45"/>
    <w:rsid w:val="00595E4D"/>
    <w:rsid w:val="00596F83"/>
    <w:rsid w:val="005A369C"/>
    <w:rsid w:val="005A61B9"/>
    <w:rsid w:val="005C1374"/>
    <w:rsid w:val="005C2468"/>
    <w:rsid w:val="005C3B12"/>
    <w:rsid w:val="005C583B"/>
    <w:rsid w:val="005D1D06"/>
    <w:rsid w:val="005D2B36"/>
    <w:rsid w:val="005D7648"/>
    <w:rsid w:val="005E0FB9"/>
    <w:rsid w:val="005E2B46"/>
    <w:rsid w:val="005E336B"/>
    <w:rsid w:val="005E45F0"/>
    <w:rsid w:val="005E5829"/>
    <w:rsid w:val="005F311A"/>
    <w:rsid w:val="0061197B"/>
    <w:rsid w:val="0062247F"/>
    <w:rsid w:val="0063013B"/>
    <w:rsid w:val="006334C1"/>
    <w:rsid w:val="00641C2A"/>
    <w:rsid w:val="00645639"/>
    <w:rsid w:val="00661BAA"/>
    <w:rsid w:val="00661EF7"/>
    <w:rsid w:val="006625C5"/>
    <w:rsid w:val="00662A37"/>
    <w:rsid w:val="00664233"/>
    <w:rsid w:val="00671926"/>
    <w:rsid w:val="0067467B"/>
    <w:rsid w:val="0068398D"/>
    <w:rsid w:val="00691DEF"/>
    <w:rsid w:val="00692813"/>
    <w:rsid w:val="006B21D7"/>
    <w:rsid w:val="006B2F79"/>
    <w:rsid w:val="006B3825"/>
    <w:rsid w:val="006C6B55"/>
    <w:rsid w:val="006D0321"/>
    <w:rsid w:val="006E281A"/>
    <w:rsid w:val="006E7605"/>
    <w:rsid w:val="006F084F"/>
    <w:rsid w:val="006F0A40"/>
    <w:rsid w:val="006F4682"/>
    <w:rsid w:val="0070114B"/>
    <w:rsid w:val="00702B4D"/>
    <w:rsid w:val="00706A6E"/>
    <w:rsid w:val="00710814"/>
    <w:rsid w:val="007274A1"/>
    <w:rsid w:val="0074151E"/>
    <w:rsid w:val="0074632B"/>
    <w:rsid w:val="00753E02"/>
    <w:rsid w:val="00762969"/>
    <w:rsid w:val="00765D43"/>
    <w:rsid w:val="0076780D"/>
    <w:rsid w:val="0077136D"/>
    <w:rsid w:val="00775014"/>
    <w:rsid w:val="00783C51"/>
    <w:rsid w:val="007852FE"/>
    <w:rsid w:val="00794D9F"/>
    <w:rsid w:val="00795913"/>
    <w:rsid w:val="00797280"/>
    <w:rsid w:val="007A5A4C"/>
    <w:rsid w:val="007A5B6F"/>
    <w:rsid w:val="007A7C90"/>
    <w:rsid w:val="007B00C4"/>
    <w:rsid w:val="007B67A3"/>
    <w:rsid w:val="007B67B5"/>
    <w:rsid w:val="007B770F"/>
    <w:rsid w:val="007C0204"/>
    <w:rsid w:val="007C6877"/>
    <w:rsid w:val="007D5BD1"/>
    <w:rsid w:val="007D6F22"/>
    <w:rsid w:val="007E33ED"/>
    <w:rsid w:val="007F2299"/>
    <w:rsid w:val="007F24EB"/>
    <w:rsid w:val="007F2CEB"/>
    <w:rsid w:val="007F761E"/>
    <w:rsid w:val="0080712E"/>
    <w:rsid w:val="008101D4"/>
    <w:rsid w:val="00812D72"/>
    <w:rsid w:val="00814CC0"/>
    <w:rsid w:val="00820F5F"/>
    <w:rsid w:val="00827BF4"/>
    <w:rsid w:val="0083177F"/>
    <w:rsid w:val="00833F21"/>
    <w:rsid w:val="00841AEC"/>
    <w:rsid w:val="00861070"/>
    <w:rsid w:val="00873414"/>
    <w:rsid w:val="00877DB4"/>
    <w:rsid w:val="00880230"/>
    <w:rsid w:val="008867C5"/>
    <w:rsid w:val="00890963"/>
    <w:rsid w:val="008A0F0A"/>
    <w:rsid w:val="008B10EF"/>
    <w:rsid w:val="008C0D2A"/>
    <w:rsid w:val="008C6EC7"/>
    <w:rsid w:val="008C7F08"/>
    <w:rsid w:val="008D297D"/>
    <w:rsid w:val="008D7F2C"/>
    <w:rsid w:val="008E2C00"/>
    <w:rsid w:val="008E3883"/>
    <w:rsid w:val="008E4AE5"/>
    <w:rsid w:val="008E7142"/>
    <w:rsid w:val="008F1814"/>
    <w:rsid w:val="008F1AD2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6737"/>
    <w:rsid w:val="00950C58"/>
    <w:rsid w:val="00952827"/>
    <w:rsid w:val="0095293C"/>
    <w:rsid w:val="00952AA2"/>
    <w:rsid w:val="009608BD"/>
    <w:rsid w:val="009745FB"/>
    <w:rsid w:val="0098023A"/>
    <w:rsid w:val="00985A7D"/>
    <w:rsid w:val="0098735D"/>
    <w:rsid w:val="0098743D"/>
    <w:rsid w:val="009951A8"/>
    <w:rsid w:val="00996D8F"/>
    <w:rsid w:val="009A084A"/>
    <w:rsid w:val="009A569F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0E70"/>
    <w:rsid w:val="00A5450D"/>
    <w:rsid w:val="00A5495D"/>
    <w:rsid w:val="00A6141C"/>
    <w:rsid w:val="00A645CB"/>
    <w:rsid w:val="00A70AA3"/>
    <w:rsid w:val="00A729A9"/>
    <w:rsid w:val="00A90334"/>
    <w:rsid w:val="00AA450E"/>
    <w:rsid w:val="00AA5777"/>
    <w:rsid w:val="00AB3124"/>
    <w:rsid w:val="00AB3B7A"/>
    <w:rsid w:val="00AC3F62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43CD0"/>
    <w:rsid w:val="00B46AEC"/>
    <w:rsid w:val="00B51CB8"/>
    <w:rsid w:val="00B533DE"/>
    <w:rsid w:val="00B546CA"/>
    <w:rsid w:val="00B6368B"/>
    <w:rsid w:val="00B6392C"/>
    <w:rsid w:val="00B72FF4"/>
    <w:rsid w:val="00B830C8"/>
    <w:rsid w:val="00B93DA2"/>
    <w:rsid w:val="00B95461"/>
    <w:rsid w:val="00B97130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D6DF1"/>
    <w:rsid w:val="00BF6E0D"/>
    <w:rsid w:val="00BF7600"/>
    <w:rsid w:val="00C1621C"/>
    <w:rsid w:val="00C17618"/>
    <w:rsid w:val="00C2554A"/>
    <w:rsid w:val="00C32BA9"/>
    <w:rsid w:val="00C47285"/>
    <w:rsid w:val="00C508C4"/>
    <w:rsid w:val="00C51B3C"/>
    <w:rsid w:val="00C52655"/>
    <w:rsid w:val="00C57684"/>
    <w:rsid w:val="00C5796A"/>
    <w:rsid w:val="00C74B41"/>
    <w:rsid w:val="00C875BC"/>
    <w:rsid w:val="00CA2D27"/>
    <w:rsid w:val="00CA7B85"/>
    <w:rsid w:val="00CB40E9"/>
    <w:rsid w:val="00CC3C21"/>
    <w:rsid w:val="00CD4F38"/>
    <w:rsid w:val="00CE4210"/>
    <w:rsid w:val="00CE661F"/>
    <w:rsid w:val="00CF050F"/>
    <w:rsid w:val="00CF3100"/>
    <w:rsid w:val="00D153FB"/>
    <w:rsid w:val="00D175CB"/>
    <w:rsid w:val="00D3505F"/>
    <w:rsid w:val="00D35CE7"/>
    <w:rsid w:val="00D53ADF"/>
    <w:rsid w:val="00D5674F"/>
    <w:rsid w:val="00D56D41"/>
    <w:rsid w:val="00D57AD8"/>
    <w:rsid w:val="00D61864"/>
    <w:rsid w:val="00D70E06"/>
    <w:rsid w:val="00D714EA"/>
    <w:rsid w:val="00D73B5D"/>
    <w:rsid w:val="00D7689D"/>
    <w:rsid w:val="00D80070"/>
    <w:rsid w:val="00D8252B"/>
    <w:rsid w:val="00D9644D"/>
    <w:rsid w:val="00DB3022"/>
    <w:rsid w:val="00DB358C"/>
    <w:rsid w:val="00DC11ED"/>
    <w:rsid w:val="00DC3949"/>
    <w:rsid w:val="00DC5BCB"/>
    <w:rsid w:val="00DE73F5"/>
    <w:rsid w:val="00DF0FBB"/>
    <w:rsid w:val="00DF15EF"/>
    <w:rsid w:val="00DF1A94"/>
    <w:rsid w:val="00DF26AB"/>
    <w:rsid w:val="00DF626B"/>
    <w:rsid w:val="00DF7646"/>
    <w:rsid w:val="00E00A1E"/>
    <w:rsid w:val="00E16A87"/>
    <w:rsid w:val="00E21BFF"/>
    <w:rsid w:val="00E30464"/>
    <w:rsid w:val="00E339BD"/>
    <w:rsid w:val="00E4085B"/>
    <w:rsid w:val="00E55E48"/>
    <w:rsid w:val="00E72B51"/>
    <w:rsid w:val="00E73EE7"/>
    <w:rsid w:val="00E76255"/>
    <w:rsid w:val="00E76A3E"/>
    <w:rsid w:val="00E943E8"/>
    <w:rsid w:val="00E95FDE"/>
    <w:rsid w:val="00EA168F"/>
    <w:rsid w:val="00EA18ED"/>
    <w:rsid w:val="00EA2D0B"/>
    <w:rsid w:val="00EA70C5"/>
    <w:rsid w:val="00EB4BEE"/>
    <w:rsid w:val="00EB6751"/>
    <w:rsid w:val="00EB71E5"/>
    <w:rsid w:val="00EC70FD"/>
    <w:rsid w:val="00ED7253"/>
    <w:rsid w:val="00EE0404"/>
    <w:rsid w:val="00F33A60"/>
    <w:rsid w:val="00F47D7F"/>
    <w:rsid w:val="00F5599D"/>
    <w:rsid w:val="00F55B1B"/>
    <w:rsid w:val="00F56954"/>
    <w:rsid w:val="00F60962"/>
    <w:rsid w:val="00F777C0"/>
    <w:rsid w:val="00F80076"/>
    <w:rsid w:val="00F803EA"/>
    <w:rsid w:val="00F8730D"/>
    <w:rsid w:val="00F87919"/>
    <w:rsid w:val="00F91A2C"/>
    <w:rsid w:val="00F947C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D0550-61A7-4AC4-A3CD-E8D3919C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29</TotalTime>
  <Pages>5</Pages>
  <Words>809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29</cp:revision>
  <cp:lastPrinted>2013-11-29T11:48:00Z</cp:lastPrinted>
  <dcterms:created xsi:type="dcterms:W3CDTF">2014-01-27T09:35:00Z</dcterms:created>
  <dcterms:modified xsi:type="dcterms:W3CDTF">2014-01-27T10:04:00Z</dcterms:modified>
</cp:coreProperties>
</file>