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6A5" w:rsidRDefault="009031D9">
      <w:r w:rsidRPr="009031D9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168" filled="f" stroked="f">
            <v:textbox style="mso-next-textbox:#_x0000_s1026">
              <w:txbxContent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3F66A5" w:rsidRDefault="003F66A5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3F66A5" w:rsidRDefault="003F66A5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3C6AB7">
        <w:rPr>
          <w:noProof/>
        </w:rPr>
        <w:drawing>
          <wp:inline distT="0" distB="0" distL="0" distR="0">
            <wp:extent cx="1828800" cy="783590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A5" w:rsidRDefault="009031D9">
      <w:r w:rsidRPr="009031D9">
        <w:rPr>
          <w:noProof/>
          <w:sz w:val="20"/>
        </w:rPr>
        <w:pict>
          <v:shape id="_x0000_s1028" type="#_x0000_t202" style="position:absolute;margin-left:0;margin-top:1.05pt;width:7in;height:18pt;z-index:251656192" filled="f" stroked="f">
            <v:textbox style="mso-next-textbox:#_x0000_s1028">
              <w:txbxContent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622-89-95 kom. 603-931-409</w:t>
                  </w: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9031D9">
      <w:r w:rsidRPr="009031D9">
        <w:rPr>
          <w:noProof/>
          <w:sz w:val="20"/>
        </w:rPr>
        <w:pict>
          <v:shape id="_x0000_s1029" type="#_x0000_t202" style="position:absolute;margin-left:-9pt;margin-top:1.7pt;width:513pt;height:135pt;z-index:-251659264;mso-wrap-edited:f" wrapcoords="-32 0 -32 21450 21600 21450 21600 0 -32 0" stroked="f">
            <v:textbox style="mso-next-textbox:#_x0000_s1029">
              <w:txbxContent>
                <w:p w:rsidR="003F66A5" w:rsidRDefault="003F66A5">
                  <w:pPr>
                    <w:pStyle w:val="Tekstpodstawowy"/>
                  </w:pPr>
                </w:p>
                <w:p w:rsidR="003F66A5" w:rsidRDefault="003F2A83" w:rsidP="008C6DB1">
                  <w:pPr>
                    <w:pStyle w:val="Tekstpodstawowy"/>
                  </w:pPr>
                  <w:r>
                    <w:t>Opinia</w:t>
                  </w:r>
                  <w:r w:rsidR="008C6DB1">
                    <w:t xml:space="preserve"> geotechnic</w:t>
                  </w:r>
                  <w:r w:rsidR="00BE76B5">
                    <w:t xml:space="preserve">zna </w:t>
                  </w:r>
                  <w:r>
                    <w:t>dla projektowanej</w:t>
                  </w:r>
                  <w:r w:rsidR="00BE76B5">
                    <w:t xml:space="preserve"> </w:t>
                  </w:r>
                  <w:r>
                    <w:t>budowy</w:t>
                  </w:r>
                  <w:r w:rsidR="008C6DB1">
                    <w:t xml:space="preserve"> </w:t>
                  </w:r>
                  <w:r w:rsidR="004A134E">
                    <w:t xml:space="preserve">pawilonów handlowych </w:t>
                  </w:r>
                  <w:r w:rsidR="001379D6">
                    <w:t xml:space="preserve">oraz miejsc parkingowych </w:t>
                  </w:r>
                  <w:r w:rsidR="009079E2">
                    <w:t>na dział</w:t>
                  </w:r>
                  <w:r w:rsidR="001379D6">
                    <w:t>kach nr 2375/25, 2377/25, 2379/27, 2380/27, 2374/25, 2373/25 i 2381/27 przy ulicy Unii Europejskiej/Szymały</w:t>
                  </w:r>
                  <w:r w:rsidR="009079E2">
                    <w:t xml:space="preserve"> w </w:t>
                  </w:r>
                  <w:r w:rsidR="009079E2" w:rsidRPr="000A3D39">
                    <w:t>miejscowości Radzionków</w:t>
                  </w:r>
                  <w:r w:rsidR="001379D6" w:rsidRPr="000A3D39">
                    <w:t xml:space="preserve"> </w:t>
                  </w:r>
                </w:p>
              </w:txbxContent>
            </v:textbox>
          </v:shape>
        </w:pict>
      </w:r>
    </w:p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1AF" w:rsidRDefault="003F61AF"/>
    <w:p w:rsidR="003F61AF" w:rsidRDefault="003F61AF"/>
    <w:p w:rsidR="003F61AF" w:rsidRDefault="003F61AF"/>
    <w:p w:rsidR="003F66A5" w:rsidRDefault="003F66A5"/>
    <w:p w:rsidR="003F66A5" w:rsidRDefault="003F66A5"/>
    <w:p w:rsidR="003F66A5" w:rsidRDefault="003F66A5"/>
    <w:p w:rsidR="003F66A5" w:rsidRDefault="003F66A5"/>
    <w:p w:rsidR="003F66A5" w:rsidRDefault="009031D9">
      <w:r>
        <w:rPr>
          <w:noProof/>
        </w:rPr>
        <w:pict>
          <v:shape id="_x0000_s1034" type="#_x0000_t202" style="position:absolute;margin-left:27pt;margin-top:1.1pt;width:286.3pt;height:113.75pt;z-index:-251656192;mso-wrap-edited:f" wrapcoords="-67 0 -67 21000 21600 21000 21600 0 -67 0" stroked="f">
            <v:textbox style="mso-next-textbox:#_x0000_s1034">
              <w:txbxContent>
                <w:p w:rsidR="005951A2" w:rsidRDefault="005951A2" w:rsidP="005951A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Zleceniodawca:</w:t>
                  </w:r>
                </w:p>
                <w:p w:rsidR="005951A2" w:rsidRPr="0076534D" w:rsidRDefault="005951A2" w:rsidP="005951A2">
                  <w:pPr>
                    <w:rPr>
                      <w:sz w:val="28"/>
                    </w:rPr>
                  </w:pPr>
                  <w:r w:rsidRPr="0076534D">
                    <w:rPr>
                      <w:sz w:val="28"/>
                    </w:rPr>
                    <w:t xml:space="preserve">P.I.B. </w:t>
                  </w:r>
                  <w:proofErr w:type="spellStart"/>
                  <w:r w:rsidRPr="0076534D">
                    <w:rPr>
                      <w:sz w:val="28"/>
                    </w:rPr>
                    <w:t>Budecon</w:t>
                  </w:r>
                  <w:proofErr w:type="spellEnd"/>
                  <w:r w:rsidRPr="0076534D">
                    <w:rPr>
                      <w:sz w:val="28"/>
                    </w:rPr>
                    <w:t xml:space="preserve"> S.A.</w:t>
                  </w:r>
                </w:p>
                <w:p w:rsidR="005951A2" w:rsidRPr="0076534D" w:rsidRDefault="005951A2" w:rsidP="005951A2">
                  <w:pPr>
                    <w:rPr>
                      <w:sz w:val="28"/>
                    </w:rPr>
                  </w:pPr>
                  <w:r w:rsidRPr="0076534D">
                    <w:rPr>
                      <w:sz w:val="28"/>
                    </w:rPr>
                    <w:t>ul. Mieroszewskich 126B</w:t>
                  </w:r>
                </w:p>
                <w:p w:rsidR="005951A2" w:rsidRPr="0076534D" w:rsidRDefault="005951A2" w:rsidP="005951A2">
                  <w:pPr>
                    <w:rPr>
                      <w:sz w:val="28"/>
                    </w:rPr>
                  </w:pPr>
                  <w:r w:rsidRPr="0076534D">
                    <w:rPr>
                      <w:sz w:val="28"/>
                    </w:rPr>
                    <w:t>41-219 Sosnowiec</w:t>
                  </w:r>
                </w:p>
                <w:p w:rsidR="00AA22BB" w:rsidRPr="005951A2" w:rsidRDefault="00AA22BB" w:rsidP="005951A2"/>
              </w:txbxContent>
            </v:textbox>
          </v:shape>
        </w:pict>
      </w:r>
    </w:p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9031D9">
      <w:r w:rsidRPr="009031D9">
        <w:rPr>
          <w:noProof/>
          <w:sz w:val="20"/>
        </w:rPr>
        <w:pict>
          <v:shape id="_x0000_s1031" type="#_x0000_t202" style="position:absolute;margin-left:18pt;margin-top:7.7pt;width:243pt;height:27pt;z-index:-251658240;mso-wrap-edited:f" wrapcoords="-67 0 -67 21000 21600 21000 21600 0 -67 0" stroked="f">
            <v:textbox style="mso-next-textbox:#_x0000_s1031">
              <w:txbxContent>
                <w:p w:rsidR="003F66A5" w:rsidRPr="008E2375" w:rsidRDefault="003F66A5">
                  <w:pPr>
                    <w:rPr>
                      <w:b/>
                      <w:sz w:val="28"/>
                    </w:rPr>
                  </w:pPr>
                  <w:r w:rsidRPr="008E2375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9031D9">
      <w:r w:rsidRPr="009031D9">
        <w:rPr>
          <w:noProof/>
          <w:sz w:val="20"/>
        </w:rPr>
        <w:pict>
          <v:shape id="_x0000_s1032" type="#_x0000_t202" style="position:absolute;margin-left:2in;margin-top:10.1pt;width:207pt;height:27pt;z-index:-251657216;mso-wrap-edited:f" wrapcoords="-78 0 -78 21000 21600 21000 21600 0 -78 0" stroked="f">
            <v:textbox style="mso-next-textbox:#_x0000_s1032">
              <w:txbxContent>
                <w:p w:rsidR="003F66A5" w:rsidRPr="00AA22BB" w:rsidRDefault="00A214C4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Styczeń,</w:t>
                  </w:r>
                  <w:r w:rsidR="00376BB7" w:rsidRPr="00AA22BB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2014</w:t>
                  </w:r>
                </w:p>
              </w:txbxContent>
            </v:textbox>
          </v:shape>
        </w:pict>
      </w: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3F2A83" w:rsidRDefault="003F2A83" w:rsidP="003F2A83">
      <w:pPr>
        <w:ind w:left="720"/>
        <w:jc w:val="both"/>
        <w:rPr>
          <w:b/>
          <w:bCs/>
          <w:sz w:val="28"/>
        </w:rPr>
      </w:pPr>
    </w:p>
    <w:p w:rsidR="005268D4" w:rsidRDefault="005268D4" w:rsidP="005268D4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5268D4" w:rsidRDefault="005268D4" w:rsidP="005268D4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5268D4" w:rsidRDefault="005268D4" w:rsidP="005268D4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5268D4" w:rsidRPr="00066916" w:rsidRDefault="005268D4" w:rsidP="005268D4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5268D4" w:rsidRPr="00C52897" w:rsidRDefault="005268D4" w:rsidP="005268D4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 xml:space="preserve">w sprawie substancji szczególnie szkodliwych dla środowiska wodnego </w:t>
      </w:r>
      <w:r>
        <w:rPr>
          <w:sz w:val="28"/>
        </w:rPr>
        <w:br/>
        <w:t>z dnia 26 lipca 2006r.</w:t>
      </w:r>
    </w:p>
    <w:p w:rsidR="005268D4" w:rsidRDefault="005268D4" w:rsidP="005268D4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3F66A5" w:rsidRDefault="003F66A5" w:rsidP="005268D4">
      <w:pPr>
        <w:ind w:left="1440"/>
        <w:jc w:val="both"/>
        <w:rPr>
          <w:sz w:val="32"/>
        </w:rPr>
      </w:pPr>
    </w:p>
    <w:p w:rsidR="003F66A5" w:rsidRDefault="003F66A5">
      <w:pPr>
        <w:jc w:val="both"/>
        <w:rPr>
          <w:sz w:val="28"/>
        </w:rPr>
      </w:pP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3F66A5" w:rsidRDefault="003F66A5">
      <w:pPr>
        <w:ind w:left="360"/>
        <w:jc w:val="both"/>
        <w:rPr>
          <w:sz w:val="28"/>
        </w:rPr>
      </w:pPr>
    </w:p>
    <w:p w:rsidR="003F66A5" w:rsidRDefault="003F66A5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związku z projektowaną </w:t>
      </w:r>
      <w:r w:rsidR="00376BB7">
        <w:rPr>
          <w:sz w:val="28"/>
        </w:rPr>
        <w:t xml:space="preserve">inwestycją </w:t>
      </w:r>
      <w:r w:rsidR="003C6AB7">
        <w:rPr>
          <w:sz w:val="28"/>
        </w:rPr>
        <w:br/>
      </w:r>
      <w:r w:rsidR="00B62747">
        <w:rPr>
          <w:sz w:val="28"/>
        </w:rPr>
        <w:t>w miejscowości Radzionków</w:t>
      </w:r>
      <w:r>
        <w:rPr>
          <w:sz w:val="28"/>
        </w:rPr>
        <w:t>. Ma to na celu stwierdzenie właściwości geotechnicznych warstwy gruntu, w której projektuje się wykonanie posadowienia obiektów.</w:t>
      </w:r>
    </w:p>
    <w:p w:rsidR="003F66A5" w:rsidRDefault="003F66A5">
      <w:pPr>
        <w:jc w:val="both"/>
        <w:rPr>
          <w:sz w:val="28"/>
        </w:rPr>
      </w:pP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3F66A5" w:rsidRDefault="003F66A5">
      <w:pPr>
        <w:ind w:left="360"/>
        <w:jc w:val="both"/>
        <w:rPr>
          <w:b/>
          <w:bCs/>
          <w:sz w:val="28"/>
        </w:rPr>
      </w:pP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zebranie danych archiwalnych,</w:t>
      </w: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865AA0">
        <w:rPr>
          <w:sz w:val="28"/>
        </w:rPr>
        <w:t>6</w:t>
      </w:r>
      <w:r>
        <w:rPr>
          <w:sz w:val="28"/>
        </w:rPr>
        <w:t>,</w:t>
      </w:r>
      <w:r w:rsidR="00B14024">
        <w:rPr>
          <w:sz w:val="28"/>
        </w:rPr>
        <w:t>0</w:t>
      </w:r>
      <w:r w:rsidR="00CB6208">
        <w:rPr>
          <w:sz w:val="28"/>
        </w:rPr>
        <w:t xml:space="preserve">0 </w:t>
      </w:r>
      <w:r>
        <w:rPr>
          <w:sz w:val="28"/>
        </w:rPr>
        <w:t>m),</w:t>
      </w: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3F66A5" w:rsidRDefault="003F66A5">
      <w:pPr>
        <w:jc w:val="both"/>
        <w:rPr>
          <w:sz w:val="28"/>
        </w:rPr>
      </w:pP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3F66A5" w:rsidRDefault="003F66A5">
      <w:pPr>
        <w:ind w:left="360"/>
        <w:jc w:val="both"/>
        <w:rPr>
          <w:sz w:val="28"/>
        </w:rPr>
      </w:pPr>
    </w:p>
    <w:p w:rsidR="00E56E62" w:rsidRDefault="00E56E62" w:rsidP="00E56E62">
      <w:pPr>
        <w:ind w:left="360"/>
        <w:jc w:val="both"/>
        <w:rPr>
          <w:b/>
          <w:bCs/>
          <w:sz w:val="28"/>
        </w:rPr>
      </w:pPr>
      <w:r>
        <w:rPr>
          <w:b/>
          <w:bCs/>
          <w:sz w:val="28"/>
        </w:rPr>
        <w:t>4.1. Litologia i stratygrafia.</w:t>
      </w:r>
    </w:p>
    <w:p w:rsidR="00E56E62" w:rsidRDefault="00E56E62" w:rsidP="00E56E62">
      <w:pPr>
        <w:ind w:left="360"/>
        <w:jc w:val="both"/>
        <w:rPr>
          <w:sz w:val="28"/>
        </w:rPr>
      </w:pPr>
    </w:p>
    <w:p w:rsidR="00E56E62" w:rsidRDefault="00E56E62" w:rsidP="00E56E62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E56E62" w:rsidRDefault="00E56E62" w:rsidP="00E56E62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BF4C31">
        <w:rPr>
          <w:sz w:val="28"/>
        </w:rPr>
        <w:t xml:space="preserve">nasyp niekontrolowany (glina zwietrzelinowa, gruz, okruchy wapienia, piasek), piasek średni żółty, średnio zagęszczony, wilgotny, piasek średni i gruby, brązowy, mokry, średnio zagęszczony, piasek średni, szary i żółty, średnio zagęszczony, wilgotny, </w:t>
      </w:r>
      <w:r w:rsidR="004F37F4">
        <w:rPr>
          <w:sz w:val="28"/>
        </w:rPr>
        <w:t xml:space="preserve">glina pylasta z przewarstwieniami piasku średniego żółtego, wilgotna, twardoplastyczna, glina pylasta kremowa i żółta, mokra, plastyczna, </w:t>
      </w:r>
    </w:p>
    <w:p w:rsidR="00CD001C" w:rsidRPr="00B1289D" w:rsidRDefault="00E56E62" w:rsidP="00E56E62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karbon produktywny.</w:t>
      </w:r>
    </w:p>
    <w:p w:rsidR="00E56E62" w:rsidRDefault="00E56E62" w:rsidP="00E56E62">
      <w:pPr>
        <w:pStyle w:val="Tekstpodstawowy3"/>
      </w:pPr>
      <w:r>
        <w:t>Szczegółową budowę geologiczną podłoża gruntowego pr</w:t>
      </w:r>
      <w:r w:rsidR="00720B69">
        <w:t>zedstawiono na załącznik</w:t>
      </w:r>
      <w:r w:rsidR="000A79DC">
        <w:t xml:space="preserve">ach </w:t>
      </w:r>
      <w:r w:rsidR="00FC37FF">
        <w:t xml:space="preserve">2- 26, oraz na przekrojach geologicznych załączniki nr </w:t>
      </w:r>
      <w:r w:rsidR="00E76795">
        <w:t>27 – 37.</w:t>
      </w:r>
    </w:p>
    <w:p w:rsidR="003F66A5" w:rsidRDefault="003F66A5">
      <w:pPr>
        <w:jc w:val="both"/>
        <w:rPr>
          <w:b/>
          <w:bCs/>
          <w:sz w:val="28"/>
        </w:rPr>
      </w:pPr>
    </w:p>
    <w:p w:rsidR="003F66A5" w:rsidRDefault="003F66A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4.2. Warunki hydrogeologiczne.</w:t>
      </w:r>
    </w:p>
    <w:p w:rsidR="003F66A5" w:rsidRPr="008A5D05" w:rsidRDefault="003F66A5">
      <w:pPr>
        <w:jc w:val="both"/>
        <w:rPr>
          <w:b/>
          <w:bCs/>
          <w:sz w:val="28"/>
          <w:szCs w:val="28"/>
        </w:rPr>
      </w:pPr>
    </w:p>
    <w:p w:rsidR="00E14E47" w:rsidRPr="008A5D05" w:rsidRDefault="00581AFD" w:rsidP="00E14E47">
      <w:pPr>
        <w:pStyle w:val="Tekstpodstawowy3"/>
        <w:ind w:firstLine="708"/>
        <w:rPr>
          <w:b/>
          <w:szCs w:val="28"/>
        </w:rPr>
      </w:pPr>
      <w:r w:rsidRPr="008A5D05">
        <w:rPr>
          <w:b/>
          <w:szCs w:val="28"/>
        </w:rPr>
        <w:t>Na omawianym terenie poziom wód gruntowych</w:t>
      </w:r>
      <w:r w:rsidR="00E14E47" w:rsidRPr="008A5D05">
        <w:rPr>
          <w:b/>
          <w:szCs w:val="28"/>
        </w:rPr>
        <w:t xml:space="preserve"> stwierdzono </w:t>
      </w:r>
      <w:r w:rsidR="00E14E47" w:rsidRPr="008A5D05">
        <w:rPr>
          <w:b/>
          <w:szCs w:val="28"/>
        </w:rPr>
        <w:br/>
        <w:t xml:space="preserve">w wierceniach </w:t>
      </w:r>
      <w:r w:rsidRPr="008A5D05">
        <w:rPr>
          <w:b/>
          <w:szCs w:val="28"/>
        </w:rPr>
        <w:t>na</w:t>
      </w:r>
      <w:r w:rsidR="00E14E47" w:rsidRPr="008A5D05">
        <w:rPr>
          <w:b/>
          <w:szCs w:val="28"/>
        </w:rPr>
        <w:t xml:space="preserve"> głębokości  </w:t>
      </w:r>
      <w:r w:rsidR="008A5D05" w:rsidRPr="008A5D05">
        <w:rPr>
          <w:b/>
          <w:szCs w:val="28"/>
        </w:rPr>
        <w:t>5,20</w:t>
      </w:r>
      <w:r w:rsidR="00E14E47" w:rsidRPr="008A5D05">
        <w:rPr>
          <w:b/>
          <w:szCs w:val="28"/>
        </w:rPr>
        <w:t xml:space="preserve"> m</w:t>
      </w:r>
      <w:r w:rsidR="005C43A9">
        <w:rPr>
          <w:b/>
          <w:szCs w:val="28"/>
        </w:rPr>
        <w:t xml:space="preserve"> i 5,50 m</w:t>
      </w:r>
      <w:r w:rsidR="00E14E47" w:rsidRPr="008A5D05">
        <w:rPr>
          <w:b/>
          <w:szCs w:val="28"/>
        </w:rPr>
        <w:t xml:space="preserve"> </w:t>
      </w:r>
      <w:proofErr w:type="spellStart"/>
      <w:r w:rsidR="00E14E47" w:rsidRPr="008A5D05">
        <w:rPr>
          <w:b/>
          <w:szCs w:val="28"/>
        </w:rPr>
        <w:t>p.p.t</w:t>
      </w:r>
      <w:proofErr w:type="spellEnd"/>
      <w:r w:rsidR="00E14E47" w:rsidRPr="008A5D05">
        <w:rPr>
          <w:b/>
          <w:szCs w:val="28"/>
        </w:rPr>
        <w:t xml:space="preserve">. </w:t>
      </w:r>
      <w:r w:rsidR="008A5D05" w:rsidRPr="008A5D05">
        <w:rPr>
          <w:b/>
          <w:szCs w:val="28"/>
        </w:rPr>
        <w:t>w otwor</w:t>
      </w:r>
      <w:r w:rsidR="005C43A9">
        <w:rPr>
          <w:b/>
          <w:szCs w:val="28"/>
        </w:rPr>
        <w:t xml:space="preserve">ach nr 5/01/14 </w:t>
      </w:r>
      <w:r w:rsidR="005C43A9">
        <w:rPr>
          <w:b/>
          <w:szCs w:val="28"/>
        </w:rPr>
        <w:br/>
        <w:t xml:space="preserve">i 16/01/14. </w:t>
      </w:r>
    </w:p>
    <w:p w:rsidR="00E14E47" w:rsidRPr="00E14E47" w:rsidRDefault="00E14E47" w:rsidP="00E14E47">
      <w:pPr>
        <w:pStyle w:val="Tekstpodstawowy3"/>
        <w:ind w:firstLine="708"/>
        <w:rPr>
          <w:szCs w:val="28"/>
        </w:rPr>
      </w:pPr>
      <w:r w:rsidRPr="00E14E47">
        <w:rPr>
          <w:szCs w:val="28"/>
        </w:rPr>
        <w:t>Lokalnie możliwe jest  również występowanie wód o charakterze wód zaskórnych, a ich poziom i wydatek uzależniony jest wyłącznie od intensywności opadów atmosferycznych. Nie jest to jednak poziom wodonośny o większym znaczeniu i dużym rozprzestrzenieniu lateralnym.</w:t>
      </w:r>
    </w:p>
    <w:p w:rsidR="00E14E47" w:rsidRPr="00E14E47" w:rsidRDefault="00E14E47" w:rsidP="00E14E47">
      <w:pPr>
        <w:ind w:firstLine="708"/>
        <w:jc w:val="both"/>
        <w:rPr>
          <w:sz w:val="28"/>
          <w:szCs w:val="28"/>
        </w:rPr>
      </w:pPr>
      <w:r w:rsidRPr="00E14E47">
        <w:rPr>
          <w:sz w:val="28"/>
          <w:szCs w:val="28"/>
        </w:rPr>
        <w:t xml:space="preserve">Spływ wód gruntowych i powierzchniowych (atmosferycznych) odbywa się </w:t>
      </w:r>
      <w:r>
        <w:rPr>
          <w:sz w:val="28"/>
          <w:szCs w:val="28"/>
        </w:rPr>
        <w:br/>
      </w:r>
      <w:r w:rsidRPr="00E14E47">
        <w:rPr>
          <w:sz w:val="28"/>
          <w:szCs w:val="28"/>
        </w:rPr>
        <w:t xml:space="preserve">w kierunku </w:t>
      </w:r>
      <w:r w:rsidRPr="00FC37FF">
        <w:rPr>
          <w:sz w:val="28"/>
          <w:szCs w:val="28"/>
        </w:rPr>
        <w:t>na E.</w:t>
      </w:r>
      <w:r w:rsidRPr="00E14E47">
        <w:rPr>
          <w:sz w:val="28"/>
          <w:szCs w:val="28"/>
        </w:rPr>
        <w:t xml:space="preserve"> Nachylenie terenu wynosi od 0 do 4</w:t>
      </w:r>
      <w:r w:rsidRPr="00E14E47">
        <w:rPr>
          <w:sz w:val="28"/>
          <w:szCs w:val="28"/>
          <w:vertAlign w:val="superscript"/>
        </w:rPr>
        <w:t>o</w:t>
      </w:r>
      <w:r w:rsidRPr="00E14E47">
        <w:rPr>
          <w:sz w:val="28"/>
          <w:szCs w:val="28"/>
        </w:rPr>
        <w:t xml:space="preserve">. </w:t>
      </w:r>
    </w:p>
    <w:p w:rsidR="00317181" w:rsidRPr="00E14E47" w:rsidRDefault="00E14E47" w:rsidP="00E14E47">
      <w:pPr>
        <w:ind w:firstLine="708"/>
        <w:jc w:val="both"/>
        <w:rPr>
          <w:sz w:val="28"/>
          <w:szCs w:val="28"/>
        </w:rPr>
      </w:pPr>
      <w:r w:rsidRPr="00E14E47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E14E47">
        <w:rPr>
          <w:sz w:val="28"/>
          <w:szCs w:val="28"/>
        </w:rPr>
        <w:br/>
        <w:t>i rowów melioracyjnych.</w:t>
      </w:r>
      <w:r w:rsidR="00317181" w:rsidRPr="00E14E47">
        <w:rPr>
          <w:sz w:val="28"/>
          <w:szCs w:val="28"/>
        </w:rPr>
        <w:t xml:space="preserve"> </w:t>
      </w:r>
    </w:p>
    <w:p w:rsidR="00CD001C" w:rsidRDefault="006335AA" w:rsidP="001C2DD1">
      <w:pPr>
        <w:ind w:firstLine="708"/>
        <w:jc w:val="both"/>
        <w:rPr>
          <w:sz w:val="28"/>
        </w:rPr>
      </w:pPr>
      <w:r>
        <w:rPr>
          <w:sz w:val="28"/>
        </w:rPr>
        <w:t xml:space="preserve"> </w:t>
      </w:r>
    </w:p>
    <w:p w:rsidR="00410E1E" w:rsidRDefault="00410E1E" w:rsidP="001C2DD1">
      <w:pPr>
        <w:ind w:firstLine="708"/>
        <w:jc w:val="both"/>
        <w:rPr>
          <w:sz w:val="28"/>
        </w:rPr>
      </w:pPr>
    </w:p>
    <w:p w:rsidR="003F66A5" w:rsidRDefault="00937494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</w:t>
      </w:r>
      <w:r w:rsidR="003F66A5">
        <w:rPr>
          <w:b/>
          <w:bCs/>
          <w:sz w:val="28"/>
        </w:rPr>
        <w:t>. Określenie parametrów geotechnicznych.</w:t>
      </w:r>
    </w:p>
    <w:p w:rsidR="003F66A5" w:rsidRDefault="003F66A5">
      <w:pPr>
        <w:jc w:val="both"/>
        <w:rPr>
          <w:sz w:val="28"/>
        </w:rPr>
      </w:pPr>
    </w:p>
    <w:p w:rsidR="003F66A5" w:rsidRDefault="003F66A5">
      <w:pPr>
        <w:pStyle w:val="Tekstpodstawowy2"/>
        <w:rPr>
          <w:sz w:val="28"/>
        </w:rPr>
      </w:pPr>
      <w:r>
        <w:rPr>
          <w:sz w:val="28"/>
        </w:rPr>
        <w:t xml:space="preserve">W przedmiotowym rejonie wydzielono </w:t>
      </w:r>
      <w:r w:rsidR="000A79DC">
        <w:rPr>
          <w:sz w:val="28"/>
        </w:rPr>
        <w:t>6</w:t>
      </w:r>
      <w:r w:rsidR="006F2255">
        <w:rPr>
          <w:sz w:val="28"/>
        </w:rPr>
        <w:t xml:space="preserve"> warstw geotechniczn</w:t>
      </w:r>
      <w:r w:rsidR="00E14E47">
        <w:rPr>
          <w:sz w:val="28"/>
        </w:rPr>
        <w:t>ych</w:t>
      </w:r>
      <w:r w:rsidR="00A71038">
        <w:rPr>
          <w:sz w:val="28"/>
        </w:rPr>
        <w:t>, które</w:t>
      </w:r>
      <w:r>
        <w:rPr>
          <w:sz w:val="28"/>
        </w:rPr>
        <w:t xml:space="preserve"> określono na podstawie litologii, jak również stratygrafii utworów oraz różnic parametrów geotechnicznych</w:t>
      </w:r>
      <w:r w:rsidR="00AB748E">
        <w:rPr>
          <w:sz w:val="28"/>
        </w:rPr>
        <w:t xml:space="preserve"> zgodnie z PN-81/B-03020</w:t>
      </w:r>
      <w:r>
        <w:rPr>
          <w:sz w:val="28"/>
        </w:rPr>
        <w:t xml:space="preserve">: </w:t>
      </w:r>
    </w:p>
    <w:p w:rsidR="002C1D04" w:rsidRDefault="002C1D04">
      <w:pPr>
        <w:pStyle w:val="Tekstpodstawowy2"/>
        <w:rPr>
          <w:sz w:val="28"/>
        </w:rPr>
      </w:pPr>
    </w:p>
    <w:p w:rsidR="000A1123" w:rsidRDefault="002C1D04" w:rsidP="002C1D04">
      <w:pPr>
        <w:pStyle w:val="Tekstpodstawowy2"/>
        <w:rPr>
          <w:sz w:val="28"/>
        </w:rPr>
      </w:pPr>
      <w:r>
        <w:rPr>
          <w:b/>
          <w:bCs/>
          <w:sz w:val="28"/>
        </w:rPr>
        <w:t>I warstwa geotechniczna</w:t>
      </w:r>
      <w:r>
        <w:rPr>
          <w:sz w:val="28"/>
        </w:rPr>
        <w:t xml:space="preserve"> – </w:t>
      </w:r>
      <w:r w:rsidR="006B579B" w:rsidRPr="009E5812">
        <w:rPr>
          <w:b/>
          <w:sz w:val="28"/>
        </w:rPr>
        <w:t>piasek</w:t>
      </w:r>
      <w:r w:rsidRPr="009E5812">
        <w:rPr>
          <w:b/>
          <w:sz w:val="28"/>
        </w:rPr>
        <w:t xml:space="preserve"> </w:t>
      </w:r>
      <w:r w:rsidR="0099280E">
        <w:rPr>
          <w:b/>
          <w:sz w:val="28"/>
        </w:rPr>
        <w:t>średni</w:t>
      </w:r>
      <w:r w:rsidR="0093512F">
        <w:rPr>
          <w:sz w:val="28"/>
        </w:rPr>
        <w:t>,</w:t>
      </w:r>
      <w:r w:rsidR="003C6AB7">
        <w:rPr>
          <w:sz w:val="28"/>
        </w:rPr>
        <w:t xml:space="preserve"> </w:t>
      </w:r>
      <w:r w:rsidR="0093512F">
        <w:rPr>
          <w:sz w:val="28"/>
        </w:rPr>
        <w:t>żółty</w:t>
      </w:r>
      <w:r w:rsidR="001A7953">
        <w:rPr>
          <w:sz w:val="28"/>
        </w:rPr>
        <w:t xml:space="preserve"> i kremowy</w:t>
      </w:r>
      <w:r w:rsidR="0093512F">
        <w:rPr>
          <w:sz w:val="28"/>
        </w:rPr>
        <w:t>, zalegający</w:t>
      </w:r>
      <w:r>
        <w:rPr>
          <w:sz w:val="28"/>
        </w:rPr>
        <w:t xml:space="preserve"> </w:t>
      </w:r>
      <w:r w:rsidR="001A7953">
        <w:rPr>
          <w:sz w:val="28"/>
        </w:rPr>
        <w:br/>
      </w:r>
      <w:r>
        <w:rPr>
          <w:sz w:val="28"/>
        </w:rPr>
        <w:t xml:space="preserve">w przedmiotowym rejonie poniżej warstwy </w:t>
      </w:r>
      <w:r w:rsidR="001A7953">
        <w:rPr>
          <w:sz w:val="28"/>
        </w:rPr>
        <w:t>nasypów w otworach nr 2/01/14</w:t>
      </w:r>
      <w:r w:rsidR="00784BDC">
        <w:rPr>
          <w:sz w:val="28"/>
        </w:rPr>
        <w:t>,</w:t>
      </w:r>
      <w:r w:rsidR="001A7953">
        <w:rPr>
          <w:sz w:val="28"/>
        </w:rPr>
        <w:t xml:space="preserve"> 6/01/14</w:t>
      </w:r>
      <w:r w:rsidR="00821705">
        <w:rPr>
          <w:sz w:val="28"/>
        </w:rPr>
        <w:t>,</w:t>
      </w:r>
      <w:r w:rsidR="00784BDC">
        <w:rPr>
          <w:sz w:val="28"/>
        </w:rPr>
        <w:t xml:space="preserve"> 8/01/14</w:t>
      </w:r>
      <w:r w:rsidR="00821705">
        <w:rPr>
          <w:sz w:val="28"/>
        </w:rPr>
        <w:t xml:space="preserve">, 12/02/14, 13/01/14, 14/01/14, 19/01/14, 21/01/14, </w:t>
      </w:r>
      <w:r w:rsidR="001A7953">
        <w:rPr>
          <w:sz w:val="28"/>
        </w:rPr>
        <w:t xml:space="preserve"> do głębokości </w:t>
      </w:r>
      <w:r w:rsidR="00784BDC">
        <w:rPr>
          <w:sz w:val="28"/>
        </w:rPr>
        <w:t>odpowiednio 5,40 m,</w:t>
      </w:r>
      <w:r w:rsidR="001A7953">
        <w:rPr>
          <w:sz w:val="28"/>
        </w:rPr>
        <w:t xml:space="preserve"> 2,40 m</w:t>
      </w:r>
      <w:r w:rsidR="00821705">
        <w:rPr>
          <w:sz w:val="28"/>
        </w:rPr>
        <w:t>,</w:t>
      </w:r>
      <w:r w:rsidR="00784BDC">
        <w:rPr>
          <w:sz w:val="28"/>
        </w:rPr>
        <w:t xml:space="preserve"> 1,70 m</w:t>
      </w:r>
      <w:r w:rsidR="00821705">
        <w:rPr>
          <w:sz w:val="28"/>
        </w:rPr>
        <w:t xml:space="preserve">, 1,50 m, 1,40 m i 2,60 m, 1,40 m, 4,40 m, 1,90 m </w:t>
      </w:r>
      <w:proofErr w:type="spellStart"/>
      <w:r w:rsidR="001A7953">
        <w:rPr>
          <w:sz w:val="28"/>
        </w:rPr>
        <w:t>p.p.t</w:t>
      </w:r>
      <w:proofErr w:type="spellEnd"/>
      <w:r w:rsidR="001A7953">
        <w:rPr>
          <w:sz w:val="28"/>
        </w:rPr>
        <w:t>.</w:t>
      </w:r>
      <w:r w:rsidR="00821705">
        <w:rPr>
          <w:sz w:val="28"/>
        </w:rPr>
        <w:t xml:space="preserve"> oraz w otworach nr </w:t>
      </w:r>
      <w:r w:rsidR="005504EB">
        <w:rPr>
          <w:sz w:val="28"/>
        </w:rPr>
        <w:t>9/01/14, 10/01/14, 11/01/14, 17/01/14 i 25/01/14</w:t>
      </w:r>
      <w:r w:rsidR="001A7953">
        <w:rPr>
          <w:sz w:val="28"/>
        </w:rPr>
        <w:t xml:space="preserve"> </w:t>
      </w:r>
      <w:r w:rsidR="00821705">
        <w:rPr>
          <w:sz w:val="28"/>
        </w:rPr>
        <w:t xml:space="preserve">do głębokości stwierdzonej wierceniem tj. ok. 3,00 m i 6,00 m </w:t>
      </w:r>
      <w:proofErr w:type="spellStart"/>
      <w:r w:rsidR="00821705">
        <w:rPr>
          <w:sz w:val="28"/>
        </w:rPr>
        <w:t>p.p.t</w:t>
      </w:r>
      <w:proofErr w:type="spellEnd"/>
      <w:r w:rsidR="00821705">
        <w:rPr>
          <w:sz w:val="28"/>
        </w:rPr>
        <w:t xml:space="preserve">. </w:t>
      </w:r>
      <w:r w:rsidR="0093512F">
        <w:rPr>
          <w:sz w:val="28"/>
        </w:rPr>
        <w:t xml:space="preserve">Są to piaski </w:t>
      </w:r>
      <w:r w:rsidR="000B6FCE">
        <w:rPr>
          <w:sz w:val="28"/>
        </w:rPr>
        <w:t>średnio zagęszczone</w:t>
      </w:r>
      <w:r w:rsidR="0093512F">
        <w:rPr>
          <w:sz w:val="28"/>
        </w:rPr>
        <w:t xml:space="preserve">, </w:t>
      </w:r>
      <w:r w:rsidR="0099280E">
        <w:rPr>
          <w:sz w:val="28"/>
        </w:rPr>
        <w:t>wilgotne</w:t>
      </w:r>
      <w:r w:rsidR="0093512F">
        <w:rPr>
          <w:sz w:val="28"/>
        </w:rPr>
        <w:t>, w których określono I</w:t>
      </w:r>
      <w:r w:rsidR="000B6FCE">
        <w:rPr>
          <w:sz w:val="28"/>
          <w:vertAlign w:val="subscript"/>
        </w:rPr>
        <w:t>D</w:t>
      </w:r>
      <w:r w:rsidR="0093512F">
        <w:rPr>
          <w:sz w:val="28"/>
        </w:rPr>
        <w:t>=0,</w:t>
      </w:r>
      <w:r w:rsidR="003F4E93">
        <w:rPr>
          <w:sz w:val="28"/>
        </w:rPr>
        <w:t>4</w:t>
      </w:r>
      <w:r w:rsidR="001A7953">
        <w:rPr>
          <w:sz w:val="28"/>
        </w:rPr>
        <w:t>5</w:t>
      </w:r>
      <w:r w:rsidR="0093512F">
        <w:rPr>
          <w:sz w:val="28"/>
        </w:rPr>
        <w:t xml:space="preserve">. </w:t>
      </w:r>
    </w:p>
    <w:p w:rsidR="00B1289D" w:rsidRDefault="00B1289D" w:rsidP="002C1D04">
      <w:pPr>
        <w:pStyle w:val="Tekstpodstawowy2"/>
        <w:rPr>
          <w:sz w:val="28"/>
        </w:rPr>
      </w:pPr>
    </w:p>
    <w:p w:rsidR="002C1D04" w:rsidRDefault="002C1D04" w:rsidP="002C1D04">
      <w:pPr>
        <w:pStyle w:val="Tekstpodstawowy2"/>
        <w:rPr>
          <w:sz w:val="28"/>
        </w:rPr>
      </w:pPr>
      <w:r>
        <w:rPr>
          <w:sz w:val="28"/>
        </w:rPr>
        <w:t>Parametry geotechniczne podłoża gruntowego, które należy przyjąć, do obliczenia nośności podłoża gruntowego dla w/w warstwy:</w:t>
      </w:r>
    </w:p>
    <w:p w:rsidR="002C1D04" w:rsidRDefault="002C1D04" w:rsidP="002C1D04">
      <w:pPr>
        <w:pStyle w:val="Tekstpodstawowy2"/>
        <w:rPr>
          <w:sz w:val="28"/>
        </w:rPr>
      </w:pPr>
    </w:p>
    <w:p w:rsidR="002C1D04" w:rsidRDefault="002C1D04" w:rsidP="002C1D04">
      <w:pPr>
        <w:pStyle w:val="Tekstpodstawowy2"/>
        <w:rPr>
          <w:sz w:val="28"/>
          <w:lang w:val="de-DE"/>
        </w:rPr>
      </w:pPr>
      <w:proofErr w:type="spellStart"/>
      <w:r>
        <w:rPr>
          <w:sz w:val="28"/>
          <w:lang w:val="de-DE"/>
        </w:rPr>
        <w:lastRenderedPageBreak/>
        <w:t>w</w:t>
      </w:r>
      <w:r>
        <w:rPr>
          <w:sz w:val="28"/>
          <w:vertAlign w:val="subscript"/>
          <w:lang w:val="de-DE"/>
        </w:rPr>
        <w:t>n</w:t>
      </w:r>
      <w:proofErr w:type="spellEnd"/>
      <w:r>
        <w:rPr>
          <w:sz w:val="28"/>
          <w:lang w:val="de-DE"/>
        </w:rPr>
        <w:t xml:space="preserve"> =</w:t>
      </w:r>
      <w:r w:rsidR="00A048C5">
        <w:rPr>
          <w:sz w:val="28"/>
          <w:lang w:val="de-DE"/>
        </w:rPr>
        <w:t xml:space="preserve"> </w:t>
      </w:r>
      <w:r w:rsidR="001E753E">
        <w:rPr>
          <w:sz w:val="28"/>
          <w:lang w:val="de-DE"/>
        </w:rPr>
        <w:t>1</w:t>
      </w:r>
      <w:r w:rsidR="00874696">
        <w:rPr>
          <w:sz w:val="28"/>
          <w:lang w:val="de-DE"/>
        </w:rPr>
        <w:t>4</w:t>
      </w:r>
      <w:r>
        <w:rPr>
          <w:sz w:val="28"/>
          <w:lang w:val="de-DE"/>
        </w:rPr>
        <w:t>,0 %</w:t>
      </w:r>
    </w:p>
    <w:p w:rsidR="002C1D04" w:rsidRDefault="002C1D04" w:rsidP="002C1D04">
      <w:pPr>
        <w:pStyle w:val="Tekstpodstawowy2"/>
        <w:rPr>
          <w:sz w:val="28"/>
          <w:vertAlign w:val="superscript"/>
          <w:lang w:val="de-DE"/>
        </w:rPr>
      </w:pPr>
      <w:r>
        <w:rPr>
          <w:sz w:val="28"/>
        </w:rPr>
        <w:sym w:font="Symbol" w:char="F072"/>
      </w:r>
      <w:r>
        <w:rPr>
          <w:sz w:val="28"/>
          <w:lang w:val="de-DE"/>
        </w:rPr>
        <w:t xml:space="preserve"> = </w:t>
      </w:r>
      <w:r w:rsidR="00874696">
        <w:rPr>
          <w:sz w:val="28"/>
          <w:lang w:val="de-DE"/>
        </w:rPr>
        <w:t>1</w:t>
      </w:r>
      <w:r>
        <w:rPr>
          <w:sz w:val="28"/>
          <w:lang w:val="de-DE"/>
        </w:rPr>
        <w:t>,</w:t>
      </w:r>
      <w:r w:rsidR="001E753E">
        <w:rPr>
          <w:sz w:val="28"/>
          <w:lang w:val="de-DE"/>
        </w:rPr>
        <w:t>85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2C1D04" w:rsidRDefault="002C1D04" w:rsidP="002C1D04">
      <w:pPr>
        <w:pStyle w:val="Tekstpodstawowy2"/>
        <w:rPr>
          <w:sz w:val="28"/>
          <w:lang w:val="de-DE"/>
        </w:rPr>
      </w:pPr>
      <w:r>
        <w:rPr>
          <w:sz w:val="28"/>
        </w:rPr>
        <w:sym w:font="Symbol" w:char="F072"/>
      </w:r>
      <w:r>
        <w:rPr>
          <w:sz w:val="28"/>
          <w:vertAlign w:val="subscript"/>
          <w:lang w:val="de-DE"/>
        </w:rPr>
        <w:t>s</w:t>
      </w:r>
      <w:r>
        <w:rPr>
          <w:sz w:val="28"/>
          <w:lang w:val="de-DE"/>
        </w:rPr>
        <w:t xml:space="preserve"> = 2,65 t/m</w:t>
      </w:r>
      <w:r>
        <w:rPr>
          <w:sz w:val="28"/>
          <w:vertAlign w:val="superscript"/>
          <w:lang w:val="de-DE"/>
        </w:rPr>
        <w:t>3</w:t>
      </w:r>
    </w:p>
    <w:p w:rsidR="002C1D04" w:rsidRPr="00CF5510" w:rsidRDefault="002C1D04" w:rsidP="002C1D04">
      <w:pPr>
        <w:pStyle w:val="Tekstpodstawowy2"/>
        <w:rPr>
          <w:sz w:val="28"/>
          <w:lang w:val="de-DE"/>
        </w:rPr>
      </w:pPr>
      <w:r w:rsidRPr="00CF5510">
        <w:rPr>
          <w:sz w:val="28"/>
          <w:lang w:val="de-DE"/>
        </w:rPr>
        <w:t>I</w:t>
      </w:r>
      <w:r w:rsidR="00E740F2">
        <w:rPr>
          <w:sz w:val="28"/>
          <w:vertAlign w:val="subscript"/>
          <w:lang w:val="de-DE"/>
        </w:rPr>
        <w:t>D</w:t>
      </w:r>
      <w:r w:rsidRPr="00CF5510">
        <w:rPr>
          <w:sz w:val="28"/>
          <w:lang w:val="de-DE"/>
        </w:rPr>
        <w:t xml:space="preserve"> = 0,</w:t>
      </w:r>
      <w:r w:rsidR="00874696">
        <w:rPr>
          <w:sz w:val="28"/>
          <w:lang w:val="de-DE"/>
        </w:rPr>
        <w:t>4</w:t>
      </w:r>
      <w:r w:rsidR="00802206">
        <w:rPr>
          <w:sz w:val="28"/>
          <w:lang w:val="de-DE"/>
        </w:rPr>
        <w:t>5</w:t>
      </w:r>
    </w:p>
    <w:p w:rsidR="002C1D04" w:rsidRDefault="002C1D04" w:rsidP="002C1D04">
      <w:pPr>
        <w:pStyle w:val="Tekstpodstawowy2"/>
      </w:pPr>
      <w:r>
        <w:rPr>
          <w:sz w:val="28"/>
        </w:rPr>
        <w:sym w:font="Symbol" w:char="F06A"/>
      </w:r>
      <w:r w:rsidR="003C6AB7" w:rsidRPr="003C6AB7">
        <w:rPr>
          <w:sz w:val="28"/>
          <w:vertAlign w:val="subscript"/>
        </w:rPr>
        <w:t>u</w:t>
      </w:r>
      <w:r>
        <w:rPr>
          <w:sz w:val="28"/>
        </w:rPr>
        <w:t xml:space="preserve"> = </w:t>
      </w:r>
      <w:r w:rsidR="00E740F2">
        <w:rPr>
          <w:sz w:val="28"/>
        </w:rPr>
        <w:t>3</w:t>
      </w:r>
      <w:r w:rsidR="001E753E">
        <w:rPr>
          <w:sz w:val="28"/>
        </w:rPr>
        <w:t>2</w:t>
      </w:r>
      <w:r w:rsidR="00A048C5">
        <w:rPr>
          <w:sz w:val="28"/>
        </w:rPr>
        <w:t>,</w:t>
      </w:r>
      <w:r w:rsidR="00802206">
        <w:rPr>
          <w:sz w:val="28"/>
        </w:rPr>
        <w:t>7</w:t>
      </w:r>
      <w:r>
        <w:rPr>
          <w:sz w:val="28"/>
          <w:vertAlign w:val="superscript"/>
        </w:rPr>
        <w:t>o</w:t>
      </w:r>
    </w:p>
    <w:p w:rsidR="002C1D04" w:rsidRDefault="002C1D04" w:rsidP="002C1D04">
      <w:pPr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o</w:t>
      </w:r>
      <w:r>
        <w:rPr>
          <w:sz w:val="28"/>
        </w:rPr>
        <w:t xml:space="preserve"> = </w:t>
      </w:r>
      <w:r w:rsidR="00802206">
        <w:rPr>
          <w:sz w:val="28"/>
        </w:rPr>
        <w:t>86725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2C1D04" w:rsidRDefault="00A048C5" w:rsidP="002C1D04">
      <w:pPr>
        <w:jc w:val="both"/>
        <w:rPr>
          <w:sz w:val="28"/>
        </w:rPr>
      </w:pPr>
      <w:r>
        <w:rPr>
          <w:sz w:val="28"/>
        </w:rPr>
        <w:t xml:space="preserve">M = </w:t>
      </w:r>
      <w:r w:rsidR="00802206">
        <w:rPr>
          <w:sz w:val="28"/>
        </w:rPr>
        <w:t>96361</w:t>
      </w:r>
      <w:r w:rsidR="002C1D04">
        <w:rPr>
          <w:sz w:val="28"/>
        </w:rPr>
        <w:t xml:space="preserve"> </w:t>
      </w:r>
      <w:proofErr w:type="spellStart"/>
      <w:r w:rsidR="002C1D04">
        <w:rPr>
          <w:sz w:val="28"/>
        </w:rPr>
        <w:t>kPa</w:t>
      </w:r>
      <w:proofErr w:type="spellEnd"/>
    </w:p>
    <w:p w:rsidR="00C874D6" w:rsidRDefault="002C1D04">
      <w:pPr>
        <w:jc w:val="both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o</w:t>
      </w:r>
      <w:proofErr w:type="spellEnd"/>
      <w:r w:rsidR="00A048C5">
        <w:rPr>
          <w:sz w:val="28"/>
        </w:rPr>
        <w:t xml:space="preserve"> = </w:t>
      </w:r>
      <w:r w:rsidR="00802206">
        <w:rPr>
          <w:sz w:val="28"/>
        </w:rPr>
        <w:t>73197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B1289D" w:rsidRDefault="00B1289D">
      <w:pPr>
        <w:jc w:val="both"/>
        <w:rPr>
          <w:sz w:val="28"/>
        </w:rPr>
      </w:pPr>
    </w:p>
    <w:p w:rsidR="001A7953" w:rsidRDefault="001A7953" w:rsidP="001A7953">
      <w:pPr>
        <w:pStyle w:val="Tekstpodstawowy2"/>
        <w:rPr>
          <w:sz w:val="28"/>
        </w:rPr>
      </w:pPr>
      <w:r>
        <w:rPr>
          <w:b/>
          <w:bCs/>
          <w:sz w:val="28"/>
        </w:rPr>
        <w:t>II warstwa geotechniczna</w:t>
      </w:r>
      <w:r>
        <w:rPr>
          <w:sz w:val="28"/>
        </w:rPr>
        <w:t xml:space="preserve"> – </w:t>
      </w:r>
      <w:r w:rsidRPr="009E5812">
        <w:rPr>
          <w:b/>
          <w:sz w:val="28"/>
        </w:rPr>
        <w:t xml:space="preserve">piasek </w:t>
      </w:r>
      <w:r>
        <w:rPr>
          <w:b/>
          <w:sz w:val="28"/>
        </w:rPr>
        <w:t>średni</w:t>
      </w:r>
      <w:r>
        <w:rPr>
          <w:sz w:val="28"/>
        </w:rPr>
        <w:t xml:space="preserve">, żółty, zalegający </w:t>
      </w:r>
      <w:r>
        <w:rPr>
          <w:sz w:val="28"/>
        </w:rPr>
        <w:br/>
        <w:t>w przedmiotowym rejonie poniżej warstwy gliny i nasypów w otworach nr 1/01/14</w:t>
      </w:r>
      <w:r w:rsidR="008A6FB3">
        <w:rPr>
          <w:sz w:val="28"/>
        </w:rPr>
        <w:t>,</w:t>
      </w:r>
      <w:r>
        <w:rPr>
          <w:sz w:val="28"/>
        </w:rPr>
        <w:t xml:space="preserve"> 5/01/14</w:t>
      </w:r>
      <w:r w:rsidR="008A6FB3">
        <w:rPr>
          <w:sz w:val="28"/>
        </w:rPr>
        <w:t>, 16/01/14 i 18/01/14</w:t>
      </w:r>
      <w:r>
        <w:rPr>
          <w:sz w:val="28"/>
        </w:rPr>
        <w:t xml:space="preserve"> do głębokości stwierdzonej wierceniem tj. ok 6,00 m </w:t>
      </w:r>
      <w:proofErr w:type="spellStart"/>
      <w:r>
        <w:rPr>
          <w:sz w:val="28"/>
        </w:rPr>
        <w:t>p.p.t</w:t>
      </w:r>
      <w:proofErr w:type="spellEnd"/>
      <w:r>
        <w:rPr>
          <w:sz w:val="28"/>
        </w:rPr>
        <w:t>. Są to piaski średnio zagęszczone, mokry i wilgotny, w których określono I</w:t>
      </w:r>
      <w:r>
        <w:rPr>
          <w:sz w:val="28"/>
          <w:vertAlign w:val="subscript"/>
        </w:rPr>
        <w:t>D</w:t>
      </w:r>
      <w:r>
        <w:rPr>
          <w:sz w:val="28"/>
        </w:rPr>
        <w:t xml:space="preserve">=0,42. </w:t>
      </w:r>
    </w:p>
    <w:p w:rsidR="001A7953" w:rsidRDefault="001A7953" w:rsidP="001A7953">
      <w:pPr>
        <w:pStyle w:val="Tekstpodstawowy2"/>
        <w:rPr>
          <w:sz w:val="28"/>
        </w:rPr>
      </w:pPr>
    </w:p>
    <w:p w:rsidR="001A7953" w:rsidRDefault="001A7953" w:rsidP="001A7953">
      <w:pPr>
        <w:pStyle w:val="Tekstpodstawowy2"/>
        <w:rPr>
          <w:sz w:val="28"/>
        </w:rPr>
      </w:pPr>
      <w:r>
        <w:rPr>
          <w:sz w:val="28"/>
        </w:rPr>
        <w:t>Parametry geotechniczne podłoża gruntowego, które należy przyjąć, do obliczenia nośności podłoża gruntowego dla w/w warstwy:</w:t>
      </w:r>
    </w:p>
    <w:p w:rsidR="001A7953" w:rsidRDefault="001A7953" w:rsidP="001A7953">
      <w:pPr>
        <w:pStyle w:val="Tekstpodstawowy2"/>
        <w:rPr>
          <w:sz w:val="28"/>
        </w:rPr>
      </w:pPr>
    </w:p>
    <w:p w:rsidR="001A7953" w:rsidRDefault="001A7953" w:rsidP="001A7953">
      <w:pPr>
        <w:pStyle w:val="Tekstpodstawowy2"/>
        <w:rPr>
          <w:sz w:val="28"/>
          <w:lang w:val="de-DE"/>
        </w:rPr>
      </w:pPr>
      <w:proofErr w:type="spellStart"/>
      <w:r>
        <w:rPr>
          <w:sz w:val="28"/>
          <w:lang w:val="de-DE"/>
        </w:rPr>
        <w:t>w</w:t>
      </w:r>
      <w:r>
        <w:rPr>
          <w:sz w:val="28"/>
          <w:vertAlign w:val="subscript"/>
          <w:lang w:val="de-DE"/>
        </w:rPr>
        <w:t>n</w:t>
      </w:r>
      <w:proofErr w:type="spellEnd"/>
      <w:r>
        <w:rPr>
          <w:sz w:val="28"/>
          <w:lang w:val="de-DE"/>
        </w:rPr>
        <w:t xml:space="preserve"> = </w:t>
      </w:r>
      <w:r w:rsidR="00025209">
        <w:rPr>
          <w:sz w:val="28"/>
          <w:lang w:val="de-DE"/>
        </w:rPr>
        <w:t>20</w:t>
      </w:r>
      <w:r>
        <w:rPr>
          <w:sz w:val="28"/>
          <w:lang w:val="de-DE"/>
        </w:rPr>
        <w:t>,0 %</w:t>
      </w:r>
    </w:p>
    <w:p w:rsidR="001A7953" w:rsidRDefault="001A7953" w:rsidP="001A7953">
      <w:pPr>
        <w:pStyle w:val="Tekstpodstawowy2"/>
        <w:rPr>
          <w:sz w:val="28"/>
          <w:vertAlign w:val="superscript"/>
          <w:lang w:val="de-DE"/>
        </w:rPr>
      </w:pPr>
      <w:r>
        <w:rPr>
          <w:sz w:val="28"/>
        </w:rPr>
        <w:sym w:font="Symbol" w:char="F072"/>
      </w:r>
      <w:r>
        <w:rPr>
          <w:sz w:val="28"/>
          <w:lang w:val="de-DE"/>
        </w:rPr>
        <w:t xml:space="preserve"> = </w:t>
      </w:r>
      <w:r w:rsidR="00025209">
        <w:rPr>
          <w:sz w:val="28"/>
          <w:lang w:val="de-DE"/>
        </w:rPr>
        <w:t>2</w:t>
      </w:r>
      <w:r>
        <w:rPr>
          <w:sz w:val="28"/>
          <w:lang w:val="de-DE"/>
        </w:rPr>
        <w:t>,</w:t>
      </w:r>
      <w:r w:rsidR="00025209">
        <w:rPr>
          <w:sz w:val="28"/>
          <w:lang w:val="de-DE"/>
        </w:rPr>
        <w:t>00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1A7953" w:rsidRDefault="001A7953" w:rsidP="001A7953">
      <w:pPr>
        <w:pStyle w:val="Tekstpodstawowy2"/>
        <w:rPr>
          <w:sz w:val="28"/>
          <w:lang w:val="de-DE"/>
        </w:rPr>
      </w:pPr>
      <w:r>
        <w:rPr>
          <w:sz w:val="28"/>
        </w:rPr>
        <w:sym w:font="Symbol" w:char="F072"/>
      </w:r>
      <w:r>
        <w:rPr>
          <w:sz w:val="28"/>
          <w:vertAlign w:val="subscript"/>
          <w:lang w:val="de-DE"/>
        </w:rPr>
        <w:t>s</w:t>
      </w:r>
      <w:r>
        <w:rPr>
          <w:sz w:val="28"/>
          <w:lang w:val="de-DE"/>
        </w:rPr>
        <w:t xml:space="preserve"> = 2,65 t/m</w:t>
      </w:r>
      <w:r>
        <w:rPr>
          <w:sz w:val="28"/>
          <w:vertAlign w:val="superscript"/>
          <w:lang w:val="de-DE"/>
        </w:rPr>
        <w:t>3</w:t>
      </w:r>
    </w:p>
    <w:p w:rsidR="001A7953" w:rsidRPr="00CF5510" w:rsidRDefault="001A7953" w:rsidP="001A7953">
      <w:pPr>
        <w:pStyle w:val="Tekstpodstawowy2"/>
        <w:rPr>
          <w:sz w:val="28"/>
          <w:lang w:val="de-DE"/>
        </w:rPr>
      </w:pPr>
      <w:r w:rsidRPr="00CF5510">
        <w:rPr>
          <w:sz w:val="28"/>
          <w:lang w:val="de-DE"/>
        </w:rPr>
        <w:t>I</w:t>
      </w:r>
      <w:r>
        <w:rPr>
          <w:sz w:val="28"/>
          <w:vertAlign w:val="subscript"/>
          <w:lang w:val="de-DE"/>
        </w:rPr>
        <w:t>D</w:t>
      </w:r>
      <w:r w:rsidRPr="00CF5510">
        <w:rPr>
          <w:sz w:val="28"/>
          <w:lang w:val="de-DE"/>
        </w:rPr>
        <w:t xml:space="preserve"> = 0,</w:t>
      </w:r>
      <w:r>
        <w:rPr>
          <w:sz w:val="28"/>
          <w:lang w:val="de-DE"/>
        </w:rPr>
        <w:t>42</w:t>
      </w:r>
    </w:p>
    <w:p w:rsidR="001A7953" w:rsidRDefault="001A7953" w:rsidP="001A7953">
      <w:pPr>
        <w:pStyle w:val="Tekstpodstawowy2"/>
      </w:pPr>
      <w:r>
        <w:rPr>
          <w:sz w:val="28"/>
        </w:rPr>
        <w:sym w:font="Symbol" w:char="F06A"/>
      </w:r>
      <w:r w:rsidRPr="003C6AB7">
        <w:rPr>
          <w:sz w:val="28"/>
          <w:vertAlign w:val="subscript"/>
        </w:rPr>
        <w:t>u</w:t>
      </w:r>
      <w:r>
        <w:rPr>
          <w:sz w:val="28"/>
        </w:rPr>
        <w:t xml:space="preserve"> = 32,5</w:t>
      </w:r>
      <w:r>
        <w:rPr>
          <w:sz w:val="28"/>
          <w:vertAlign w:val="superscript"/>
        </w:rPr>
        <w:t>o</w:t>
      </w:r>
    </w:p>
    <w:p w:rsidR="001A7953" w:rsidRDefault="001A7953" w:rsidP="001A7953">
      <w:pPr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o</w:t>
      </w:r>
      <w:r>
        <w:rPr>
          <w:sz w:val="28"/>
        </w:rPr>
        <w:t xml:space="preserve"> = 82218 </w:t>
      </w:r>
      <w:proofErr w:type="spellStart"/>
      <w:r>
        <w:rPr>
          <w:sz w:val="28"/>
        </w:rPr>
        <w:t>kPa</w:t>
      </w:r>
      <w:proofErr w:type="spellEnd"/>
    </w:p>
    <w:p w:rsidR="001A7953" w:rsidRDefault="001A7953" w:rsidP="001A7953">
      <w:pPr>
        <w:jc w:val="both"/>
        <w:rPr>
          <w:sz w:val="28"/>
        </w:rPr>
      </w:pPr>
      <w:r>
        <w:rPr>
          <w:sz w:val="28"/>
        </w:rPr>
        <w:t xml:space="preserve">M = 91354 </w:t>
      </w:r>
      <w:proofErr w:type="spellStart"/>
      <w:r>
        <w:rPr>
          <w:sz w:val="28"/>
        </w:rPr>
        <w:t>kPa</w:t>
      </w:r>
      <w:proofErr w:type="spellEnd"/>
    </w:p>
    <w:p w:rsidR="001A7953" w:rsidRDefault="001A7953" w:rsidP="001A7953">
      <w:pPr>
        <w:jc w:val="both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o</w:t>
      </w:r>
      <w:proofErr w:type="spellEnd"/>
      <w:r>
        <w:rPr>
          <w:sz w:val="28"/>
        </w:rPr>
        <w:t xml:space="preserve"> = 69380 </w:t>
      </w:r>
      <w:proofErr w:type="spellStart"/>
      <w:r>
        <w:rPr>
          <w:sz w:val="28"/>
        </w:rPr>
        <w:t>kPa</w:t>
      </w:r>
      <w:proofErr w:type="spellEnd"/>
    </w:p>
    <w:p w:rsidR="00F02CDE" w:rsidRPr="00A16555" w:rsidRDefault="00F02CDE">
      <w:pPr>
        <w:jc w:val="both"/>
        <w:rPr>
          <w:sz w:val="28"/>
        </w:rPr>
      </w:pPr>
    </w:p>
    <w:p w:rsidR="00994E44" w:rsidRDefault="00994E44" w:rsidP="00994E44">
      <w:pPr>
        <w:pStyle w:val="Tekstpodstawowy2"/>
        <w:rPr>
          <w:sz w:val="28"/>
        </w:rPr>
      </w:pPr>
      <w:r>
        <w:rPr>
          <w:sz w:val="28"/>
        </w:rPr>
        <w:t>I</w:t>
      </w:r>
      <w:r>
        <w:rPr>
          <w:b/>
          <w:bCs/>
          <w:sz w:val="28"/>
        </w:rPr>
        <w:t>II warstwa geotechniczna</w:t>
      </w:r>
      <w:r>
        <w:rPr>
          <w:sz w:val="28"/>
        </w:rPr>
        <w:t xml:space="preserve"> – </w:t>
      </w:r>
      <w:r w:rsidR="007456A5">
        <w:rPr>
          <w:b/>
          <w:sz w:val="28"/>
        </w:rPr>
        <w:t xml:space="preserve">piasek </w:t>
      </w:r>
      <w:r w:rsidR="00973EE6">
        <w:rPr>
          <w:b/>
          <w:sz w:val="28"/>
        </w:rPr>
        <w:t xml:space="preserve">gruby i </w:t>
      </w:r>
      <w:r w:rsidR="007456A5">
        <w:rPr>
          <w:b/>
          <w:sz w:val="28"/>
        </w:rPr>
        <w:t>średni</w:t>
      </w:r>
      <w:r>
        <w:rPr>
          <w:sz w:val="28"/>
        </w:rPr>
        <w:t xml:space="preserve">, </w:t>
      </w:r>
      <w:r w:rsidR="00973EE6">
        <w:rPr>
          <w:sz w:val="28"/>
        </w:rPr>
        <w:t>brązowy</w:t>
      </w:r>
      <w:r>
        <w:rPr>
          <w:sz w:val="28"/>
        </w:rPr>
        <w:t>, zalegając</w:t>
      </w:r>
      <w:r w:rsidR="007456A5"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br/>
        <w:t xml:space="preserve">w przedmiotowym rejonie </w:t>
      </w:r>
      <w:r w:rsidR="00973EE6">
        <w:rPr>
          <w:sz w:val="28"/>
        </w:rPr>
        <w:t>poniżej warstwy piasków w otworach</w:t>
      </w:r>
      <w:r w:rsidR="007456A5">
        <w:rPr>
          <w:sz w:val="28"/>
        </w:rPr>
        <w:t xml:space="preserve"> nr </w:t>
      </w:r>
      <w:r w:rsidR="00973EE6">
        <w:rPr>
          <w:sz w:val="28"/>
        </w:rPr>
        <w:t>2</w:t>
      </w:r>
      <w:r w:rsidR="007456A5">
        <w:rPr>
          <w:sz w:val="28"/>
        </w:rPr>
        <w:t>/0</w:t>
      </w:r>
      <w:r w:rsidR="00973EE6">
        <w:rPr>
          <w:sz w:val="28"/>
        </w:rPr>
        <w:t>1</w:t>
      </w:r>
      <w:r w:rsidR="007456A5">
        <w:rPr>
          <w:sz w:val="28"/>
        </w:rPr>
        <w:t>/1</w:t>
      </w:r>
      <w:r w:rsidR="00973EE6">
        <w:rPr>
          <w:sz w:val="28"/>
        </w:rPr>
        <w:t>4</w:t>
      </w:r>
      <w:r w:rsidR="007456A5">
        <w:rPr>
          <w:sz w:val="28"/>
        </w:rPr>
        <w:t xml:space="preserve"> </w:t>
      </w:r>
      <w:r w:rsidR="009179B4">
        <w:rPr>
          <w:sz w:val="28"/>
        </w:rPr>
        <w:br/>
      </w:r>
      <w:r w:rsidR="00973EE6">
        <w:rPr>
          <w:sz w:val="28"/>
        </w:rPr>
        <w:t>3/01/14</w:t>
      </w:r>
      <w:r w:rsidR="009179B4">
        <w:rPr>
          <w:sz w:val="28"/>
        </w:rPr>
        <w:t xml:space="preserve"> i 19/01/14, - 21/01/14</w:t>
      </w:r>
      <w:r w:rsidR="00973EE6">
        <w:rPr>
          <w:sz w:val="28"/>
        </w:rPr>
        <w:t xml:space="preserve"> do</w:t>
      </w:r>
      <w:r w:rsidR="007456A5">
        <w:rPr>
          <w:sz w:val="28"/>
        </w:rPr>
        <w:t xml:space="preserve"> głębokości </w:t>
      </w:r>
      <w:r w:rsidR="00973EE6">
        <w:rPr>
          <w:sz w:val="28"/>
        </w:rPr>
        <w:t>stwierdzonej wierceniem tj. ok. 6,00</w:t>
      </w:r>
      <w:r w:rsidR="007456A5">
        <w:rPr>
          <w:sz w:val="28"/>
        </w:rPr>
        <w:t xml:space="preserve"> m </w:t>
      </w:r>
      <w:proofErr w:type="spellStart"/>
      <w:r w:rsidR="007456A5">
        <w:rPr>
          <w:sz w:val="28"/>
        </w:rPr>
        <w:t>p.p.t</w:t>
      </w:r>
      <w:proofErr w:type="spellEnd"/>
      <w:r w:rsidR="007456A5">
        <w:rPr>
          <w:sz w:val="28"/>
        </w:rPr>
        <w:t>.</w:t>
      </w:r>
      <w:r w:rsidR="00E622B6">
        <w:rPr>
          <w:sz w:val="28"/>
        </w:rPr>
        <w:t xml:space="preserve"> </w:t>
      </w:r>
      <w:r>
        <w:rPr>
          <w:sz w:val="28"/>
        </w:rPr>
        <w:t xml:space="preserve">Są to </w:t>
      </w:r>
      <w:r w:rsidR="007456A5">
        <w:rPr>
          <w:sz w:val="28"/>
        </w:rPr>
        <w:t>piaski średnio zagęszczone</w:t>
      </w:r>
      <w:r w:rsidR="00E622B6">
        <w:rPr>
          <w:sz w:val="28"/>
        </w:rPr>
        <w:t>,</w:t>
      </w:r>
      <w:r>
        <w:rPr>
          <w:sz w:val="28"/>
        </w:rPr>
        <w:t xml:space="preserve"> wilgotne, w których określono I</w:t>
      </w:r>
      <w:r w:rsidR="007456A5">
        <w:rPr>
          <w:sz w:val="28"/>
          <w:vertAlign w:val="subscript"/>
        </w:rPr>
        <w:t>D</w:t>
      </w:r>
      <w:r>
        <w:rPr>
          <w:sz w:val="28"/>
        </w:rPr>
        <w:t>=0,</w:t>
      </w:r>
      <w:r w:rsidR="00973EE6">
        <w:rPr>
          <w:sz w:val="28"/>
        </w:rPr>
        <w:t>47</w:t>
      </w:r>
      <w:r>
        <w:rPr>
          <w:sz w:val="28"/>
        </w:rPr>
        <w:t>.</w:t>
      </w:r>
    </w:p>
    <w:p w:rsidR="009179B4" w:rsidRDefault="009179B4" w:rsidP="00994E44">
      <w:pPr>
        <w:pStyle w:val="Tekstpodstawowy2"/>
        <w:rPr>
          <w:sz w:val="28"/>
        </w:rPr>
      </w:pPr>
    </w:p>
    <w:p w:rsidR="00994E44" w:rsidRDefault="00994E44" w:rsidP="00994E44">
      <w:pPr>
        <w:pStyle w:val="Tekstpodstawowy2"/>
        <w:rPr>
          <w:sz w:val="28"/>
        </w:rPr>
      </w:pPr>
      <w:r>
        <w:rPr>
          <w:sz w:val="28"/>
        </w:rPr>
        <w:t>Parametry geotechniczne podłoża gruntowego, które należy przyjąć, do obliczenia nośności podłoża gruntowego dla w/w warstwy:</w:t>
      </w:r>
    </w:p>
    <w:p w:rsidR="00994E44" w:rsidRDefault="00994E44" w:rsidP="00994E44">
      <w:pPr>
        <w:pStyle w:val="Tekstpodstawowy2"/>
        <w:rPr>
          <w:sz w:val="28"/>
        </w:rPr>
      </w:pPr>
    </w:p>
    <w:p w:rsidR="00994E44" w:rsidRDefault="00994E44" w:rsidP="00994E44">
      <w:pPr>
        <w:pStyle w:val="Tekstpodstawowy2"/>
        <w:rPr>
          <w:sz w:val="28"/>
          <w:lang w:val="de-DE"/>
        </w:rPr>
      </w:pPr>
      <w:proofErr w:type="spellStart"/>
      <w:r>
        <w:rPr>
          <w:sz w:val="28"/>
          <w:lang w:val="de-DE"/>
        </w:rPr>
        <w:t>w</w:t>
      </w:r>
      <w:r>
        <w:rPr>
          <w:sz w:val="28"/>
          <w:vertAlign w:val="subscript"/>
          <w:lang w:val="de-DE"/>
        </w:rPr>
        <w:t>n</w:t>
      </w:r>
      <w:proofErr w:type="spellEnd"/>
      <w:r>
        <w:rPr>
          <w:sz w:val="28"/>
          <w:lang w:val="de-DE"/>
        </w:rPr>
        <w:t xml:space="preserve"> = </w:t>
      </w:r>
      <w:r w:rsidR="00056427">
        <w:rPr>
          <w:sz w:val="28"/>
          <w:lang w:val="de-DE"/>
        </w:rPr>
        <w:t>14</w:t>
      </w:r>
      <w:r>
        <w:rPr>
          <w:sz w:val="28"/>
          <w:lang w:val="de-DE"/>
        </w:rPr>
        <w:t>,0 %</w:t>
      </w:r>
    </w:p>
    <w:p w:rsidR="00994E44" w:rsidRDefault="00994E44" w:rsidP="00994E44">
      <w:pPr>
        <w:pStyle w:val="Tekstpodstawowy2"/>
        <w:rPr>
          <w:sz w:val="28"/>
          <w:vertAlign w:val="superscript"/>
          <w:lang w:val="de-DE"/>
        </w:rPr>
      </w:pPr>
      <w:r>
        <w:rPr>
          <w:sz w:val="28"/>
        </w:rPr>
        <w:sym w:font="Symbol" w:char="F072"/>
      </w:r>
      <w:r>
        <w:rPr>
          <w:sz w:val="28"/>
          <w:lang w:val="de-DE"/>
        </w:rPr>
        <w:t xml:space="preserve"> = </w:t>
      </w:r>
      <w:r w:rsidR="00056427">
        <w:rPr>
          <w:sz w:val="28"/>
          <w:lang w:val="de-DE"/>
        </w:rPr>
        <w:t>1</w:t>
      </w:r>
      <w:r>
        <w:rPr>
          <w:sz w:val="28"/>
          <w:lang w:val="de-DE"/>
        </w:rPr>
        <w:t>,</w:t>
      </w:r>
      <w:r w:rsidR="00056427">
        <w:rPr>
          <w:sz w:val="28"/>
          <w:lang w:val="de-DE"/>
        </w:rPr>
        <w:t>85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994E44" w:rsidRDefault="00994E44" w:rsidP="00994E44">
      <w:pPr>
        <w:pStyle w:val="Tekstpodstawowy2"/>
        <w:rPr>
          <w:sz w:val="28"/>
          <w:lang w:val="de-DE"/>
        </w:rPr>
      </w:pPr>
      <w:r>
        <w:rPr>
          <w:sz w:val="28"/>
        </w:rPr>
        <w:sym w:font="Symbol" w:char="F072"/>
      </w:r>
      <w:r>
        <w:rPr>
          <w:sz w:val="28"/>
          <w:vertAlign w:val="subscript"/>
          <w:lang w:val="de-DE"/>
        </w:rPr>
        <w:t>s</w:t>
      </w:r>
      <w:r>
        <w:rPr>
          <w:sz w:val="28"/>
          <w:lang w:val="de-DE"/>
        </w:rPr>
        <w:t xml:space="preserve"> = 2,6</w:t>
      </w:r>
      <w:r w:rsidR="00056427">
        <w:rPr>
          <w:sz w:val="28"/>
          <w:lang w:val="de-DE"/>
        </w:rPr>
        <w:t>5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994E44" w:rsidRPr="00CF5510" w:rsidRDefault="00994E44" w:rsidP="00994E44">
      <w:pPr>
        <w:pStyle w:val="Tekstpodstawowy2"/>
        <w:rPr>
          <w:sz w:val="28"/>
          <w:lang w:val="de-DE"/>
        </w:rPr>
      </w:pPr>
      <w:r w:rsidRPr="00CF5510">
        <w:rPr>
          <w:sz w:val="28"/>
          <w:lang w:val="de-DE"/>
        </w:rPr>
        <w:t>I</w:t>
      </w:r>
      <w:r w:rsidR="00056427">
        <w:rPr>
          <w:sz w:val="28"/>
          <w:vertAlign w:val="subscript"/>
          <w:lang w:val="de-DE"/>
        </w:rPr>
        <w:t>D</w:t>
      </w:r>
      <w:r w:rsidRPr="00CF5510">
        <w:rPr>
          <w:sz w:val="28"/>
          <w:lang w:val="de-DE"/>
        </w:rPr>
        <w:t xml:space="preserve"> = 0,</w:t>
      </w:r>
      <w:r w:rsidR="00025209">
        <w:rPr>
          <w:sz w:val="28"/>
          <w:lang w:val="de-DE"/>
        </w:rPr>
        <w:t>47</w:t>
      </w:r>
    </w:p>
    <w:p w:rsidR="00994E44" w:rsidRDefault="00994E44" w:rsidP="00994E44">
      <w:pPr>
        <w:pStyle w:val="Tekstpodstawowy2"/>
      </w:pPr>
      <w:r>
        <w:rPr>
          <w:sz w:val="28"/>
        </w:rPr>
        <w:sym w:font="Symbol" w:char="F06A"/>
      </w:r>
      <w:r w:rsidRPr="003C6AB7">
        <w:rPr>
          <w:sz w:val="28"/>
          <w:vertAlign w:val="subscript"/>
        </w:rPr>
        <w:t>u</w:t>
      </w:r>
      <w:r>
        <w:rPr>
          <w:sz w:val="28"/>
        </w:rPr>
        <w:t xml:space="preserve"> = </w:t>
      </w:r>
      <w:r w:rsidR="00056427">
        <w:rPr>
          <w:sz w:val="28"/>
        </w:rPr>
        <w:t>32</w:t>
      </w:r>
      <w:r>
        <w:rPr>
          <w:sz w:val="28"/>
        </w:rPr>
        <w:t>,</w:t>
      </w:r>
      <w:r w:rsidR="00025209">
        <w:rPr>
          <w:sz w:val="28"/>
        </w:rPr>
        <w:t>8</w:t>
      </w:r>
      <w:r>
        <w:rPr>
          <w:sz w:val="28"/>
          <w:vertAlign w:val="superscript"/>
        </w:rPr>
        <w:t>o</w:t>
      </w:r>
    </w:p>
    <w:p w:rsidR="00994E44" w:rsidRDefault="00994E44" w:rsidP="00994E44">
      <w:pPr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o</w:t>
      </w:r>
      <w:r>
        <w:rPr>
          <w:sz w:val="28"/>
        </w:rPr>
        <w:t xml:space="preserve"> = </w:t>
      </w:r>
      <w:r w:rsidR="00025209">
        <w:rPr>
          <w:sz w:val="28"/>
        </w:rPr>
        <w:t>89842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994E44" w:rsidRDefault="00994E44" w:rsidP="00994E44">
      <w:pPr>
        <w:jc w:val="both"/>
        <w:rPr>
          <w:sz w:val="28"/>
        </w:rPr>
      </w:pPr>
      <w:r>
        <w:rPr>
          <w:sz w:val="28"/>
        </w:rPr>
        <w:t xml:space="preserve">M = </w:t>
      </w:r>
      <w:r w:rsidR="00025209">
        <w:rPr>
          <w:sz w:val="28"/>
        </w:rPr>
        <w:t>99824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994E44" w:rsidRDefault="00994E44" w:rsidP="00994E44">
      <w:pPr>
        <w:jc w:val="both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o</w:t>
      </w:r>
      <w:proofErr w:type="spellEnd"/>
      <w:r>
        <w:rPr>
          <w:sz w:val="28"/>
        </w:rPr>
        <w:t xml:space="preserve"> = </w:t>
      </w:r>
      <w:r w:rsidR="00025209">
        <w:rPr>
          <w:sz w:val="28"/>
        </w:rPr>
        <w:t>75827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994E44" w:rsidRDefault="00994E44" w:rsidP="003C6AB7">
      <w:pPr>
        <w:jc w:val="both"/>
        <w:rPr>
          <w:sz w:val="28"/>
        </w:rPr>
      </w:pPr>
    </w:p>
    <w:p w:rsidR="00784BDC" w:rsidRDefault="00784BDC" w:rsidP="00784BDC">
      <w:pPr>
        <w:pStyle w:val="Tekstpodstawowy2"/>
        <w:rPr>
          <w:sz w:val="28"/>
        </w:rPr>
      </w:pPr>
      <w:r>
        <w:rPr>
          <w:b/>
          <w:bCs/>
          <w:sz w:val="28"/>
        </w:rPr>
        <w:lastRenderedPageBreak/>
        <w:t>IV warstwa geotechniczna</w:t>
      </w:r>
      <w:r>
        <w:rPr>
          <w:sz w:val="28"/>
        </w:rPr>
        <w:t xml:space="preserve"> – </w:t>
      </w:r>
      <w:r w:rsidRPr="009E5812">
        <w:rPr>
          <w:b/>
          <w:sz w:val="28"/>
        </w:rPr>
        <w:t xml:space="preserve">piasek </w:t>
      </w:r>
      <w:r>
        <w:rPr>
          <w:b/>
          <w:sz w:val="28"/>
        </w:rPr>
        <w:t>średni</w:t>
      </w:r>
      <w:r>
        <w:rPr>
          <w:sz w:val="28"/>
        </w:rPr>
        <w:t xml:space="preserve">, szary i żółty, zalegający </w:t>
      </w:r>
      <w:r>
        <w:rPr>
          <w:sz w:val="28"/>
        </w:rPr>
        <w:br/>
        <w:t xml:space="preserve">w przedmiotowym rejonie poniżej warstwy nasypów </w:t>
      </w:r>
      <w:r w:rsidR="008A3D36">
        <w:rPr>
          <w:sz w:val="28"/>
        </w:rPr>
        <w:t xml:space="preserve">i gliny </w:t>
      </w:r>
      <w:r>
        <w:rPr>
          <w:sz w:val="28"/>
        </w:rPr>
        <w:t>w otwor</w:t>
      </w:r>
      <w:r w:rsidR="00066A13">
        <w:rPr>
          <w:sz w:val="28"/>
        </w:rPr>
        <w:t>ach</w:t>
      </w:r>
      <w:r>
        <w:rPr>
          <w:sz w:val="28"/>
        </w:rPr>
        <w:t xml:space="preserve"> nr </w:t>
      </w:r>
      <w:r w:rsidR="008A3D36">
        <w:rPr>
          <w:sz w:val="28"/>
        </w:rPr>
        <w:t>4/01/14</w:t>
      </w:r>
      <w:r w:rsidR="00066A13">
        <w:rPr>
          <w:sz w:val="28"/>
        </w:rPr>
        <w:t xml:space="preserve">, 6/01/14, 15/01/14, 22/01/14, 23/01/14, 24/01/14 i 25/01/14, odpowiednio </w:t>
      </w:r>
      <w:r w:rsidR="008A3D36">
        <w:rPr>
          <w:sz w:val="28"/>
        </w:rPr>
        <w:t xml:space="preserve">do głębokości ok. </w:t>
      </w:r>
      <w:r w:rsidR="00066A13">
        <w:rPr>
          <w:sz w:val="28"/>
        </w:rPr>
        <w:t xml:space="preserve">4,20 m, </w:t>
      </w:r>
      <w:r w:rsidR="008A3D36">
        <w:rPr>
          <w:sz w:val="28"/>
        </w:rPr>
        <w:t>3,20 m</w:t>
      </w:r>
      <w:r w:rsidR="00066A13">
        <w:rPr>
          <w:sz w:val="28"/>
        </w:rPr>
        <w:t>, 3,00 m, 3,80 m, 4,60 m, 1,90 m i</w:t>
      </w:r>
      <w:r w:rsidR="008A3D36">
        <w:rPr>
          <w:sz w:val="28"/>
        </w:rPr>
        <w:t xml:space="preserve"> </w:t>
      </w:r>
      <w:r w:rsidR="00066A13">
        <w:rPr>
          <w:sz w:val="28"/>
        </w:rPr>
        <w:t xml:space="preserve">2,20 m, </w:t>
      </w:r>
      <w:proofErr w:type="spellStart"/>
      <w:r w:rsidR="008A3D36">
        <w:rPr>
          <w:sz w:val="28"/>
        </w:rPr>
        <w:t>p.p.</w:t>
      </w:r>
      <w:r w:rsidR="00066A13">
        <w:rPr>
          <w:sz w:val="28"/>
        </w:rPr>
        <w:t>t</w:t>
      </w:r>
      <w:proofErr w:type="spellEnd"/>
      <w:r w:rsidR="008A3D36">
        <w:rPr>
          <w:sz w:val="28"/>
        </w:rPr>
        <w:t xml:space="preserve">. </w:t>
      </w:r>
      <w:r>
        <w:rPr>
          <w:sz w:val="28"/>
        </w:rPr>
        <w:t>Są to piaski średnio zagęszczone, wilgotne, w których określono I</w:t>
      </w:r>
      <w:r>
        <w:rPr>
          <w:sz w:val="28"/>
          <w:vertAlign w:val="subscript"/>
        </w:rPr>
        <w:t>D</w:t>
      </w:r>
      <w:r>
        <w:rPr>
          <w:sz w:val="28"/>
        </w:rPr>
        <w:t>=0,</w:t>
      </w:r>
      <w:r w:rsidR="008A3D36">
        <w:rPr>
          <w:sz w:val="28"/>
        </w:rPr>
        <w:t>39</w:t>
      </w:r>
      <w:r>
        <w:rPr>
          <w:sz w:val="28"/>
        </w:rPr>
        <w:t xml:space="preserve">. </w:t>
      </w:r>
    </w:p>
    <w:p w:rsidR="00784BDC" w:rsidRDefault="00784BDC" w:rsidP="00784BDC">
      <w:pPr>
        <w:pStyle w:val="Tekstpodstawowy2"/>
        <w:rPr>
          <w:sz w:val="28"/>
        </w:rPr>
      </w:pPr>
    </w:p>
    <w:p w:rsidR="00784BDC" w:rsidRDefault="00784BDC" w:rsidP="00784BDC">
      <w:pPr>
        <w:pStyle w:val="Tekstpodstawowy2"/>
        <w:rPr>
          <w:sz w:val="28"/>
        </w:rPr>
      </w:pPr>
      <w:r>
        <w:rPr>
          <w:sz w:val="28"/>
        </w:rPr>
        <w:t>Parametry geotechniczne podłoża gruntowego, które należy przyjąć, do obliczenia nośności podłoża gruntowego dla w/w warstwy:</w:t>
      </w:r>
    </w:p>
    <w:p w:rsidR="00784BDC" w:rsidRDefault="00784BDC" w:rsidP="00784BDC">
      <w:pPr>
        <w:pStyle w:val="Tekstpodstawowy2"/>
        <w:rPr>
          <w:sz w:val="28"/>
        </w:rPr>
      </w:pPr>
    </w:p>
    <w:p w:rsidR="00784BDC" w:rsidRDefault="00784BDC" w:rsidP="00784BDC">
      <w:pPr>
        <w:pStyle w:val="Tekstpodstawowy2"/>
        <w:rPr>
          <w:sz w:val="28"/>
          <w:lang w:val="de-DE"/>
        </w:rPr>
      </w:pPr>
      <w:proofErr w:type="spellStart"/>
      <w:r>
        <w:rPr>
          <w:sz w:val="28"/>
          <w:lang w:val="de-DE"/>
        </w:rPr>
        <w:t>w</w:t>
      </w:r>
      <w:r>
        <w:rPr>
          <w:sz w:val="28"/>
          <w:vertAlign w:val="subscript"/>
          <w:lang w:val="de-DE"/>
        </w:rPr>
        <w:t>n</w:t>
      </w:r>
      <w:proofErr w:type="spellEnd"/>
      <w:r>
        <w:rPr>
          <w:sz w:val="28"/>
          <w:lang w:val="de-DE"/>
        </w:rPr>
        <w:t xml:space="preserve"> = 14,0 %</w:t>
      </w:r>
    </w:p>
    <w:p w:rsidR="00784BDC" w:rsidRDefault="00784BDC" w:rsidP="00784BDC">
      <w:pPr>
        <w:pStyle w:val="Tekstpodstawowy2"/>
        <w:rPr>
          <w:sz w:val="28"/>
          <w:vertAlign w:val="superscript"/>
          <w:lang w:val="de-DE"/>
        </w:rPr>
      </w:pPr>
      <w:r>
        <w:rPr>
          <w:sz w:val="28"/>
        </w:rPr>
        <w:sym w:font="Symbol" w:char="F072"/>
      </w:r>
      <w:r>
        <w:rPr>
          <w:sz w:val="28"/>
          <w:lang w:val="de-DE"/>
        </w:rPr>
        <w:t xml:space="preserve"> = 1,85 t/m</w:t>
      </w:r>
      <w:r>
        <w:rPr>
          <w:sz w:val="28"/>
          <w:vertAlign w:val="superscript"/>
          <w:lang w:val="de-DE"/>
        </w:rPr>
        <w:t>3</w:t>
      </w:r>
    </w:p>
    <w:p w:rsidR="00784BDC" w:rsidRDefault="00784BDC" w:rsidP="00784BDC">
      <w:pPr>
        <w:pStyle w:val="Tekstpodstawowy2"/>
        <w:rPr>
          <w:sz w:val="28"/>
          <w:lang w:val="de-DE"/>
        </w:rPr>
      </w:pPr>
      <w:r>
        <w:rPr>
          <w:sz w:val="28"/>
        </w:rPr>
        <w:sym w:font="Symbol" w:char="F072"/>
      </w:r>
      <w:r>
        <w:rPr>
          <w:sz w:val="28"/>
          <w:vertAlign w:val="subscript"/>
          <w:lang w:val="de-DE"/>
        </w:rPr>
        <w:t>s</w:t>
      </w:r>
      <w:r>
        <w:rPr>
          <w:sz w:val="28"/>
          <w:lang w:val="de-DE"/>
        </w:rPr>
        <w:t xml:space="preserve"> = 2,65 t/m</w:t>
      </w:r>
      <w:r>
        <w:rPr>
          <w:sz w:val="28"/>
          <w:vertAlign w:val="superscript"/>
          <w:lang w:val="de-DE"/>
        </w:rPr>
        <w:t>3</w:t>
      </w:r>
    </w:p>
    <w:p w:rsidR="00784BDC" w:rsidRPr="00CF5510" w:rsidRDefault="00784BDC" w:rsidP="00784BDC">
      <w:pPr>
        <w:pStyle w:val="Tekstpodstawowy2"/>
        <w:rPr>
          <w:sz w:val="28"/>
          <w:lang w:val="de-DE"/>
        </w:rPr>
      </w:pPr>
      <w:r w:rsidRPr="00CF5510">
        <w:rPr>
          <w:sz w:val="28"/>
          <w:lang w:val="de-DE"/>
        </w:rPr>
        <w:t>I</w:t>
      </w:r>
      <w:r>
        <w:rPr>
          <w:sz w:val="28"/>
          <w:vertAlign w:val="subscript"/>
          <w:lang w:val="de-DE"/>
        </w:rPr>
        <w:t>D</w:t>
      </w:r>
      <w:r w:rsidRPr="00CF5510">
        <w:rPr>
          <w:sz w:val="28"/>
          <w:lang w:val="de-DE"/>
        </w:rPr>
        <w:t xml:space="preserve"> = 0,</w:t>
      </w:r>
      <w:r w:rsidR="000156DB">
        <w:rPr>
          <w:sz w:val="28"/>
          <w:lang w:val="de-DE"/>
        </w:rPr>
        <w:t>39</w:t>
      </w:r>
    </w:p>
    <w:p w:rsidR="00784BDC" w:rsidRDefault="00784BDC" w:rsidP="00784BDC">
      <w:pPr>
        <w:pStyle w:val="Tekstpodstawowy2"/>
      </w:pPr>
      <w:r>
        <w:rPr>
          <w:sz w:val="28"/>
        </w:rPr>
        <w:sym w:font="Symbol" w:char="F06A"/>
      </w:r>
      <w:r w:rsidRPr="003C6AB7">
        <w:rPr>
          <w:sz w:val="28"/>
          <w:vertAlign w:val="subscript"/>
        </w:rPr>
        <w:t>u</w:t>
      </w:r>
      <w:r>
        <w:rPr>
          <w:sz w:val="28"/>
        </w:rPr>
        <w:t xml:space="preserve"> = 32,</w:t>
      </w:r>
      <w:r w:rsidR="000156DB">
        <w:rPr>
          <w:sz w:val="28"/>
        </w:rPr>
        <w:t>3</w:t>
      </w:r>
      <w:r>
        <w:rPr>
          <w:sz w:val="28"/>
          <w:vertAlign w:val="superscript"/>
        </w:rPr>
        <w:t>o</w:t>
      </w:r>
    </w:p>
    <w:p w:rsidR="00784BDC" w:rsidRDefault="00784BDC" w:rsidP="00784BDC">
      <w:pPr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o</w:t>
      </w:r>
      <w:r>
        <w:rPr>
          <w:sz w:val="28"/>
        </w:rPr>
        <w:t xml:space="preserve"> = </w:t>
      </w:r>
      <w:r w:rsidR="000156DB">
        <w:rPr>
          <w:sz w:val="28"/>
        </w:rPr>
        <w:t>77915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784BDC" w:rsidRDefault="00784BDC" w:rsidP="00784BDC">
      <w:pPr>
        <w:jc w:val="both"/>
        <w:rPr>
          <w:sz w:val="28"/>
        </w:rPr>
      </w:pPr>
      <w:r>
        <w:rPr>
          <w:sz w:val="28"/>
        </w:rPr>
        <w:t xml:space="preserve">M = </w:t>
      </w:r>
      <w:r w:rsidR="000156DB">
        <w:rPr>
          <w:sz w:val="28"/>
        </w:rPr>
        <w:t>86572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784BDC" w:rsidRDefault="00784BDC" w:rsidP="00784BDC">
      <w:pPr>
        <w:jc w:val="both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o</w:t>
      </w:r>
      <w:proofErr w:type="spellEnd"/>
      <w:r>
        <w:rPr>
          <w:sz w:val="28"/>
        </w:rPr>
        <w:t xml:space="preserve"> = </w:t>
      </w:r>
      <w:r w:rsidR="000156DB">
        <w:rPr>
          <w:sz w:val="28"/>
        </w:rPr>
        <w:t>65720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784BDC" w:rsidRDefault="00784BDC" w:rsidP="003C6AB7">
      <w:pPr>
        <w:jc w:val="both"/>
        <w:rPr>
          <w:sz w:val="28"/>
        </w:rPr>
      </w:pPr>
    </w:p>
    <w:p w:rsidR="000321E8" w:rsidRDefault="000321E8" w:rsidP="000321E8">
      <w:pPr>
        <w:pStyle w:val="Tekstpodstawowy2"/>
        <w:rPr>
          <w:sz w:val="28"/>
        </w:rPr>
      </w:pPr>
      <w:r>
        <w:rPr>
          <w:b/>
          <w:bCs/>
          <w:sz w:val="28"/>
        </w:rPr>
        <w:t>V warstwa geotechniczna</w:t>
      </w:r>
      <w:r>
        <w:rPr>
          <w:sz w:val="28"/>
        </w:rPr>
        <w:t xml:space="preserve"> – </w:t>
      </w:r>
      <w:r w:rsidR="002E56C3">
        <w:rPr>
          <w:b/>
          <w:sz w:val="28"/>
        </w:rPr>
        <w:t>glina pylasta</w:t>
      </w:r>
      <w:r>
        <w:rPr>
          <w:sz w:val="28"/>
        </w:rPr>
        <w:t xml:space="preserve">, </w:t>
      </w:r>
      <w:r w:rsidR="002E56C3">
        <w:rPr>
          <w:sz w:val="28"/>
        </w:rPr>
        <w:t>brązowa</w:t>
      </w:r>
      <w:r>
        <w:rPr>
          <w:sz w:val="28"/>
        </w:rPr>
        <w:t>, zalegając</w:t>
      </w:r>
      <w:r w:rsidR="002E56C3">
        <w:rPr>
          <w:sz w:val="28"/>
        </w:rPr>
        <w:t>a</w:t>
      </w:r>
      <w:r w:rsidR="00FB577E">
        <w:rPr>
          <w:sz w:val="28"/>
        </w:rPr>
        <w:t xml:space="preserve"> w przedmiotowym rejonie poniżej </w:t>
      </w:r>
      <w:r w:rsidR="002E56C3">
        <w:rPr>
          <w:sz w:val="28"/>
        </w:rPr>
        <w:t>warstwy nasypów w otworach nr 1/01/14, 3/01/14, 6/01/14</w:t>
      </w:r>
      <w:r w:rsidR="00A526C3">
        <w:rPr>
          <w:sz w:val="28"/>
        </w:rPr>
        <w:t>,</w:t>
      </w:r>
      <w:r w:rsidR="002E56C3">
        <w:rPr>
          <w:sz w:val="28"/>
        </w:rPr>
        <w:t xml:space="preserve"> 7/01/14</w:t>
      </w:r>
      <w:r w:rsidR="00A526C3">
        <w:rPr>
          <w:sz w:val="28"/>
        </w:rPr>
        <w:t>, 11/01, 15/01/14, 18/01/14, 20/01/14 i 24/01/14</w:t>
      </w:r>
      <w:r w:rsidR="002E56C3">
        <w:rPr>
          <w:sz w:val="28"/>
        </w:rPr>
        <w:t xml:space="preserve"> </w:t>
      </w:r>
      <w:r>
        <w:rPr>
          <w:sz w:val="28"/>
        </w:rPr>
        <w:t xml:space="preserve">do głębokości </w:t>
      </w:r>
      <w:r w:rsidR="002E56C3">
        <w:rPr>
          <w:sz w:val="28"/>
        </w:rPr>
        <w:t xml:space="preserve">ok. 1,70 m nawet do </w:t>
      </w:r>
      <w:r w:rsidR="001624D8">
        <w:rPr>
          <w:sz w:val="28"/>
        </w:rPr>
        <w:t>3</w:t>
      </w:r>
      <w:r w:rsidR="002E56C3">
        <w:rPr>
          <w:sz w:val="28"/>
        </w:rPr>
        <w:t>,</w:t>
      </w:r>
      <w:r w:rsidR="001624D8">
        <w:rPr>
          <w:sz w:val="28"/>
        </w:rPr>
        <w:t>1</w:t>
      </w:r>
      <w:r w:rsidR="002E56C3">
        <w:rPr>
          <w:sz w:val="28"/>
        </w:rPr>
        <w:t>0</w:t>
      </w:r>
      <w:r>
        <w:rPr>
          <w:sz w:val="28"/>
        </w:rPr>
        <w:t xml:space="preserve"> m </w:t>
      </w:r>
      <w:proofErr w:type="spellStart"/>
      <w:r>
        <w:rPr>
          <w:sz w:val="28"/>
        </w:rPr>
        <w:t>p.p.t</w:t>
      </w:r>
      <w:proofErr w:type="spellEnd"/>
      <w:r>
        <w:rPr>
          <w:sz w:val="28"/>
        </w:rPr>
        <w:t xml:space="preserve">. </w:t>
      </w:r>
      <w:r w:rsidR="002E56C3">
        <w:rPr>
          <w:sz w:val="28"/>
        </w:rPr>
        <w:t>oraz w otworach nr 4/01/14</w:t>
      </w:r>
      <w:r w:rsidR="00A526C3">
        <w:rPr>
          <w:sz w:val="28"/>
        </w:rPr>
        <w:t>,</w:t>
      </w:r>
      <w:r w:rsidR="002E56C3">
        <w:rPr>
          <w:sz w:val="28"/>
        </w:rPr>
        <w:t xml:space="preserve"> 8/01/14</w:t>
      </w:r>
      <w:r w:rsidR="00A526C3">
        <w:rPr>
          <w:sz w:val="28"/>
        </w:rPr>
        <w:t>, 14/01/14, 22/01/14 i 23/01/14</w:t>
      </w:r>
      <w:r w:rsidR="002E56C3">
        <w:rPr>
          <w:sz w:val="28"/>
        </w:rPr>
        <w:t xml:space="preserve">  do głębokości stwierdzonej wierceniem tj. ok. 3,20 i 6,00 m </w:t>
      </w:r>
      <w:proofErr w:type="spellStart"/>
      <w:r w:rsidR="002E56C3">
        <w:rPr>
          <w:sz w:val="28"/>
        </w:rPr>
        <w:t>p.p.t</w:t>
      </w:r>
      <w:proofErr w:type="spellEnd"/>
      <w:r w:rsidR="002E56C3">
        <w:rPr>
          <w:sz w:val="28"/>
        </w:rPr>
        <w:t xml:space="preserve">. </w:t>
      </w:r>
      <w:r>
        <w:rPr>
          <w:sz w:val="28"/>
        </w:rPr>
        <w:t xml:space="preserve">Są to </w:t>
      </w:r>
      <w:r w:rsidR="002E56C3">
        <w:rPr>
          <w:sz w:val="28"/>
        </w:rPr>
        <w:t>gliny</w:t>
      </w:r>
      <w:r>
        <w:rPr>
          <w:sz w:val="28"/>
        </w:rPr>
        <w:t xml:space="preserve"> twardoplastyczne, wilgotne, w których określono I</w:t>
      </w:r>
      <w:r>
        <w:rPr>
          <w:sz w:val="28"/>
          <w:vertAlign w:val="subscript"/>
        </w:rPr>
        <w:t>L</w:t>
      </w:r>
      <w:r>
        <w:rPr>
          <w:sz w:val="28"/>
        </w:rPr>
        <w:t>=0,1</w:t>
      </w:r>
      <w:r w:rsidR="00D15DFE">
        <w:rPr>
          <w:sz w:val="28"/>
        </w:rPr>
        <w:t>2</w:t>
      </w:r>
      <w:r>
        <w:rPr>
          <w:sz w:val="28"/>
        </w:rPr>
        <w:t>.</w:t>
      </w:r>
    </w:p>
    <w:p w:rsidR="000321E8" w:rsidRDefault="000321E8" w:rsidP="000321E8">
      <w:pPr>
        <w:pStyle w:val="Tekstpodstawowy2"/>
        <w:rPr>
          <w:sz w:val="28"/>
        </w:rPr>
      </w:pPr>
    </w:p>
    <w:p w:rsidR="000321E8" w:rsidRDefault="000321E8" w:rsidP="000321E8">
      <w:pPr>
        <w:pStyle w:val="Tekstpodstawowy2"/>
        <w:rPr>
          <w:sz w:val="28"/>
        </w:rPr>
      </w:pPr>
      <w:r>
        <w:rPr>
          <w:sz w:val="28"/>
        </w:rPr>
        <w:t>Parametry geotechniczne podłoża gruntowego, które należy przyjąć, do obliczenia nośności podłoża gruntowego dla w/w warstwy:</w:t>
      </w:r>
    </w:p>
    <w:p w:rsidR="000321E8" w:rsidRDefault="000321E8" w:rsidP="000321E8">
      <w:pPr>
        <w:pStyle w:val="Tekstpodstawowy2"/>
        <w:rPr>
          <w:sz w:val="28"/>
        </w:rPr>
      </w:pPr>
    </w:p>
    <w:p w:rsidR="000321E8" w:rsidRDefault="000321E8" w:rsidP="000321E8">
      <w:pPr>
        <w:pStyle w:val="Tekstpodstawowy2"/>
        <w:rPr>
          <w:sz w:val="28"/>
          <w:lang w:val="de-DE"/>
        </w:rPr>
      </w:pPr>
      <w:proofErr w:type="spellStart"/>
      <w:r>
        <w:rPr>
          <w:sz w:val="28"/>
          <w:lang w:val="de-DE"/>
        </w:rPr>
        <w:t>w</w:t>
      </w:r>
      <w:r>
        <w:rPr>
          <w:sz w:val="28"/>
          <w:vertAlign w:val="subscript"/>
          <w:lang w:val="de-DE"/>
        </w:rPr>
        <w:t>n</w:t>
      </w:r>
      <w:proofErr w:type="spellEnd"/>
      <w:r>
        <w:rPr>
          <w:sz w:val="28"/>
          <w:lang w:val="de-DE"/>
        </w:rPr>
        <w:t xml:space="preserve"> = </w:t>
      </w:r>
      <w:r w:rsidR="006F19C9">
        <w:rPr>
          <w:sz w:val="28"/>
          <w:lang w:val="de-DE"/>
        </w:rPr>
        <w:t>20</w:t>
      </w:r>
      <w:r>
        <w:rPr>
          <w:sz w:val="28"/>
          <w:lang w:val="de-DE"/>
        </w:rPr>
        <w:t>,0 %</w:t>
      </w:r>
    </w:p>
    <w:p w:rsidR="000321E8" w:rsidRDefault="000321E8" w:rsidP="000321E8">
      <w:pPr>
        <w:pStyle w:val="Tekstpodstawowy2"/>
        <w:rPr>
          <w:sz w:val="28"/>
          <w:vertAlign w:val="superscript"/>
          <w:lang w:val="de-DE"/>
        </w:rPr>
      </w:pPr>
      <w:r>
        <w:rPr>
          <w:sz w:val="28"/>
        </w:rPr>
        <w:sym w:font="Symbol" w:char="F072"/>
      </w:r>
      <w:r>
        <w:rPr>
          <w:sz w:val="28"/>
          <w:lang w:val="de-DE"/>
        </w:rPr>
        <w:t xml:space="preserve"> = 2,</w:t>
      </w:r>
      <w:r w:rsidR="00001624">
        <w:rPr>
          <w:sz w:val="28"/>
          <w:lang w:val="de-DE"/>
        </w:rPr>
        <w:t>1</w:t>
      </w:r>
      <w:r w:rsidR="006F19C9">
        <w:rPr>
          <w:sz w:val="28"/>
          <w:lang w:val="de-DE"/>
        </w:rPr>
        <w:t>0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0321E8" w:rsidRDefault="000321E8" w:rsidP="000321E8">
      <w:pPr>
        <w:pStyle w:val="Tekstpodstawowy2"/>
        <w:rPr>
          <w:sz w:val="28"/>
          <w:lang w:val="de-DE"/>
        </w:rPr>
      </w:pPr>
      <w:r>
        <w:rPr>
          <w:sz w:val="28"/>
        </w:rPr>
        <w:sym w:font="Symbol" w:char="F072"/>
      </w:r>
      <w:r>
        <w:rPr>
          <w:sz w:val="28"/>
          <w:vertAlign w:val="subscript"/>
          <w:lang w:val="de-DE"/>
        </w:rPr>
        <w:t>s</w:t>
      </w:r>
      <w:r>
        <w:rPr>
          <w:sz w:val="28"/>
          <w:lang w:val="de-DE"/>
        </w:rPr>
        <w:t xml:space="preserve"> = 2,6</w:t>
      </w:r>
      <w:r w:rsidR="006F19C9">
        <w:rPr>
          <w:sz w:val="28"/>
          <w:lang w:val="de-DE"/>
        </w:rPr>
        <w:t>8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0321E8" w:rsidRPr="00CF5510" w:rsidRDefault="000321E8" w:rsidP="000321E8">
      <w:pPr>
        <w:pStyle w:val="Tekstpodstawowy2"/>
        <w:rPr>
          <w:sz w:val="28"/>
          <w:lang w:val="de-DE"/>
        </w:rPr>
      </w:pPr>
      <w:r w:rsidRPr="00CF5510">
        <w:rPr>
          <w:sz w:val="28"/>
          <w:lang w:val="de-DE"/>
        </w:rPr>
        <w:t>I</w:t>
      </w:r>
      <w:r w:rsidR="00001624">
        <w:rPr>
          <w:sz w:val="28"/>
          <w:vertAlign w:val="subscript"/>
          <w:lang w:val="de-DE"/>
        </w:rPr>
        <w:t>L</w:t>
      </w:r>
      <w:r w:rsidRPr="00CF5510">
        <w:rPr>
          <w:sz w:val="28"/>
          <w:lang w:val="de-DE"/>
        </w:rPr>
        <w:t xml:space="preserve"> = 0,</w:t>
      </w:r>
      <w:r w:rsidR="00001624">
        <w:rPr>
          <w:sz w:val="28"/>
          <w:lang w:val="de-DE"/>
        </w:rPr>
        <w:t>12</w:t>
      </w:r>
    </w:p>
    <w:p w:rsidR="001E48C8" w:rsidRPr="00331F21" w:rsidRDefault="001E48C8" w:rsidP="000321E8">
      <w:pPr>
        <w:pStyle w:val="Tekstpodstawowy2"/>
        <w:rPr>
          <w:sz w:val="28"/>
          <w:lang w:val="en-US"/>
        </w:rPr>
      </w:pPr>
      <w:r w:rsidRPr="00331F21">
        <w:rPr>
          <w:sz w:val="28"/>
          <w:lang w:val="en-US"/>
        </w:rPr>
        <w:t>C</w:t>
      </w:r>
      <w:r w:rsidRPr="00331F21">
        <w:rPr>
          <w:sz w:val="28"/>
          <w:vertAlign w:val="subscript"/>
          <w:lang w:val="en-US"/>
        </w:rPr>
        <w:t>u</w:t>
      </w:r>
      <w:r w:rsidRPr="00331F21">
        <w:rPr>
          <w:sz w:val="28"/>
          <w:lang w:val="en-US"/>
        </w:rPr>
        <w:t xml:space="preserve"> = 34,66 </w:t>
      </w:r>
      <w:proofErr w:type="spellStart"/>
      <w:r w:rsidRPr="00331F21">
        <w:rPr>
          <w:sz w:val="28"/>
          <w:lang w:val="en-US"/>
        </w:rPr>
        <w:t>kPa</w:t>
      </w:r>
      <w:proofErr w:type="spellEnd"/>
    </w:p>
    <w:p w:rsidR="000321E8" w:rsidRDefault="000321E8" w:rsidP="000321E8">
      <w:pPr>
        <w:pStyle w:val="Tekstpodstawowy2"/>
      </w:pPr>
      <w:r>
        <w:rPr>
          <w:sz w:val="28"/>
        </w:rPr>
        <w:sym w:font="Symbol" w:char="F06A"/>
      </w:r>
      <w:r w:rsidRPr="003C6AB7">
        <w:rPr>
          <w:sz w:val="28"/>
          <w:vertAlign w:val="subscript"/>
        </w:rPr>
        <w:t>u</w:t>
      </w:r>
      <w:r>
        <w:rPr>
          <w:sz w:val="28"/>
        </w:rPr>
        <w:t xml:space="preserve"> = </w:t>
      </w:r>
      <w:r w:rsidR="00001624">
        <w:rPr>
          <w:sz w:val="28"/>
        </w:rPr>
        <w:t>19</w:t>
      </w:r>
      <w:r>
        <w:rPr>
          <w:sz w:val="28"/>
        </w:rPr>
        <w:t>,</w:t>
      </w:r>
      <w:r w:rsidR="00001624">
        <w:rPr>
          <w:sz w:val="28"/>
        </w:rPr>
        <w:t>8</w:t>
      </w:r>
      <w:r>
        <w:rPr>
          <w:sz w:val="28"/>
          <w:vertAlign w:val="superscript"/>
        </w:rPr>
        <w:t>o</w:t>
      </w:r>
    </w:p>
    <w:p w:rsidR="000321E8" w:rsidRDefault="000321E8" w:rsidP="000321E8">
      <w:pPr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o</w:t>
      </w:r>
      <w:r>
        <w:rPr>
          <w:sz w:val="28"/>
        </w:rPr>
        <w:t xml:space="preserve"> = </w:t>
      </w:r>
      <w:r w:rsidR="00001624">
        <w:rPr>
          <w:sz w:val="28"/>
        </w:rPr>
        <w:t>45471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0321E8" w:rsidRDefault="000321E8" w:rsidP="000321E8">
      <w:pPr>
        <w:jc w:val="both"/>
        <w:rPr>
          <w:sz w:val="28"/>
        </w:rPr>
      </w:pPr>
      <w:r>
        <w:rPr>
          <w:sz w:val="28"/>
        </w:rPr>
        <w:t xml:space="preserve">M = </w:t>
      </w:r>
      <w:r w:rsidR="00001624">
        <w:rPr>
          <w:sz w:val="28"/>
        </w:rPr>
        <w:t>60613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0321E8" w:rsidRDefault="000321E8" w:rsidP="000321E8">
      <w:pPr>
        <w:jc w:val="both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o</w:t>
      </w:r>
      <w:proofErr w:type="spellEnd"/>
      <w:r>
        <w:rPr>
          <w:sz w:val="28"/>
        </w:rPr>
        <w:t xml:space="preserve"> = </w:t>
      </w:r>
      <w:r w:rsidR="00001624">
        <w:rPr>
          <w:sz w:val="28"/>
        </w:rPr>
        <w:t>34558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620E44" w:rsidRDefault="00620E44" w:rsidP="003C6AB7">
      <w:pPr>
        <w:jc w:val="both"/>
        <w:rPr>
          <w:sz w:val="28"/>
        </w:rPr>
      </w:pPr>
    </w:p>
    <w:p w:rsidR="001F7A7F" w:rsidRDefault="00292BFD" w:rsidP="001F7A7F">
      <w:pPr>
        <w:pStyle w:val="Tekstpodstawowy2"/>
        <w:rPr>
          <w:sz w:val="28"/>
        </w:rPr>
      </w:pPr>
      <w:r w:rsidRPr="00F90F95">
        <w:rPr>
          <w:b/>
          <w:sz w:val="28"/>
        </w:rPr>
        <w:t>V</w:t>
      </w:r>
      <w:r w:rsidR="001624D8" w:rsidRPr="00F90F95">
        <w:rPr>
          <w:b/>
          <w:sz w:val="28"/>
        </w:rPr>
        <w:t>I</w:t>
      </w:r>
      <w:r w:rsidR="001F7A7F" w:rsidRPr="00F90F95">
        <w:rPr>
          <w:b/>
          <w:bCs/>
          <w:sz w:val="28"/>
        </w:rPr>
        <w:t xml:space="preserve"> </w:t>
      </w:r>
      <w:r w:rsidR="001F7A7F">
        <w:rPr>
          <w:b/>
          <w:bCs/>
          <w:sz w:val="28"/>
        </w:rPr>
        <w:t>warstwa geotechniczna</w:t>
      </w:r>
      <w:r w:rsidR="001F7A7F">
        <w:rPr>
          <w:sz w:val="28"/>
        </w:rPr>
        <w:t xml:space="preserve"> – </w:t>
      </w:r>
      <w:r w:rsidR="001F7A7F">
        <w:rPr>
          <w:b/>
          <w:sz w:val="28"/>
        </w:rPr>
        <w:t xml:space="preserve">glina </w:t>
      </w:r>
      <w:r w:rsidR="001624D8">
        <w:rPr>
          <w:b/>
          <w:sz w:val="28"/>
        </w:rPr>
        <w:t>pylasta</w:t>
      </w:r>
      <w:r w:rsidR="001F7A7F">
        <w:rPr>
          <w:sz w:val="28"/>
        </w:rPr>
        <w:t xml:space="preserve">, </w:t>
      </w:r>
      <w:r w:rsidR="00ED7478">
        <w:rPr>
          <w:sz w:val="28"/>
        </w:rPr>
        <w:t>kremowa i żółta</w:t>
      </w:r>
      <w:r w:rsidR="001F7A7F">
        <w:rPr>
          <w:sz w:val="28"/>
        </w:rPr>
        <w:t xml:space="preserve">, zalegająca </w:t>
      </w:r>
      <w:r w:rsidR="001F7A7F">
        <w:rPr>
          <w:sz w:val="28"/>
        </w:rPr>
        <w:br/>
        <w:t xml:space="preserve">w przedmiotowym rejonie poniżej warstwy </w:t>
      </w:r>
      <w:r w:rsidR="00ED7478">
        <w:rPr>
          <w:sz w:val="28"/>
        </w:rPr>
        <w:t>gliny twardoplas</w:t>
      </w:r>
      <w:r w:rsidR="00904F0F">
        <w:rPr>
          <w:sz w:val="28"/>
        </w:rPr>
        <w:t>tycznej w otworach nr 1/01/14</w:t>
      </w:r>
      <w:r w:rsidR="003663C1">
        <w:rPr>
          <w:sz w:val="28"/>
        </w:rPr>
        <w:t>,</w:t>
      </w:r>
      <w:r w:rsidR="00904F0F">
        <w:rPr>
          <w:sz w:val="28"/>
        </w:rPr>
        <w:t xml:space="preserve"> 6/01/14 </w:t>
      </w:r>
      <w:r w:rsidR="003663C1">
        <w:rPr>
          <w:sz w:val="28"/>
        </w:rPr>
        <w:t xml:space="preserve">i 18/01/14 </w:t>
      </w:r>
      <w:r w:rsidR="00904F0F">
        <w:rPr>
          <w:sz w:val="28"/>
        </w:rPr>
        <w:t xml:space="preserve">do głębokości </w:t>
      </w:r>
      <w:r w:rsidR="00EF37B9">
        <w:rPr>
          <w:sz w:val="28"/>
        </w:rPr>
        <w:t>ok. 3</w:t>
      </w:r>
      <w:r w:rsidR="001F7A7F">
        <w:rPr>
          <w:sz w:val="28"/>
        </w:rPr>
        <w:t>,</w:t>
      </w:r>
      <w:r w:rsidR="00904F0F">
        <w:rPr>
          <w:sz w:val="28"/>
        </w:rPr>
        <w:t>2</w:t>
      </w:r>
      <w:r w:rsidR="001F7A7F">
        <w:rPr>
          <w:sz w:val="28"/>
        </w:rPr>
        <w:t>0 m</w:t>
      </w:r>
      <w:r w:rsidR="003663C1">
        <w:rPr>
          <w:sz w:val="28"/>
        </w:rPr>
        <w:t>,</w:t>
      </w:r>
      <w:r w:rsidR="00904F0F">
        <w:rPr>
          <w:sz w:val="28"/>
        </w:rPr>
        <w:t xml:space="preserve"> 5,50 m</w:t>
      </w:r>
      <w:r w:rsidR="003663C1">
        <w:rPr>
          <w:sz w:val="28"/>
        </w:rPr>
        <w:t xml:space="preserve"> i 4,70 m</w:t>
      </w:r>
      <w:r w:rsidR="001F7A7F">
        <w:rPr>
          <w:sz w:val="28"/>
        </w:rPr>
        <w:t xml:space="preserve"> </w:t>
      </w:r>
      <w:proofErr w:type="spellStart"/>
      <w:r w:rsidR="001F7A7F">
        <w:rPr>
          <w:sz w:val="28"/>
        </w:rPr>
        <w:t>p.p.t</w:t>
      </w:r>
      <w:proofErr w:type="spellEnd"/>
      <w:r w:rsidR="001F7A7F">
        <w:rPr>
          <w:sz w:val="28"/>
        </w:rPr>
        <w:t>.</w:t>
      </w:r>
      <w:r w:rsidR="003663C1">
        <w:rPr>
          <w:sz w:val="28"/>
        </w:rPr>
        <w:t xml:space="preserve"> oraz w otworach nr 12/01/14, 13/01/14 do głębokości stwierdzonej wierceniem tj. ok. 3,00 m </w:t>
      </w:r>
      <w:proofErr w:type="spellStart"/>
      <w:r w:rsidR="003663C1">
        <w:rPr>
          <w:sz w:val="28"/>
        </w:rPr>
        <w:t>p.p.t</w:t>
      </w:r>
      <w:proofErr w:type="spellEnd"/>
      <w:r w:rsidR="003663C1">
        <w:rPr>
          <w:sz w:val="28"/>
        </w:rPr>
        <w:t>.</w:t>
      </w:r>
      <w:r w:rsidR="001F7A7F">
        <w:rPr>
          <w:sz w:val="28"/>
        </w:rPr>
        <w:t xml:space="preserve"> Są to gliny plastyczne, wilgotne, w których określono I</w:t>
      </w:r>
      <w:r w:rsidR="001F7A7F">
        <w:rPr>
          <w:sz w:val="28"/>
          <w:vertAlign w:val="subscript"/>
        </w:rPr>
        <w:t>L</w:t>
      </w:r>
      <w:r w:rsidR="001F7A7F">
        <w:rPr>
          <w:sz w:val="28"/>
        </w:rPr>
        <w:t>=0,</w:t>
      </w:r>
      <w:r w:rsidR="003663C1">
        <w:rPr>
          <w:sz w:val="28"/>
        </w:rPr>
        <w:t>30</w:t>
      </w:r>
      <w:r w:rsidR="001F7A7F">
        <w:rPr>
          <w:sz w:val="28"/>
        </w:rPr>
        <w:t>.</w:t>
      </w:r>
    </w:p>
    <w:p w:rsidR="001F7A7F" w:rsidRDefault="001F7A7F" w:rsidP="001F7A7F">
      <w:pPr>
        <w:pStyle w:val="Tekstpodstawowy2"/>
        <w:rPr>
          <w:sz w:val="28"/>
        </w:rPr>
      </w:pPr>
    </w:p>
    <w:p w:rsidR="001F7A7F" w:rsidRDefault="001F7A7F" w:rsidP="001F7A7F">
      <w:pPr>
        <w:pStyle w:val="Tekstpodstawowy2"/>
        <w:rPr>
          <w:sz w:val="28"/>
        </w:rPr>
      </w:pPr>
      <w:r>
        <w:rPr>
          <w:sz w:val="28"/>
        </w:rPr>
        <w:lastRenderedPageBreak/>
        <w:t>Parametry geotechniczne podłoża gruntowego, które należy przyjąć, do obliczenia nośności podłoża gruntowego dla w/w warstwy:</w:t>
      </w:r>
    </w:p>
    <w:p w:rsidR="001F7A7F" w:rsidRDefault="001F7A7F" w:rsidP="001F7A7F">
      <w:pPr>
        <w:pStyle w:val="Tekstpodstawowy2"/>
        <w:rPr>
          <w:sz w:val="28"/>
        </w:rPr>
      </w:pPr>
    </w:p>
    <w:p w:rsidR="001F7A7F" w:rsidRDefault="001F7A7F" w:rsidP="001F7A7F">
      <w:pPr>
        <w:pStyle w:val="Tekstpodstawowy2"/>
        <w:rPr>
          <w:sz w:val="28"/>
          <w:lang w:val="de-DE"/>
        </w:rPr>
      </w:pPr>
      <w:proofErr w:type="spellStart"/>
      <w:r>
        <w:rPr>
          <w:sz w:val="28"/>
          <w:lang w:val="de-DE"/>
        </w:rPr>
        <w:t>w</w:t>
      </w:r>
      <w:r>
        <w:rPr>
          <w:sz w:val="28"/>
          <w:vertAlign w:val="subscript"/>
          <w:lang w:val="de-DE"/>
        </w:rPr>
        <w:t>n</w:t>
      </w:r>
      <w:proofErr w:type="spellEnd"/>
      <w:r>
        <w:rPr>
          <w:sz w:val="28"/>
          <w:lang w:val="de-DE"/>
        </w:rPr>
        <w:t xml:space="preserve"> = </w:t>
      </w:r>
      <w:r w:rsidR="000F118A">
        <w:rPr>
          <w:sz w:val="28"/>
          <w:lang w:val="de-DE"/>
        </w:rPr>
        <w:t>25</w:t>
      </w:r>
      <w:r>
        <w:rPr>
          <w:sz w:val="28"/>
          <w:lang w:val="de-DE"/>
        </w:rPr>
        <w:t>,0 %</w:t>
      </w:r>
    </w:p>
    <w:p w:rsidR="001F7A7F" w:rsidRDefault="001F7A7F" w:rsidP="001F7A7F">
      <w:pPr>
        <w:pStyle w:val="Tekstpodstawowy2"/>
        <w:rPr>
          <w:sz w:val="28"/>
          <w:vertAlign w:val="superscript"/>
          <w:lang w:val="de-DE"/>
        </w:rPr>
      </w:pPr>
      <w:r>
        <w:rPr>
          <w:sz w:val="28"/>
        </w:rPr>
        <w:sym w:font="Symbol" w:char="F072"/>
      </w:r>
      <w:r>
        <w:rPr>
          <w:sz w:val="28"/>
          <w:lang w:val="de-DE"/>
        </w:rPr>
        <w:t xml:space="preserve"> = 2,</w:t>
      </w:r>
      <w:r w:rsidR="000F118A">
        <w:rPr>
          <w:sz w:val="28"/>
          <w:lang w:val="de-DE"/>
        </w:rPr>
        <w:t>0</w:t>
      </w:r>
      <w:r>
        <w:rPr>
          <w:sz w:val="28"/>
          <w:lang w:val="de-DE"/>
        </w:rPr>
        <w:t>0 t/m</w:t>
      </w:r>
      <w:r>
        <w:rPr>
          <w:sz w:val="28"/>
          <w:vertAlign w:val="superscript"/>
          <w:lang w:val="de-DE"/>
        </w:rPr>
        <w:t>3</w:t>
      </w:r>
    </w:p>
    <w:p w:rsidR="001F7A7F" w:rsidRDefault="001F7A7F" w:rsidP="001F7A7F">
      <w:pPr>
        <w:pStyle w:val="Tekstpodstawowy2"/>
        <w:rPr>
          <w:sz w:val="28"/>
          <w:lang w:val="de-DE"/>
        </w:rPr>
      </w:pPr>
      <w:r>
        <w:rPr>
          <w:sz w:val="28"/>
        </w:rPr>
        <w:sym w:font="Symbol" w:char="F072"/>
      </w:r>
      <w:r>
        <w:rPr>
          <w:sz w:val="28"/>
          <w:vertAlign w:val="subscript"/>
          <w:lang w:val="de-DE"/>
        </w:rPr>
        <w:t>s</w:t>
      </w:r>
      <w:r>
        <w:rPr>
          <w:sz w:val="28"/>
          <w:lang w:val="de-DE"/>
        </w:rPr>
        <w:t xml:space="preserve"> = 2,6</w:t>
      </w:r>
      <w:r w:rsidR="000F118A">
        <w:rPr>
          <w:sz w:val="28"/>
          <w:lang w:val="de-DE"/>
        </w:rPr>
        <w:t>8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1F7A7F" w:rsidRPr="00CF5510" w:rsidRDefault="001F7A7F" w:rsidP="001F7A7F">
      <w:pPr>
        <w:pStyle w:val="Tekstpodstawowy2"/>
        <w:rPr>
          <w:sz w:val="28"/>
          <w:lang w:val="de-DE"/>
        </w:rPr>
      </w:pPr>
      <w:r w:rsidRPr="00CF5510">
        <w:rPr>
          <w:sz w:val="28"/>
          <w:lang w:val="de-DE"/>
        </w:rPr>
        <w:t>I</w:t>
      </w:r>
      <w:r w:rsidR="005E5BFF">
        <w:rPr>
          <w:sz w:val="28"/>
          <w:vertAlign w:val="subscript"/>
          <w:lang w:val="de-DE"/>
        </w:rPr>
        <w:t>L</w:t>
      </w:r>
      <w:r w:rsidRPr="00CF5510">
        <w:rPr>
          <w:sz w:val="28"/>
          <w:lang w:val="de-DE"/>
        </w:rPr>
        <w:t xml:space="preserve"> = 0,</w:t>
      </w:r>
      <w:r w:rsidR="000F118A">
        <w:rPr>
          <w:sz w:val="28"/>
          <w:lang w:val="de-DE"/>
        </w:rPr>
        <w:t>30</w:t>
      </w:r>
    </w:p>
    <w:p w:rsidR="0050508B" w:rsidRPr="006A6DC8" w:rsidRDefault="0050508B" w:rsidP="001F7A7F">
      <w:pPr>
        <w:pStyle w:val="Tekstpodstawowy2"/>
        <w:rPr>
          <w:sz w:val="28"/>
          <w:lang w:val="en-US"/>
        </w:rPr>
      </w:pPr>
      <w:r w:rsidRPr="006A6DC8">
        <w:rPr>
          <w:sz w:val="28"/>
          <w:lang w:val="en-US"/>
        </w:rPr>
        <w:t>C</w:t>
      </w:r>
      <w:r w:rsidRPr="006A6DC8">
        <w:rPr>
          <w:sz w:val="28"/>
          <w:vertAlign w:val="subscript"/>
          <w:lang w:val="en-US"/>
        </w:rPr>
        <w:t>u</w:t>
      </w:r>
      <w:r w:rsidRPr="006A6DC8">
        <w:rPr>
          <w:sz w:val="28"/>
          <w:lang w:val="en-US"/>
        </w:rPr>
        <w:t xml:space="preserve"> = </w:t>
      </w:r>
      <w:r w:rsidR="000F118A" w:rsidRPr="006A6DC8">
        <w:rPr>
          <w:sz w:val="28"/>
          <w:lang w:val="en-US"/>
        </w:rPr>
        <w:t>28</w:t>
      </w:r>
      <w:r w:rsidR="005E5BFF" w:rsidRPr="006A6DC8">
        <w:rPr>
          <w:sz w:val="28"/>
          <w:lang w:val="en-US"/>
        </w:rPr>
        <w:t>,</w:t>
      </w:r>
      <w:r w:rsidR="000F118A" w:rsidRPr="006A6DC8">
        <w:rPr>
          <w:sz w:val="28"/>
          <w:lang w:val="en-US"/>
        </w:rPr>
        <w:t>00</w:t>
      </w:r>
      <w:r w:rsidR="005E5BFF" w:rsidRPr="006A6DC8">
        <w:rPr>
          <w:sz w:val="28"/>
          <w:lang w:val="en-US"/>
        </w:rPr>
        <w:t xml:space="preserve"> </w:t>
      </w:r>
      <w:proofErr w:type="spellStart"/>
      <w:r w:rsidR="005E5BFF" w:rsidRPr="006A6DC8">
        <w:rPr>
          <w:sz w:val="28"/>
          <w:lang w:val="en-US"/>
        </w:rPr>
        <w:t>kPa</w:t>
      </w:r>
      <w:proofErr w:type="spellEnd"/>
    </w:p>
    <w:p w:rsidR="001F7A7F" w:rsidRDefault="001F7A7F" w:rsidP="001F7A7F">
      <w:pPr>
        <w:pStyle w:val="Tekstpodstawowy2"/>
      </w:pPr>
      <w:r>
        <w:rPr>
          <w:sz w:val="28"/>
        </w:rPr>
        <w:sym w:font="Symbol" w:char="F06A"/>
      </w:r>
      <w:r w:rsidRPr="003C6AB7">
        <w:rPr>
          <w:sz w:val="28"/>
          <w:vertAlign w:val="subscript"/>
        </w:rPr>
        <w:t>u</w:t>
      </w:r>
      <w:r>
        <w:rPr>
          <w:sz w:val="28"/>
        </w:rPr>
        <w:t xml:space="preserve"> = </w:t>
      </w:r>
      <w:r w:rsidR="005E5BFF">
        <w:rPr>
          <w:sz w:val="28"/>
        </w:rPr>
        <w:t>1</w:t>
      </w:r>
      <w:r w:rsidR="000F118A">
        <w:rPr>
          <w:sz w:val="28"/>
        </w:rPr>
        <w:t>6</w:t>
      </w:r>
      <w:r>
        <w:rPr>
          <w:sz w:val="28"/>
        </w:rPr>
        <w:t>,</w:t>
      </w:r>
      <w:r w:rsidR="000F118A">
        <w:rPr>
          <w:sz w:val="28"/>
        </w:rPr>
        <w:t>4</w:t>
      </w:r>
      <w:r>
        <w:rPr>
          <w:sz w:val="28"/>
          <w:vertAlign w:val="superscript"/>
        </w:rPr>
        <w:t>o</w:t>
      </w:r>
    </w:p>
    <w:p w:rsidR="001F7A7F" w:rsidRDefault="001F7A7F" w:rsidP="001F7A7F">
      <w:pPr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o</w:t>
      </w:r>
      <w:r>
        <w:rPr>
          <w:sz w:val="28"/>
        </w:rPr>
        <w:t xml:space="preserve"> = </w:t>
      </w:r>
      <w:r w:rsidR="000F118A">
        <w:rPr>
          <w:sz w:val="28"/>
        </w:rPr>
        <w:t>29253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1F7A7F" w:rsidRDefault="001F7A7F" w:rsidP="001F7A7F">
      <w:pPr>
        <w:jc w:val="both"/>
        <w:rPr>
          <w:sz w:val="28"/>
        </w:rPr>
      </w:pPr>
      <w:r>
        <w:rPr>
          <w:sz w:val="28"/>
        </w:rPr>
        <w:t xml:space="preserve">M = </w:t>
      </w:r>
      <w:r w:rsidR="000F118A">
        <w:rPr>
          <w:sz w:val="28"/>
        </w:rPr>
        <w:t>38994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1F7A7F" w:rsidRDefault="001F7A7F" w:rsidP="001F7A7F">
      <w:pPr>
        <w:jc w:val="both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o</w:t>
      </w:r>
      <w:proofErr w:type="spellEnd"/>
      <w:r>
        <w:rPr>
          <w:sz w:val="28"/>
        </w:rPr>
        <w:t xml:space="preserve"> = </w:t>
      </w:r>
      <w:r w:rsidR="000F118A">
        <w:rPr>
          <w:sz w:val="28"/>
        </w:rPr>
        <w:t>22232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994E44" w:rsidRDefault="00994E44" w:rsidP="003C6AB7">
      <w:pPr>
        <w:jc w:val="both"/>
        <w:rPr>
          <w:sz w:val="28"/>
        </w:rPr>
      </w:pPr>
    </w:p>
    <w:p w:rsidR="00D4766A" w:rsidRPr="00CB050B" w:rsidRDefault="00D4766A" w:rsidP="00D4766A">
      <w:pPr>
        <w:jc w:val="both"/>
        <w:rPr>
          <w:sz w:val="32"/>
        </w:rPr>
      </w:pPr>
      <w:r w:rsidRPr="00CB050B">
        <w:rPr>
          <w:sz w:val="28"/>
        </w:rPr>
        <w:t>(dane przyjęto na podstawie PN-81/B-03020 według schematu A i C).</w:t>
      </w:r>
    </w:p>
    <w:p w:rsidR="00D4766A" w:rsidRDefault="00D4766A" w:rsidP="00D4766A">
      <w:pPr>
        <w:pStyle w:val="Tekstpodstawowy3"/>
      </w:pPr>
      <w:r>
        <w:t>Powyższe dane należy zastosować do obliczeń konstrukcyjnych.</w:t>
      </w:r>
    </w:p>
    <w:p w:rsidR="006A6DC8" w:rsidRDefault="006A6DC8" w:rsidP="00D4766A">
      <w:pPr>
        <w:pStyle w:val="Tekstpodstawowy3"/>
      </w:pPr>
    </w:p>
    <w:p w:rsidR="006A6DC8" w:rsidRDefault="006A6DC8" w:rsidP="006A6DC8">
      <w:pPr>
        <w:pStyle w:val="Akapitzlist"/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Badania laboratoryjne.</w:t>
      </w:r>
    </w:p>
    <w:p w:rsidR="006441A2" w:rsidRDefault="006441A2" w:rsidP="006441A2">
      <w:pPr>
        <w:jc w:val="both"/>
        <w:rPr>
          <w:b/>
          <w:bCs/>
          <w:sz w:val="28"/>
        </w:rPr>
      </w:pPr>
    </w:p>
    <w:p w:rsidR="004944BA" w:rsidRPr="00B002DF" w:rsidRDefault="004944BA" w:rsidP="00B002DF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8"/>
          <w:szCs w:val="28"/>
          <w:u w:val="single"/>
        </w:rPr>
      </w:pPr>
      <w:r w:rsidRPr="00B002DF">
        <w:rPr>
          <w:sz w:val="28"/>
          <w:szCs w:val="28"/>
        </w:rPr>
        <w:t xml:space="preserve">Badany teren z uwzględnieniem jego funkcji aktualnej i prawnej zaliczono do </w:t>
      </w:r>
      <w:r w:rsidRPr="00B002DF">
        <w:rPr>
          <w:sz w:val="28"/>
          <w:szCs w:val="28"/>
        </w:rPr>
        <w:br/>
      </w:r>
      <w:r w:rsidRPr="00B002DF">
        <w:rPr>
          <w:b/>
          <w:sz w:val="28"/>
          <w:szCs w:val="28"/>
        </w:rPr>
        <w:t>grupy C – tereny przemysłowe, użytki kopalne, tereny komunikacyjne</w:t>
      </w:r>
      <w:r w:rsidRPr="00B002DF">
        <w:rPr>
          <w:sz w:val="28"/>
          <w:szCs w:val="28"/>
        </w:rPr>
        <w:t xml:space="preserve">. </w:t>
      </w:r>
    </w:p>
    <w:p w:rsidR="004944BA" w:rsidRPr="00B002DF" w:rsidRDefault="004944BA" w:rsidP="00B002DF">
      <w:pPr>
        <w:pStyle w:val="Tekstpodstawowy2"/>
        <w:rPr>
          <w:sz w:val="28"/>
          <w:szCs w:val="28"/>
          <w:vertAlign w:val="superscript"/>
        </w:rPr>
      </w:pPr>
      <w:r w:rsidRPr="00B002DF">
        <w:rPr>
          <w:sz w:val="28"/>
          <w:szCs w:val="28"/>
        </w:rPr>
        <w:t>Współczynnik filtracji „k” wyznaczono laboratoryjnie i wynosi:</w:t>
      </w:r>
    </w:p>
    <w:p w:rsidR="004944BA" w:rsidRPr="00B002DF" w:rsidRDefault="004944BA" w:rsidP="00B002DF">
      <w:pPr>
        <w:jc w:val="both"/>
        <w:rPr>
          <w:sz w:val="28"/>
          <w:szCs w:val="28"/>
        </w:rPr>
      </w:pPr>
    </w:p>
    <w:p w:rsidR="004944BA" w:rsidRPr="00B002DF" w:rsidRDefault="004944BA" w:rsidP="00B002DF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B002DF">
        <w:rPr>
          <w:b/>
          <w:bCs/>
          <w:sz w:val="28"/>
          <w:szCs w:val="28"/>
        </w:rPr>
        <w:t>k = 1,</w:t>
      </w:r>
      <w:r w:rsidR="00924F58">
        <w:rPr>
          <w:b/>
          <w:bCs/>
          <w:sz w:val="28"/>
          <w:szCs w:val="28"/>
        </w:rPr>
        <w:t>2</w:t>
      </w:r>
      <w:r w:rsidRPr="00B002DF">
        <w:rPr>
          <w:b/>
          <w:bCs/>
          <w:sz w:val="28"/>
          <w:szCs w:val="28"/>
        </w:rPr>
        <w:t xml:space="preserve"> * 10</w:t>
      </w:r>
      <w:r w:rsidRPr="00B002DF">
        <w:rPr>
          <w:b/>
          <w:bCs/>
          <w:sz w:val="28"/>
          <w:szCs w:val="28"/>
          <w:vertAlign w:val="superscript"/>
        </w:rPr>
        <w:t>-4</w:t>
      </w:r>
      <w:r w:rsidRPr="00B002DF">
        <w:rPr>
          <w:b/>
          <w:bCs/>
          <w:sz w:val="28"/>
          <w:szCs w:val="28"/>
        </w:rPr>
        <w:t xml:space="preserve"> [m/s] – dla </w:t>
      </w:r>
      <w:r w:rsidR="00924F58">
        <w:rPr>
          <w:b/>
          <w:bCs/>
          <w:sz w:val="28"/>
          <w:szCs w:val="28"/>
        </w:rPr>
        <w:t>piasków średnich</w:t>
      </w:r>
      <w:r w:rsidRPr="00B002DF">
        <w:rPr>
          <w:b/>
          <w:bCs/>
          <w:sz w:val="28"/>
          <w:szCs w:val="28"/>
        </w:rPr>
        <w:t xml:space="preserve"> (na podstawie krzywych uziarnienia)</w:t>
      </w:r>
    </w:p>
    <w:p w:rsidR="006441A2" w:rsidRPr="00B002DF" w:rsidRDefault="006441A2" w:rsidP="00B002DF">
      <w:pPr>
        <w:jc w:val="both"/>
        <w:rPr>
          <w:b/>
          <w:bCs/>
          <w:sz w:val="28"/>
          <w:szCs w:val="28"/>
        </w:rPr>
      </w:pPr>
    </w:p>
    <w:p w:rsidR="006441A2" w:rsidRPr="00B002DF" w:rsidRDefault="004944BA" w:rsidP="00B002DF">
      <w:pPr>
        <w:jc w:val="both"/>
        <w:rPr>
          <w:b/>
          <w:bCs/>
          <w:sz w:val="28"/>
          <w:szCs w:val="28"/>
        </w:rPr>
      </w:pPr>
      <w:r w:rsidRPr="00B002DF">
        <w:rPr>
          <w:sz w:val="28"/>
          <w:szCs w:val="28"/>
        </w:rPr>
        <w:t xml:space="preserve">Określenie wartości dopuszczalnych zanieczyszczeń </w:t>
      </w:r>
      <w:r w:rsidRPr="00CA67B5">
        <w:rPr>
          <w:sz w:val="28"/>
          <w:szCs w:val="28"/>
          <w:u w:val="single"/>
        </w:rPr>
        <w:t xml:space="preserve">wg Rozporządzenia Ministra Środowiska w sprawie standardów jakości gleby oraz standardów jakości ziemi </w:t>
      </w:r>
      <w:r w:rsidRPr="00CA67B5">
        <w:rPr>
          <w:sz w:val="28"/>
          <w:szCs w:val="28"/>
          <w:u w:val="single"/>
        </w:rPr>
        <w:br/>
        <w:t>(Dz. U.02.165.1359)</w:t>
      </w:r>
      <w:r w:rsidRPr="00B002DF">
        <w:rPr>
          <w:sz w:val="28"/>
          <w:szCs w:val="28"/>
        </w:rPr>
        <w:t>, przyjmując wodoprzepuszczalność gruntów, dzielimy na wielkość współczynnika filtracji gruntów do 1x10</w:t>
      </w:r>
      <w:r w:rsidRPr="00B002DF">
        <w:rPr>
          <w:sz w:val="28"/>
          <w:szCs w:val="28"/>
          <w:vertAlign w:val="superscript"/>
        </w:rPr>
        <w:t>-7</w:t>
      </w:r>
      <w:r w:rsidRPr="00B002DF">
        <w:rPr>
          <w:sz w:val="28"/>
          <w:szCs w:val="28"/>
        </w:rPr>
        <w:t xml:space="preserve"> [m/s] oraz poniżej 1x10</w:t>
      </w:r>
      <w:r w:rsidRPr="00B002DF">
        <w:rPr>
          <w:sz w:val="28"/>
          <w:szCs w:val="28"/>
          <w:vertAlign w:val="superscript"/>
        </w:rPr>
        <w:t>-7</w:t>
      </w:r>
      <w:r w:rsidRPr="00B002DF">
        <w:rPr>
          <w:sz w:val="28"/>
          <w:szCs w:val="28"/>
        </w:rPr>
        <w:t xml:space="preserve"> [m/s]. Stąd, dla przedmiotowych </w:t>
      </w:r>
      <w:r w:rsidR="00924F58">
        <w:rPr>
          <w:sz w:val="28"/>
          <w:szCs w:val="28"/>
        </w:rPr>
        <w:t>piasków średnich</w:t>
      </w:r>
      <w:r w:rsidRPr="00B002DF">
        <w:rPr>
          <w:sz w:val="28"/>
          <w:szCs w:val="28"/>
        </w:rPr>
        <w:t xml:space="preserve"> </w:t>
      </w:r>
      <w:r w:rsidRPr="00924F58">
        <w:rPr>
          <w:bCs/>
          <w:sz w:val="28"/>
          <w:szCs w:val="28"/>
        </w:rPr>
        <w:t>p</w:t>
      </w:r>
      <w:r w:rsidRPr="00924F58">
        <w:rPr>
          <w:sz w:val="28"/>
          <w:szCs w:val="28"/>
        </w:rPr>
        <w:t>r</w:t>
      </w:r>
      <w:r w:rsidRPr="00B002DF">
        <w:rPr>
          <w:sz w:val="28"/>
          <w:szCs w:val="28"/>
        </w:rPr>
        <w:t xml:space="preserve">zyjęto współczynnik filtracji gruntów </w:t>
      </w:r>
      <w:r w:rsidRPr="00B002DF">
        <w:rPr>
          <w:sz w:val="28"/>
          <w:szCs w:val="28"/>
          <w:u w:val="single"/>
        </w:rPr>
        <w:t>do 1x10</w:t>
      </w:r>
      <w:r w:rsidRPr="00B002DF">
        <w:rPr>
          <w:sz w:val="28"/>
          <w:szCs w:val="28"/>
          <w:u w:val="single"/>
          <w:vertAlign w:val="superscript"/>
        </w:rPr>
        <w:t>-7</w:t>
      </w:r>
      <w:r w:rsidRPr="00B002DF">
        <w:rPr>
          <w:sz w:val="28"/>
          <w:szCs w:val="28"/>
          <w:u w:val="single"/>
        </w:rPr>
        <w:t xml:space="preserve"> [m/s].</w:t>
      </w:r>
    </w:p>
    <w:p w:rsidR="006441A2" w:rsidRPr="00B002DF" w:rsidRDefault="006441A2" w:rsidP="006441A2">
      <w:pPr>
        <w:jc w:val="both"/>
        <w:rPr>
          <w:b/>
          <w:bCs/>
          <w:sz w:val="28"/>
        </w:rPr>
      </w:pPr>
    </w:p>
    <w:p w:rsidR="006A6DC8" w:rsidRPr="00B002DF" w:rsidRDefault="006A6DC8" w:rsidP="006A6DC8">
      <w:pPr>
        <w:ind w:left="720"/>
        <w:jc w:val="both"/>
        <w:rPr>
          <w:b/>
          <w:bCs/>
          <w:sz w:val="28"/>
        </w:rPr>
      </w:pPr>
    </w:p>
    <w:tbl>
      <w:tblPr>
        <w:tblW w:w="9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1"/>
        <w:gridCol w:w="1084"/>
        <w:gridCol w:w="1969"/>
        <w:gridCol w:w="2111"/>
        <w:gridCol w:w="1673"/>
        <w:gridCol w:w="1672"/>
      </w:tblGrid>
      <w:tr w:rsidR="00424D29" w:rsidRPr="00B002DF" w:rsidTr="00424D29">
        <w:trPr>
          <w:jc w:val="center"/>
        </w:trPr>
        <w:tc>
          <w:tcPr>
            <w:tcW w:w="1231" w:type="dxa"/>
            <w:vMerge w:val="restart"/>
            <w:vAlign w:val="center"/>
          </w:tcPr>
          <w:p w:rsidR="00424D29" w:rsidRPr="00B002DF" w:rsidRDefault="00424D29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Parametr</w:t>
            </w:r>
          </w:p>
        </w:tc>
        <w:tc>
          <w:tcPr>
            <w:tcW w:w="1084" w:type="dxa"/>
            <w:vMerge w:val="restart"/>
            <w:vAlign w:val="center"/>
          </w:tcPr>
          <w:p w:rsidR="00424D29" w:rsidRPr="00B002DF" w:rsidRDefault="00424D29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Jednostka</w:t>
            </w:r>
          </w:p>
        </w:tc>
        <w:tc>
          <w:tcPr>
            <w:tcW w:w="1969" w:type="dxa"/>
            <w:vMerge w:val="restart"/>
            <w:vAlign w:val="center"/>
          </w:tcPr>
          <w:p w:rsidR="00424D29" w:rsidRPr="00B002DF" w:rsidRDefault="00424D29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4/01/2014</w:t>
            </w:r>
          </w:p>
          <w:p w:rsidR="00424D29" w:rsidRPr="00B002DF" w:rsidRDefault="00424D29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Radzionków</w:t>
            </w:r>
          </w:p>
          <w:p w:rsidR="00424D29" w:rsidRPr="00B002DF" w:rsidRDefault="00424D29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 xml:space="preserve">Głębokość 1,2m </w:t>
            </w:r>
            <w:proofErr w:type="spellStart"/>
            <w:r w:rsidRPr="00B002DF">
              <w:rPr>
                <w:sz w:val="22"/>
                <w:szCs w:val="22"/>
              </w:rPr>
              <w:t>ppt</w:t>
            </w:r>
            <w:proofErr w:type="spellEnd"/>
          </w:p>
          <w:p w:rsidR="00424D29" w:rsidRPr="00B002DF" w:rsidRDefault="00424D29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data: 15.01.2014</w:t>
            </w:r>
          </w:p>
          <w:p w:rsidR="00424D29" w:rsidRPr="00B002DF" w:rsidRDefault="00424D29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 xml:space="preserve">(nasyp </w:t>
            </w:r>
            <w:proofErr w:type="spellStart"/>
            <w:r w:rsidRPr="00B002DF">
              <w:rPr>
                <w:sz w:val="22"/>
                <w:szCs w:val="22"/>
              </w:rPr>
              <w:t>niekontr</w:t>
            </w:r>
            <w:proofErr w:type="spellEnd"/>
            <w:r w:rsidRPr="00B002DF">
              <w:rPr>
                <w:sz w:val="22"/>
                <w:szCs w:val="22"/>
              </w:rPr>
              <w:t>.)</w:t>
            </w:r>
          </w:p>
        </w:tc>
        <w:tc>
          <w:tcPr>
            <w:tcW w:w="2111" w:type="dxa"/>
            <w:vMerge w:val="restart"/>
            <w:vAlign w:val="center"/>
          </w:tcPr>
          <w:p w:rsidR="00424D29" w:rsidRPr="00B002DF" w:rsidRDefault="00424D29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5/01/2014</w:t>
            </w:r>
          </w:p>
          <w:p w:rsidR="00424D29" w:rsidRPr="00B002DF" w:rsidRDefault="00424D29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Radzionków</w:t>
            </w:r>
          </w:p>
          <w:p w:rsidR="00424D29" w:rsidRPr="00B002DF" w:rsidRDefault="00424D29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 xml:space="preserve">Głębokość </w:t>
            </w:r>
            <w:smartTag w:uri="urn:schemas-microsoft-com:office:smarttags" w:element="metricconverter">
              <w:smartTagPr>
                <w:attr w:name="ProductID" w:val="2,5 m"/>
              </w:smartTagPr>
              <w:r w:rsidRPr="00B002DF">
                <w:rPr>
                  <w:sz w:val="22"/>
                  <w:szCs w:val="22"/>
                </w:rPr>
                <w:t>2,5 m</w:t>
              </w:r>
            </w:smartTag>
            <w:r w:rsidRPr="00B002DF">
              <w:rPr>
                <w:sz w:val="22"/>
                <w:szCs w:val="22"/>
              </w:rPr>
              <w:t xml:space="preserve"> </w:t>
            </w:r>
            <w:proofErr w:type="spellStart"/>
            <w:r w:rsidRPr="00B002DF">
              <w:rPr>
                <w:sz w:val="22"/>
                <w:szCs w:val="22"/>
              </w:rPr>
              <w:t>ppt</w:t>
            </w:r>
            <w:proofErr w:type="spellEnd"/>
          </w:p>
          <w:p w:rsidR="00424D29" w:rsidRPr="00B002DF" w:rsidRDefault="00424D29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data: 15.01.2014</w:t>
            </w:r>
          </w:p>
          <w:p w:rsidR="00424D29" w:rsidRPr="00B002DF" w:rsidRDefault="00424D29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(piasek średni)</w:t>
            </w:r>
          </w:p>
        </w:tc>
        <w:tc>
          <w:tcPr>
            <w:tcW w:w="3345" w:type="dxa"/>
            <w:gridSpan w:val="2"/>
            <w:vAlign w:val="center"/>
          </w:tcPr>
          <w:p w:rsidR="00424D29" w:rsidRPr="00C24D62" w:rsidRDefault="00424D29" w:rsidP="004C604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C24D62">
              <w:rPr>
                <w:sz w:val="22"/>
                <w:szCs w:val="22"/>
              </w:rPr>
              <w:t>Wartości dopuszczalne dla grupy C</w:t>
            </w:r>
          </w:p>
          <w:p w:rsidR="00424D29" w:rsidRPr="00C24D62" w:rsidRDefault="00424D29" w:rsidP="00C24D62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C24D62">
              <w:rPr>
                <w:sz w:val="22"/>
                <w:szCs w:val="22"/>
              </w:rPr>
              <w:t xml:space="preserve">Głębokość [m </w:t>
            </w:r>
            <w:proofErr w:type="spellStart"/>
            <w:r w:rsidRPr="00C24D62">
              <w:rPr>
                <w:sz w:val="22"/>
                <w:szCs w:val="22"/>
              </w:rPr>
              <w:t>ppt</w:t>
            </w:r>
            <w:proofErr w:type="spellEnd"/>
            <w:r w:rsidRPr="00C24D62">
              <w:rPr>
                <w:sz w:val="22"/>
                <w:szCs w:val="22"/>
              </w:rPr>
              <w:t>]</w:t>
            </w:r>
            <w:r w:rsidR="00CA67B5">
              <w:rPr>
                <w:sz w:val="22"/>
                <w:szCs w:val="22"/>
              </w:rPr>
              <w:t xml:space="preserve"> </w:t>
            </w:r>
          </w:p>
          <w:p w:rsidR="00424D29" w:rsidRPr="00C24D62" w:rsidRDefault="00424D29" w:rsidP="00C24D62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</w:tr>
      <w:tr w:rsidR="00424D29" w:rsidRPr="00B002DF" w:rsidTr="00424D29">
        <w:trPr>
          <w:jc w:val="center"/>
        </w:trPr>
        <w:tc>
          <w:tcPr>
            <w:tcW w:w="1231" w:type="dxa"/>
            <w:vMerge/>
            <w:vAlign w:val="center"/>
          </w:tcPr>
          <w:p w:rsidR="00424D29" w:rsidRPr="00B002DF" w:rsidRDefault="00424D29" w:rsidP="004C60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4" w:type="dxa"/>
            <w:vMerge/>
            <w:vAlign w:val="center"/>
          </w:tcPr>
          <w:p w:rsidR="00424D29" w:rsidRPr="00B002DF" w:rsidRDefault="00424D29" w:rsidP="004C60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69" w:type="dxa"/>
            <w:vMerge/>
            <w:vAlign w:val="center"/>
          </w:tcPr>
          <w:p w:rsidR="00424D29" w:rsidRPr="00B002DF" w:rsidRDefault="00424D29" w:rsidP="004C60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11" w:type="dxa"/>
            <w:vMerge/>
            <w:vAlign w:val="center"/>
          </w:tcPr>
          <w:p w:rsidR="00424D29" w:rsidRPr="00B002DF" w:rsidRDefault="00424D29" w:rsidP="004C60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4" w:type="dxa"/>
            <w:vAlign w:val="center"/>
          </w:tcPr>
          <w:p w:rsidR="00424D29" w:rsidRPr="00C24D62" w:rsidRDefault="00424D29" w:rsidP="004C604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0-2</w:t>
            </w:r>
          </w:p>
        </w:tc>
        <w:tc>
          <w:tcPr>
            <w:tcW w:w="1671" w:type="dxa"/>
            <w:vAlign w:val="center"/>
          </w:tcPr>
          <w:p w:rsidR="00424D29" w:rsidRPr="00C24D62" w:rsidRDefault="00424D29" w:rsidP="004C604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2-15</w:t>
            </w:r>
          </w:p>
        </w:tc>
      </w:tr>
      <w:tr w:rsidR="00424D29" w:rsidRPr="00B002DF" w:rsidTr="00296FDD">
        <w:trPr>
          <w:jc w:val="center"/>
        </w:trPr>
        <w:tc>
          <w:tcPr>
            <w:tcW w:w="1231" w:type="dxa"/>
            <w:vAlign w:val="center"/>
          </w:tcPr>
          <w:p w:rsidR="00424D29" w:rsidRPr="00B002DF" w:rsidRDefault="00424D29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WWA</w:t>
            </w:r>
          </w:p>
        </w:tc>
        <w:tc>
          <w:tcPr>
            <w:tcW w:w="1084" w:type="dxa"/>
            <w:vMerge w:val="restart"/>
            <w:vAlign w:val="center"/>
          </w:tcPr>
          <w:p w:rsidR="00424D29" w:rsidRPr="00B002DF" w:rsidRDefault="00424D29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 xml:space="preserve">mg/kg </w:t>
            </w:r>
            <w:proofErr w:type="spellStart"/>
            <w:r w:rsidRPr="00B002DF">
              <w:rPr>
                <w:sz w:val="22"/>
                <w:szCs w:val="22"/>
              </w:rPr>
              <w:t>s.m</w:t>
            </w:r>
            <w:proofErr w:type="spellEnd"/>
            <w:r w:rsidRPr="00B002DF">
              <w:rPr>
                <w:sz w:val="22"/>
                <w:szCs w:val="22"/>
              </w:rPr>
              <w:t>.</w:t>
            </w:r>
          </w:p>
          <w:p w:rsidR="00424D29" w:rsidRPr="00B002DF" w:rsidRDefault="00424D29" w:rsidP="004C60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69" w:type="dxa"/>
            <w:vAlign w:val="center"/>
          </w:tcPr>
          <w:p w:rsidR="00424D29" w:rsidRPr="00B002DF" w:rsidRDefault="00424D29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0,84</w:t>
            </w:r>
          </w:p>
        </w:tc>
        <w:tc>
          <w:tcPr>
            <w:tcW w:w="2111" w:type="dxa"/>
            <w:vAlign w:val="center"/>
          </w:tcPr>
          <w:p w:rsidR="00424D29" w:rsidRPr="00B002DF" w:rsidRDefault="00424D29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12,4</w:t>
            </w:r>
          </w:p>
        </w:tc>
        <w:tc>
          <w:tcPr>
            <w:tcW w:w="1672" w:type="dxa"/>
            <w:vAlign w:val="center"/>
          </w:tcPr>
          <w:p w:rsidR="00424D29" w:rsidRPr="00C24D62" w:rsidRDefault="005C5862" w:rsidP="00424D29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  <w:tc>
          <w:tcPr>
            <w:tcW w:w="1673" w:type="dxa"/>
            <w:vAlign w:val="center"/>
          </w:tcPr>
          <w:p w:rsidR="00424D29" w:rsidRPr="00C24D62" w:rsidRDefault="005C5862" w:rsidP="00424D29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4944BA" w:rsidRPr="00B002DF" w:rsidTr="00424D29">
        <w:trPr>
          <w:jc w:val="center"/>
        </w:trPr>
        <w:tc>
          <w:tcPr>
            <w:tcW w:w="1231" w:type="dxa"/>
            <w:vAlign w:val="center"/>
          </w:tcPr>
          <w:p w:rsidR="004944BA" w:rsidRPr="00B002DF" w:rsidRDefault="004944BA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Olej mineralny</w:t>
            </w:r>
          </w:p>
        </w:tc>
        <w:tc>
          <w:tcPr>
            <w:tcW w:w="1084" w:type="dxa"/>
            <w:vMerge/>
            <w:vAlign w:val="center"/>
          </w:tcPr>
          <w:p w:rsidR="004944BA" w:rsidRPr="00B002DF" w:rsidRDefault="004944BA" w:rsidP="004C60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69" w:type="dxa"/>
            <w:vAlign w:val="center"/>
          </w:tcPr>
          <w:p w:rsidR="004944BA" w:rsidRPr="00B002DF" w:rsidRDefault="004944BA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132</w:t>
            </w:r>
          </w:p>
        </w:tc>
        <w:tc>
          <w:tcPr>
            <w:tcW w:w="2111" w:type="dxa"/>
            <w:vAlign w:val="center"/>
          </w:tcPr>
          <w:p w:rsidR="004944BA" w:rsidRPr="00B002DF" w:rsidRDefault="004944BA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32,7</w:t>
            </w:r>
          </w:p>
        </w:tc>
        <w:tc>
          <w:tcPr>
            <w:tcW w:w="1674" w:type="dxa"/>
            <w:vAlign w:val="center"/>
          </w:tcPr>
          <w:p w:rsidR="004944BA" w:rsidRPr="00C24D62" w:rsidRDefault="005C5862" w:rsidP="004C604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</w:t>
            </w:r>
          </w:p>
        </w:tc>
        <w:tc>
          <w:tcPr>
            <w:tcW w:w="1671" w:type="dxa"/>
            <w:vAlign w:val="center"/>
          </w:tcPr>
          <w:p w:rsidR="004944BA" w:rsidRPr="00C24D62" w:rsidRDefault="005C5862" w:rsidP="004C604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</w:tr>
      <w:tr w:rsidR="004944BA" w:rsidRPr="00B002DF" w:rsidTr="00424D29">
        <w:trPr>
          <w:jc w:val="center"/>
        </w:trPr>
        <w:tc>
          <w:tcPr>
            <w:tcW w:w="1231" w:type="dxa"/>
            <w:vAlign w:val="center"/>
          </w:tcPr>
          <w:p w:rsidR="004944BA" w:rsidRPr="00B002DF" w:rsidRDefault="004944BA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benzyna</w:t>
            </w:r>
          </w:p>
        </w:tc>
        <w:tc>
          <w:tcPr>
            <w:tcW w:w="1084" w:type="dxa"/>
            <w:vMerge/>
            <w:vAlign w:val="center"/>
          </w:tcPr>
          <w:p w:rsidR="004944BA" w:rsidRPr="00B002DF" w:rsidRDefault="004944BA" w:rsidP="004C60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69" w:type="dxa"/>
            <w:vAlign w:val="center"/>
          </w:tcPr>
          <w:p w:rsidR="004944BA" w:rsidRPr="00B002DF" w:rsidRDefault="004944BA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&lt;1,0</w:t>
            </w:r>
          </w:p>
        </w:tc>
        <w:tc>
          <w:tcPr>
            <w:tcW w:w="2111" w:type="dxa"/>
            <w:vAlign w:val="center"/>
          </w:tcPr>
          <w:p w:rsidR="004944BA" w:rsidRPr="00B002DF" w:rsidRDefault="004944BA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&lt;1,0</w:t>
            </w:r>
          </w:p>
        </w:tc>
        <w:tc>
          <w:tcPr>
            <w:tcW w:w="1674" w:type="dxa"/>
            <w:vAlign w:val="center"/>
          </w:tcPr>
          <w:p w:rsidR="004944BA" w:rsidRPr="00B002DF" w:rsidRDefault="005C5862" w:rsidP="004C604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1671" w:type="dxa"/>
            <w:vAlign w:val="center"/>
          </w:tcPr>
          <w:p w:rsidR="004944BA" w:rsidRPr="00B002DF" w:rsidRDefault="005C5862" w:rsidP="004C604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4944BA" w:rsidRPr="00B002DF" w:rsidTr="00424D29">
        <w:trPr>
          <w:jc w:val="center"/>
        </w:trPr>
        <w:tc>
          <w:tcPr>
            <w:tcW w:w="1231" w:type="dxa"/>
            <w:vAlign w:val="center"/>
          </w:tcPr>
          <w:p w:rsidR="004944BA" w:rsidRPr="00B002DF" w:rsidRDefault="004944BA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Pb</w:t>
            </w:r>
          </w:p>
        </w:tc>
        <w:tc>
          <w:tcPr>
            <w:tcW w:w="1084" w:type="dxa"/>
            <w:vMerge/>
            <w:vAlign w:val="center"/>
          </w:tcPr>
          <w:p w:rsidR="004944BA" w:rsidRPr="00B002DF" w:rsidRDefault="004944BA" w:rsidP="004C60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69" w:type="dxa"/>
            <w:vAlign w:val="center"/>
          </w:tcPr>
          <w:p w:rsidR="004944BA" w:rsidRPr="005D5A41" w:rsidRDefault="004944BA" w:rsidP="004C604E">
            <w:pPr>
              <w:jc w:val="center"/>
              <w:rPr>
                <w:b/>
                <w:sz w:val="22"/>
                <w:szCs w:val="22"/>
              </w:rPr>
            </w:pPr>
            <w:r w:rsidRPr="005D5A41">
              <w:rPr>
                <w:b/>
                <w:sz w:val="22"/>
                <w:szCs w:val="22"/>
              </w:rPr>
              <w:t>660</w:t>
            </w:r>
          </w:p>
        </w:tc>
        <w:tc>
          <w:tcPr>
            <w:tcW w:w="2111" w:type="dxa"/>
            <w:vAlign w:val="center"/>
          </w:tcPr>
          <w:p w:rsidR="004944BA" w:rsidRPr="00B002DF" w:rsidRDefault="004944BA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17,0</w:t>
            </w:r>
          </w:p>
        </w:tc>
        <w:tc>
          <w:tcPr>
            <w:tcW w:w="1674" w:type="dxa"/>
            <w:vAlign w:val="center"/>
          </w:tcPr>
          <w:p w:rsidR="004944BA" w:rsidRPr="005D5A41" w:rsidRDefault="004944BA" w:rsidP="004C604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5D5A41">
              <w:rPr>
                <w:b/>
                <w:sz w:val="22"/>
                <w:szCs w:val="22"/>
              </w:rPr>
              <w:t>600</w:t>
            </w:r>
          </w:p>
        </w:tc>
        <w:tc>
          <w:tcPr>
            <w:tcW w:w="1671" w:type="dxa"/>
            <w:vAlign w:val="center"/>
          </w:tcPr>
          <w:p w:rsidR="004944BA" w:rsidRPr="00B002DF" w:rsidRDefault="004944BA" w:rsidP="004C604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200</w:t>
            </w:r>
          </w:p>
        </w:tc>
      </w:tr>
      <w:tr w:rsidR="004944BA" w:rsidRPr="00B002DF" w:rsidTr="00424D29">
        <w:trPr>
          <w:jc w:val="center"/>
        </w:trPr>
        <w:tc>
          <w:tcPr>
            <w:tcW w:w="1231" w:type="dxa"/>
            <w:vAlign w:val="center"/>
          </w:tcPr>
          <w:p w:rsidR="004944BA" w:rsidRPr="00B002DF" w:rsidRDefault="004944BA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Cd</w:t>
            </w:r>
          </w:p>
        </w:tc>
        <w:tc>
          <w:tcPr>
            <w:tcW w:w="1084" w:type="dxa"/>
            <w:vMerge/>
            <w:vAlign w:val="center"/>
          </w:tcPr>
          <w:p w:rsidR="004944BA" w:rsidRPr="00B002DF" w:rsidRDefault="004944BA" w:rsidP="004C60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69" w:type="dxa"/>
            <w:vAlign w:val="center"/>
          </w:tcPr>
          <w:p w:rsidR="004944BA" w:rsidRPr="00B002DF" w:rsidRDefault="004944BA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10,4</w:t>
            </w:r>
          </w:p>
        </w:tc>
        <w:tc>
          <w:tcPr>
            <w:tcW w:w="2111" w:type="dxa"/>
            <w:vAlign w:val="center"/>
          </w:tcPr>
          <w:p w:rsidR="004944BA" w:rsidRPr="00B002DF" w:rsidRDefault="004944BA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&lt;5,00</w:t>
            </w:r>
          </w:p>
        </w:tc>
        <w:tc>
          <w:tcPr>
            <w:tcW w:w="1674" w:type="dxa"/>
            <w:vAlign w:val="center"/>
          </w:tcPr>
          <w:p w:rsidR="004944BA" w:rsidRPr="00B002DF" w:rsidRDefault="004944BA" w:rsidP="004C604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15</w:t>
            </w:r>
          </w:p>
        </w:tc>
        <w:tc>
          <w:tcPr>
            <w:tcW w:w="1671" w:type="dxa"/>
            <w:vAlign w:val="center"/>
          </w:tcPr>
          <w:p w:rsidR="004944BA" w:rsidRPr="00B002DF" w:rsidRDefault="004944BA" w:rsidP="004C604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6</w:t>
            </w:r>
          </w:p>
        </w:tc>
      </w:tr>
      <w:tr w:rsidR="004944BA" w:rsidRPr="00B002DF" w:rsidTr="00424D29">
        <w:trPr>
          <w:jc w:val="center"/>
        </w:trPr>
        <w:tc>
          <w:tcPr>
            <w:tcW w:w="1231" w:type="dxa"/>
            <w:vAlign w:val="center"/>
          </w:tcPr>
          <w:p w:rsidR="004944BA" w:rsidRPr="00B002DF" w:rsidRDefault="004944BA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Cu</w:t>
            </w:r>
          </w:p>
        </w:tc>
        <w:tc>
          <w:tcPr>
            <w:tcW w:w="1084" w:type="dxa"/>
            <w:vMerge/>
            <w:vAlign w:val="center"/>
          </w:tcPr>
          <w:p w:rsidR="004944BA" w:rsidRPr="00B002DF" w:rsidRDefault="004944BA" w:rsidP="004C60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69" w:type="dxa"/>
            <w:vAlign w:val="center"/>
          </w:tcPr>
          <w:p w:rsidR="004944BA" w:rsidRPr="00B002DF" w:rsidRDefault="004944BA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7,70</w:t>
            </w:r>
          </w:p>
        </w:tc>
        <w:tc>
          <w:tcPr>
            <w:tcW w:w="2111" w:type="dxa"/>
            <w:vAlign w:val="center"/>
          </w:tcPr>
          <w:p w:rsidR="004944BA" w:rsidRPr="00B002DF" w:rsidRDefault="004944BA" w:rsidP="004C604E">
            <w:pPr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5,15</w:t>
            </w:r>
          </w:p>
        </w:tc>
        <w:tc>
          <w:tcPr>
            <w:tcW w:w="1674" w:type="dxa"/>
            <w:vAlign w:val="center"/>
          </w:tcPr>
          <w:p w:rsidR="004944BA" w:rsidRPr="00B002DF" w:rsidRDefault="004944BA" w:rsidP="004C604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600</w:t>
            </w:r>
          </w:p>
        </w:tc>
        <w:tc>
          <w:tcPr>
            <w:tcW w:w="1671" w:type="dxa"/>
            <w:vAlign w:val="center"/>
          </w:tcPr>
          <w:p w:rsidR="004944BA" w:rsidRPr="00B002DF" w:rsidRDefault="004944BA" w:rsidP="004C604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B002DF">
              <w:rPr>
                <w:sz w:val="22"/>
                <w:szCs w:val="22"/>
              </w:rPr>
              <w:t>200</w:t>
            </w:r>
          </w:p>
        </w:tc>
      </w:tr>
    </w:tbl>
    <w:p w:rsidR="003F66A5" w:rsidRDefault="003F66A5">
      <w:pPr>
        <w:jc w:val="both"/>
        <w:rPr>
          <w:sz w:val="20"/>
        </w:rPr>
      </w:pPr>
    </w:p>
    <w:p w:rsidR="003F66A5" w:rsidRDefault="003F66A5" w:rsidP="006A6DC8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Wnioski i zalecenia.</w:t>
      </w:r>
    </w:p>
    <w:p w:rsidR="003F66A5" w:rsidRDefault="003F66A5">
      <w:pPr>
        <w:jc w:val="both"/>
        <w:rPr>
          <w:sz w:val="28"/>
        </w:rPr>
      </w:pPr>
    </w:p>
    <w:p w:rsidR="003F66A5" w:rsidRDefault="003F66A5" w:rsidP="006A6DC8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W przedmiotowym rejonie w budowie geolo</w:t>
      </w:r>
      <w:r w:rsidR="000A79DC">
        <w:rPr>
          <w:sz w:val="28"/>
        </w:rPr>
        <w:t>gicznej podłoża gruntowego bierze</w:t>
      </w:r>
      <w:r>
        <w:rPr>
          <w:sz w:val="28"/>
        </w:rPr>
        <w:t xml:space="preserve"> udział </w:t>
      </w:r>
      <w:r w:rsidR="000A79DC">
        <w:rPr>
          <w:sz w:val="28"/>
        </w:rPr>
        <w:t xml:space="preserve">nasyp niekontrolowany (glina zwietrzelinowa, gruz, okruchy wapienia, piasek) poniżej którego zalegają grunty rodzime wykształcone jako piasek średni żółty, średnio zagęszczony, wilgotny, piasek średni i gruby, brązowy, mokry, średnio zagęszczony, piasek średni, szary i żółty, średnio zagęszczony, wilgotny, glina pylasta z przewarstwieniami piasku średniego żółtego, wilgotna, twardoplastyczna, glina pylasta kremowa i żółta, mokra, plastyczna, </w:t>
      </w:r>
      <w:r w:rsidR="00A71038">
        <w:rPr>
          <w:sz w:val="28"/>
        </w:rPr>
        <w:t>zalegające</w:t>
      </w:r>
      <w:r>
        <w:rPr>
          <w:sz w:val="28"/>
        </w:rPr>
        <w:t xml:space="preserve"> do głębokości </w:t>
      </w:r>
      <w:r w:rsidR="00C3202F">
        <w:rPr>
          <w:sz w:val="28"/>
        </w:rPr>
        <w:t>stwierdzonej wierceniem tj.</w:t>
      </w:r>
      <w:r>
        <w:rPr>
          <w:sz w:val="28"/>
        </w:rPr>
        <w:t xml:space="preserve"> </w:t>
      </w:r>
      <w:r w:rsidR="000A79DC">
        <w:rPr>
          <w:sz w:val="28"/>
        </w:rPr>
        <w:t>6</w:t>
      </w:r>
      <w:r w:rsidR="00C3202F">
        <w:rPr>
          <w:sz w:val="28"/>
        </w:rPr>
        <w:t>,</w:t>
      </w:r>
      <w:r w:rsidR="00D1660E">
        <w:rPr>
          <w:sz w:val="28"/>
        </w:rPr>
        <w:t>0</w:t>
      </w:r>
      <w:r w:rsidR="00C3202F">
        <w:rPr>
          <w:sz w:val="28"/>
        </w:rPr>
        <w:t>0</w:t>
      </w:r>
      <w:r>
        <w:rPr>
          <w:sz w:val="28"/>
        </w:rPr>
        <w:t xml:space="preserve"> m </w:t>
      </w:r>
      <w:proofErr w:type="spellStart"/>
      <w:r>
        <w:rPr>
          <w:sz w:val="28"/>
        </w:rPr>
        <w:t>p.p.t</w:t>
      </w:r>
      <w:proofErr w:type="spellEnd"/>
      <w:r>
        <w:rPr>
          <w:sz w:val="28"/>
        </w:rPr>
        <w:t xml:space="preserve">. </w:t>
      </w:r>
      <w:r w:rsidR="00C3202F" w:rsidRPr="001660AF">
        <w:rPr>
          <w:b/>
          <w:sz w:val="28"/>
        </w:rPr>
        <w:t>Wszystkie stwierdzone w wierceniu grunty są gruntami nośnymi.</w:t>
      </w:r>
    </w:p>
    <w:p w:rsidR="003F66A5" w:rsidRDefault="003F66A5">
      <w:pPr>
        <w:ind w:left="1080"/>
        <w:jc w:val="both"/>
        <w:rPr>
          <w:sz w:val="28"/>
        </w:rPr>
      </w:pPr>
    </w:p>
    <w:p w:rsidR="003F66A5" w:rsidRDefault="003F66A5" w:rsidP="006A6DC8">
      <w:pPr>
        <w:numPr>
          <w:ilvl w:val="1"/>
          <w:numId w:val="1"/>
        </w:numPr>
        <w:jc w:val="both"/>
        <w:rPr>
          <w:sz w:val="28"/>
        </w:rPr>
      </w:pPr>
      <w:r w:rsidRPr="001660AF">
        <w:rPr>
          <w:b/>
          <w:sz w:val="28"/>
        </w:rPr>
        <w:t>Parametry geotechniczne gr</w:t>
      </w:r>
      <w:r w:rsidR="009A0A41">
        <w:rPr>
          <w:b/>
          <w:sz w:val="28"/>
        </w:rPr>
        <w:t>untu przedstawiono w punkcie 4.3</w:t>
      </w:r>
      <w:r w:rsidR="001660AF" w:rsidRPr="001660AF">
        <w:rPr>
          <w:b/>
          <w:sz w:val="28"/>
        </w:rPr>
        <w:t xml:space="preserve"> oraz załączonej tabeli.</w:t>
      </w:r>
      <w:r>
        <w:rPr>
          <w:sz w:val="28"/>
        </w:rPr>
        <w:t xml:space="preserve"> Wszystkie nawiercone grunty zaliczyć można do gruntów nośnych. Do obliczenia parametrów konstrukcyjnych przedmiotowej inwestycji przyjąć należy parametry obliczeniowe podane w w/w punkcie. </w:t>
      </w:r>
    </w:p>
    <w:p w:rsidR="0035750C" w:rsidRDefault="0035750C" w:rsidP="0035750C">
      <w:pPr>
        <w:pStyle w:val="Akapitzlist"/>
        <w:rPr>
          <w:sz w:val="28"/>
        </w:rPr>
      </w:pPr>
    </w:p>
    <w:p w:rsidR="0035750C" w:rsidRPr="00594B7A" w:rsidRDefault="00B7084C" w:rsidP="006A6DC8">
      <w:pPr>
        <w:numPr>
          <w:ilvl w:val="1"/>
          <w:numId w:val="1"/>
        </w:numPr>
        <w:jc w:val="both"/>
        <w:rPr>
          <w:sz w:val="28"/>
        </w:rPr>
      </w:pPr>
      <w:r w:rsidRPr="00B7084C">
        <w:rPr>
          <w:b/>
          <w:sz w:val="28"/>
          <w:szCs w:val="28"/>
        </w:rPr>
        <w:t xml:space="preserve">Na omawianym terenie poziom wód gruntowych stwierdzono </w:t>
      </w:r>
      <w:r w:rsidRPr="00B7084C">
        <w:rPr>
          <w:b/>
          <w:sz w:val="28"/>
          <w:szCs w:val="28"/>
        </w:rPr>
        <w:br/>
        <w:t>w wierceni</w:t>
      </w:r>
      <w:r w:rsidRPr="00227F07">
        <w:rPr>
          <w:b/>
          <w:sz w:val="28"/>
          <w:szCs w:val="28"/>
        </w:rPr>
        <w:t xml:space="preserve">ach na głębokości  </w:t>
      </w:r>
      <w:r w:rsidR="00227F07" w:rsidRPr="00227F07">
        <w:rPr>
          <w:b/>
          <w:sz w:val="28"/>
          <w:szCs w:val="28"/>
        </w:rPr>
        <w:t xml:space="preserve">5,20 m i 5,50 m </w:t>
      </w:r>
      <w:proofErr w:type="spellStart"/>
      <w:r w:rsidR="00227F07" w:rsidRPr="00227F07">
        <w:rPr>
          <w:b/>
          <w:sz w:val="28"/>
          <w:szCs w:val="28"/>
        </w:rPr>
        <w:t>p.p.t</w:t>
      </w:r>
      <w:proofErr w:type="spellEnd"/>
      <w:r w:rsidR="00227F07" w:rsidRPr="00227F07">
        <w:rPr>
          <w:b/>
          <w:sz w:val="28"/>
          <w:szCs w:val="28"/>
        </w:rPr>
        <w:t xml:space="preserve">. w otworach nr 5/01/14 </w:t>
      </w:r>
      <w:r w:rsidR="00227F07">
        <w:rPr>
          <w:b/>
          <w:sz w:val="28"/>
          <w:szCs w:val="28"/>
        </w:rPr>
        <w:t>i 16/01/14</w:t>
      </w:r>
      <w:r w:rsidRPr="00227F07">
        <w:rPr>
          <w:b/>
          <w:sz w:val="28"/>
          <w:szCs w:val="28"/>
        </w:rPr>
        <w:t>.</w:t>
      </w:r>
      <w:r>
        <w:rPr>
          <w:b/>
          <w:szCs w:val="28"/>
        </w:rPr>
        <w:t xml:space="preserve"> </w:t>
      </w:r>
      <w:r w:rsidR="00BC3662" w:rsidRPr="00BC3662">
        <w:rPr>
          <w:sz w:val="28"/>
          <w:szCs w:val="28"/>
        </w:rPr>
        <w:t xml:space="preserve">Lokalnie możliwe jest  również występowanie wód o charakterze wód zaskórnych, a ich poziom i wydatek uzależniony jest wyłącznie od intensywności opadów atmosferycznych. </w:t>
      </w:r>
      <w:r w:rsidR="00BC3662">
        <w:rPr>
          <w:sz w:val="28"/>
          <w:szCs w:val="28"/>
        </w:rPr>
        <w:t>N</w:t>
      </w:r>
      <w:r w:rsidR="00BC3662" w:rsidRPr="00BC3662">
        <w:rPr>
          <w:sz w:val="28"/>
          <w:szCs w:val="28"/>
        </w:rPr>
        <w:t>ie przewiduje się oddziaływania wód gruntowych na projektowan</w:t>
      </w:r>
      <w:r w:rsidR="00BC3662">
        <w:rPr>
          <w:sz w:val="28"/>
          <w:szCs w:val="28"/>
        </w:rPr>
        <w:t>ą</w:t>
      </w:r>
      <w:r w:rsidR="00BC3662" w:rsidRPr="00BC3662">
        <w:rPr>
          <w:sz w:val="28"/>
          <w:szCs w:val="28"/>
        </w:rPr>
        <w:t xml:space="preserve"> inwestycję. </w:t>
      </w:r>
    </w:p>
    <w:p w:rsidR="00594B7A" w:rsidRDefault="00594B7A" w:rsidP="00594B7A">
      <w:pPr>
        <w:pStyle w:val="Akapitzlist"/>
        <w:rPr>
          <w:sz w:val="28"/>
        </w:rPr>
      </w:pPr>
    </w:p>
    <w:p w:rsidR="00594B7A" w:rsidRPr="0035750C" w:rsidRDefault="00594B7A" w:rsidP="006A6DC8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Badania laboratoryjne wykazały</w:t>
      </w:r>
      <w:r w:rsidR="00F94F26">
        <w:rPr>
          <w:sz w:val="28"/>
        </w:rPr>
        <w:t xml:space="preserve"> niewielkie</w:t>
      </w:r>
      <w:r>
        <w:rPr>
          <w:sz w:val="28"/>
        </w:rPr>
        <w:t xml:space="preserve"> przekrocz</w:t>
      </w:r>
      <w:r w:rsidR="00F94F26">
        <w:rPr>
          <w:sz w:val="28"/>
        </w:rPr>
        <w:t>enie</w:t>
      </w:r>
      <w:r>
        <w:rPr>
          <w:sz w:val="28"/>
        </w:rPr>
        <w:t xml:space="preserve"> ołowiu </w:t>
      </w:r>
      <w:r>
        <w:rPr>
          <w:sz w:val="28"/>
        </w:rPr>
        <w:br/>
        <w:t xml:space="preserve">w badanym nasypie niekontrolowanym.  </w:t>
      </w:r>
      <w:r w:rsidR="00272073">
        <w:rPr>
          <w:sz w:val="28"/>
        </w:rPr>
        <w:t xml:space="preserve">Najprawdopodobniej nasyp formowany był z hałdy po eksploatacji rud cynku i ołowiu. Na głębokości 2,5 m </w:t>
      </w:r>
      <w:proofErr w:type="spellStart"/>
      <w:r w:rsidR="00272073">
        <w:rPr>
          <w:sz w:val="28"/>
        </w:rPr>
        <w:t>p.p.t</w:t>
      </w:r>
      <w:proofErr w:type="spellEnd"/>
      <w:r w:rsidR="00272073">
        <w:rPr>
          <w:sz w:val="28"/>
        </w:rPr>
        <w:t xml:space="preserve">. w gruncie nie wykazano  </w:t>
      </w:r>
      <w:r w:rsidR="00387C40">
        <w:rPr>
          <w:sz w:val="28"/>
        </w:rPr>
        <w:t>powyższego</w:t>
      </w:r>
      <w:r w:rsidR="00272073">
        <w:rPr>
          <w:sz w:val="28"/>
        </w:rPr>
        <w:t xml:space="preserve"> przekroczenia.</w:t>
      </w:r>
    </w:p>
    <w:p w:rsidR="003F66A5" w:rsidRDefault="003F66A5">
      <w:pPr>
        <w:ind w:left="1080"/>
        <w:jc w:val="both"/>
        <w:rPr>
          <w:sz w:val="28"/>
        </w:rPr>
      </w:pPr>
    </w:p>
    <w:p w:rsidR="003F66A5" w:rsidRDefault="003F66A5" w:rsidP="006A6DC8">
      <w:pPr>
        <w:numPr>
          <w:ilvl w:val="1"/>
          <w:numId w:val="1"/>
        </w:numPr>
        <w:jc w:val="both"/>
        <w:rPr>
          <w:sz w:val="28"/>
        </w:rPr>
      </w:pPr>
      <w:r w:rsidRPr="00A71038">
        <w:rPr>
          <w:sz w:val="28"/>
        </w:rPr>
        <w:t xml:space="preserve">Przedmiotowy rejon zaliczyć można do </w:t>
      </w:r>
      <w:r w:rsidRPr="00A71038">
        <w:rPr>
          <w:b/>
          <w:bCs/>
          <w:sz w:val="28"/>
        </w:rPr>
        <w:t>I kategorii geotechnicznej (proste warunki gruntowe).</w:t>
      </w:r>
      <w:r w:rsidRPr="00A71038">
        <w:rPr>
          <w:sz w:val="28"/>
        </w:rPr>
        <w:t xml:space="preserve"> Nie stwierdzono istotnych zmian </w:t>
      </w:r>
      <w:r w:rsidR="002C0A7A">
        <w:rPr>
          <w:sz w:val="28"/>
        </w:rPr>
        <w:br/>
      </w:r>
      <w:r w:rsidRPr="00A71038">
        <w:rPr>
          <w:sz w:val="28"/>
        </w:rPr>
        <w:t xml:space="preserve">w litologii warstw budujących podłoże gruntowe. </w:t>
      </w:r>
    </w:p>
    <w:p w:rsidR="00F53E19" w:rsidRPr="002C0A7A" w:rsidRDefault="00F53E19" w:rsidP="002C0A7A">
      <w:pPr>
        <w:rPr>
          <w:sz w:val="28"/>
        </w:rPr>
      </w:pPr>
    </w:p>
    <w:p w:rsidR="003F66A5" w:rsidRPr="002D5DD2" w:rsidRDefault="003F66A5" w:rsidP="006A6DC8">
      <w:pPr>
        <w:numPr>
          <w:ilvl w:val="1"/>
          <w:numId w:val="1"/>
        </w:numPr>
        <w:jc w:val="both"/>
        <w:rPr>
          <w:sz w:val="32"/>
        </w:rPr>
      </w:pPr>
      <w:r>
        <w:rPr>
          <w:sz w:val="28"/>
        </w:rPr>
        <w:t xml:space="preserve">W pobliżu projektowanej inwestycji nie stwierdzono istnienia żadnych studni gospodarskich, ujęć wody pitnej, źródeł, ani wysięków wody gruntowej oraz żadnych cieków powierzchniowych. </w:t>
      </w:r>
    </w:p>
    <w:p w:rsidR="002D5DD2" w:rsidRDefault="002D5DD2" w:rsidP="002D5DD2">
      <w:pPr>
        <w:pStyle w:val="Akapitzlist"/>
        <w:rPr>
          <w:sz w:val="32"/>
        </w:rPr>
      </w:pPr>
    </w:p>
    <w:p w:rsidR="002D5DD2" w:rsidRPr="00CA7472" w:rsidRDefault="002D5DD2" w:rsidP="006A6DC8">
      <w:pPr>
        <w:numPr>
          <w:ilvl w:val="1"/>
          <w:numId w:val="1"/>
        </w:numPr>
        <w:jc w:val="both"/>
        <w:rPr>
          <w:b/>
          <w:sz w:val="32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2D5DD2" w:rsidRPr="00CA7472" w:rsidSect="0061779A">
      <w:footerReference w:type="even" r:id="rId8"/>
      <w:footerReference w:type="default" r:id="rId9"/>
      <w:pgSz w:w="11906" w:h="16838"/>
      <w:pgMar w:top="964" w:right="1418" w:bottom="1418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BCA" w:rsidRDefault="003F4BCA">
      <w:r>
        <w:separator/>
      </w:r>
    </w:p>
  </w:endnote>
  <w:endnote w:type="continuationSeparator" w:id="0">
    <w:p w:rsidR="003F4BCA" w:rsidRDefault="003F4B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79A" w:rsidRDefault="009031D9" w:rsidP="00BE3023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61779A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61779A" w:rsidRDefault="0061779A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79A" w:rsidRDefault="009031D9" w:rsidP="00BE3023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61779A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387C40">
      <w:rPr>
        <w:rStyle w:val="Numerstrony"/>
        <w:noProof/>
      </w:rPr>
      <w:t>6</w:t>
    </w:r>
    <w:r>
      <w:rPr>
        <w:rStyle w:val="Numerstrony"/>
      </w:rPr>
      <w:fldChar w:fldCharType="end"/>
    </w:r>
  </w:p>
  <w:p w:rsidR="0061779A" w:rsidRDefault="0061779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BCA" w:rsidRDefault="003F4BCA">
      <w:r>
        <w:separator/>
      </w:r>
    </w:p>
  </w:footnote>
  <w:footnote w:type="continuationSeparator" w:id="0">
    <w:p w:rsidR="003F4BCA" w:rsidRDefault="003F4B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04094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662"/>
    <w:rsid w:val="00001624"/>
    <w:rsid w:val="00007DA2"/>
    <w:rsid w:val="000156DB"/>
    <w:rsid w:val="00021697"/>
    <w:rsid w:val="00025209"/>
    <w:rsid w:val="000321E8"/>
    <w:rsid w:val="00033C44"/>
    <w:rsid w:val="00046542"/>
    <w:rsid w:val="00056427"/>
    <w:rsid w:val="00063C48"/>
    <w:rsid w:val="00066A13"/>
    <w:rsid w:val="00070CAC"/>
    <w:rsid w:val="00073198"/>
    <w:rsid w:val="000963E9"/>
    <w:rsid w:val="000972FA"/>
    <w:rsid w:val="000A0CB7"/>
    <w:rsid w:val="000A1123"/>
    <w:rsid w:val="000A3D39"/>
    <w:rsid w:val="000A79DC"/>
    <w:rsid w:val="000B6FCE"/>
    <w:rsid w:val="000C6965"/>
    <w:rsid w:val="000E546D"/>
    <w:rsid w:val="000F118A"/>
    <w:rsid w:val="000F6C10"/>
    <w:rsid w:val="00134EAB"/>
    <w:rsid w:val="001379D6"/>
    <w:rsid w:val="001624D8"/>
    <w:rsid w:val="0016396B"/>
    <w:rsid w:val="001660AF"/>
    <w:rsid w:val="00191ABD"/>
    <w:rsid w:val="001956A0"/>
    <w:rsid w:val="001A675D"/>
    <w:rsid w:val="001A7953"/>
    <w:rsid w:val="001C2DD1"/>
    <w:rsid w:val="001C484B"/>
    <w:rsid w:val="001C499F"/>
    <w:rsid w:val="001E48C8"/>
    <w:rsid w:val="001E753E"/>
    <w:rsid w:val="001F5331"/>
    <w:rsid w:val="001F7A7F"/>
    <w:rsid w:val="00227F07"/>
    <w:rsid w:val="002302DD"/>
    <w:rsid w:val="002310FD"/>
    <w:rsid w:val="00250259"/>
    <w:rsid w:val="002522F8"/>
    <w:rsid w:val="00267066"/>
    <w:rsid w:val="00272073"/>
    <w:rsid w:val="00283310"/>
    <w:rsid w:val="00292BFD"/>
    <w:rsid w:val="002A4D3E"/>
    <w:rsid w:val="002A4D4F"/>
    <w:rsid w:val="002B2561"/>
    <w:rsid w:val="002C0A7A"/>
    <w:rsid w:val="002C1D04"/>
    <w:rsid w:val="002D5DD2"/>
    <w:rsid w:val="002E56C3"/>
    <w:rsid w:val="002F0173"/>
    <w:rsid w:val="003023BC"/>
    <w:rsid w:val="003067C4"/>
    <w:rsid w:val="00317181"/>
    <w:rsid w:val="00331F21"/>
    <w:rsid w:val="0035750C"/>
    <w:rsid w:val="0036040F"/>
    <w:rsid w:val="00361CE6"/>
    <w:rsid w:val="00362589"/>
    <w:rsid w:val="003663C1"/>
    <w:rsid w:val="00376BB7"/>
    <w:rsid w:val="00385414"/>
    <w:rsid w:val="00387C40"/>
    <w:rsid w:val="003C1F12"/>
    <w:rsid w:val="003C6AB7"/>
    <w:rsid w:val="003D1077"/>
    <w:rsid w:val="003D13F3"/>
    <w:rsid w:val="003F2A83"/>
    <w:rsid w:val="003F4BCA"/>
    <w:rsid w:val="003F4E93"/>
    <w:rsid w:val="003F61AF"/>
    <w:rsid w:val="003F66A5"/>
    <w:rsid w:val="0040450E"/>
    <w:rsid w:val="00410E1E"/>
    <w:rsid w:val="00424D29"/>
    <w:rsid w:val="004258DB"/>
    <w:rsid w:val="004423B1"/>
    <w:rsid w:val="00460504"/>
    <w:rsid w:val="00461720"/>
    <w:rsid w:val="0047519E"/>
    <w:rsid w:val="004944BA"/>
    <w:rsid w:val="004A134E"/>
    <w:rsid w:val="004A6AD3"/>
    <w:rsid w:val="004B6DF2"/>
    <w:rsid w:val="004E227D"/>
    <w:rsid w:val="004E36F9"/>
    <w:rsid w:val="004E417A"/>
    <w:rsid w:val="004F1F30"/>
    <w:rsid w:val="004F37F4"/>
    <w:rsid w:val="004F48C1"/>
    <w:rsid w:val="0050508B"/>
    <w:rsid w:val="00526122"/>
    <w:rsid w:val="005268D4"/>
    <w:rsid w:val="00530B02"/>
    <w:rsid w:val="005504EB"/>
    <w:rsid w:val="00553E6D"/>
    <w:rsid w:val="00555995"/>
    <w:rsid w:val="00581AFD"/>
    <w:rsid w:val="005925FB"/>
    <w:rsid w:val="00594B7A"/>
    <w:rsid w:val="005951A2"/>
    <w:rsid w:val="005A6C62"/>
    <w:rsid w:val="005C43A9"/>
    <w:rsid w:val="005C5862"/>
    <w:rsid w:val="005C7A64"/>
    <w:rsid w:val="005D4201"/>
    <w:rsid w:val="005D5A41"/>
    <w:rsid w:val="005E4D6E"/>
    <w:rsid w:val="005E5BFF"/>
    <w:rsid w:val="005F13E1"/>
    <w:rsid w:val="005F1FA7"/>
    <w:rsid w:val="0061618B"/>
    <w:rsid w:val="0061779A"/>
    <w:rsid w:val="00620E44"/>
    <w:rsid w:val="0062624C"/>
    <w:rsid w:val="006335AA"/>
    <w:rsid w:val="00635118"/>
    <w:rsid w:val="0063550F"/>
    <w:rsid w:val="006441A2"/>
    <w:rsid w:val="0066430E"/>
    <w:rsid w:val="00680ED3"/>
    <w:rsid w:val="00687272"/>
    <w:rsid w:val="006A47DE"/>
    <w:rsid w:val="006A4E42"/>
    <w:rsid w:val="006A6DC8"/>
    <w:rsid w:val="006B4557"/>
    <w:rsid w:val="006B579B"/>
    <w:rsid w:val="006B5AD9"/>
    <w:rsid w:val="006D1D2A"/>
    <w:rsid w:val="006F19C9"/>
    <w:rsid w:val="006F2255"/>
    <w:rsid w:val="007143B3"/>
    <w:rsid w:val="00720B69"/>
    <w:rsid w:val="007321C6"/>
    <w:rsid w:val="007456A5"/>
    <w:rsid w:val="00745C65"/>
    <w:rsid w:val="00747743"/>
    <w:rsid w:val="0076339A"/>
    <w:rsid w:val="00763C68"/>
    <w:rsid w:val="0076441C"/>
    <w:rsid w:val="00772612"/>
    <w:rsid w:val="0077390A"/>
    <w:rsid w:val="0077575D"/>
    <w:rsid w:val="007777F8"/>
    <w:rsid w:val="007778D4"/>
    <w:rsid w:val="00783762"/>
    <w:rsid w:val="00784BDC"/>
    <w:rsid w:val="00793CF0"/>
    <w:rsid w:val="007A7DA8"/>
    <w:rsid w:val="007B7C73"/>
    <w:rsid w:val="007E523E"/>
    <w:rsid w:val="00802206"/>
    <w:rsid w:val="00802257"/>
    <w:rsid w:val="00814269"/>
    <w:rsid w:val="00815DC6"/>
    <w:rsid w:val="00821705"/>
    <w:rsid w:val="00851071"/>
    <w:rsid w:val="00853265"/>
    <w:rsid w:val="00865AA0"/>
    <w:rsid w:val="0087173C"/>
    <w:rsid w:val="00874696"/>
    <w:rsid w:val="008A3D36"/>
    <w:rsid w:val="008A5D05"/>
    <w:rsid w:val="008A6FB3"/>
    <w:rsid w:val="008C6DB1"/>
    <w:rsid w:val="008D3992"/>
    <w:rsid w:val="008D41F6"/>
    <w:rsid w:val="008E22D1"/>
    <w:rsid w:val="008E2375"/>
    <w:rsid w:val="008E7934"/>
    <w:rsid w:val="009031D9"/>
    <w:rsid w:val="00904F0F"/>
    <w:rsid w:val="009079E2"/>
    <w:rsid w:val="00916550"/>
    <w:rsid w:val="009179B4"/>
    <w:rsid w:val="00924F58"/>
    <w:rsid w:val="0093512F"/>
    <w:rsid w:val="00937494"/>
    <w:rsid w:val="00940217"/>
    <w:rsid w:val="00961388"/>
    <w:rsid w:val="00962D8A"/>
    <w:rsid w:val="00973EE6"/>
    <w:rsid w:val="009819EF"/>
    <w:rsid w:val="0099280E"/>
    <w:rsid w:val="00994E44"/>
    <w:rsid w:val="009A0A41"/>
    <w:rsid w:val="009B54B9"/>
    <w:rsid w:val="009E5812"/>
    <w:rsid w:val="00A048C5"/>
    <w:rsid w:val="00A06936"/>
    <w:rsid w:val="00A16555"/>
    <w:rsid w:val="00A16F23"/>
    <w:rsid w:val="00A214C4"/>
    <w:rsid w:val="00A3783B"/>
    <w:rsid w:val="00A526C3"/>
    <w:rsid w:val="00A71038"/>
    <w:rsid w:val="00A77AAE"/>
    <w:rsid w:val="00AA22BB"/>
    <w:rsid w:val="00AB748E"/>
    <w:rsid w:val="00AD0025"/>
    <w:rsid w:val="00AD0973"/>
    <w:rsid w:val="00B002DF"/>
    <w:rsid w:val="00B01FB9"/>
    <w:rsid w:val="00B1289D"/>
    <w:rsid w:val="00B14024"/>
    <w:rsid w:val="00B35602"/>
    <w:rsid w:val="00B6235C"/>
    <w:rsid w:val="00B62747"/>
    <w:rsid w:val="00B7084C"/>
    <w:rsid w:val="00B778A2"/>
    <w:rsid w:val="00BA5E49"/>
    <w:rsid w:val="00BC3662"/>
    <w:rsid w:val="00BC5FD8"/>
    <w:rsid w:val="00BE3023"/>
    <w:rsid w:val="00BE3F25"/>
    <w:rsid w:val="00BE76B5"/>
    <w:rsid w:val="00BF4C31"/>
    <w:rsid w:val="00BF5890"/>
    <w:rsid w:val="00BF79AA"/>
    <w:rsid w:val="00C03713"/>
    <w:rsid w:val="00C11A0F"/>
    <w:rsid w:val="00C13FA4"/>
    <w:rsid w:val="00C24D62"/>
    <w:rsid w:val="00C25AA5"/>
    <w:rsid w:val="00C3202F"/>
    <w:rsid w:val="00C71834"/>
    <w:rsid w:val="00C757FD"/>
    <w:rsid w:val="00C84A7E"/>
    <w:rsid w:val="00C874D6"/>
    <w:rsid w:val="00C94A22"/>
    <w:rsid w:val="00C96C0D"/>
    <w:rsid w:val="00C97E05"/>
    <w:rsid w:val="00CA67B5"/>
    <w:rsid w:val="00CB6208"/>
    <w:rsid w:val="00CC77DF"/>
    <w:rsid w:val="00CD001C"/>
    <w:rsid w:val="00CD12BE"/>
    <w:rsid w:val="00CE2203"/>
    <w:rsid w:val="00CE66BD"/>
    <w:rsid w:val="00CF5510"/>
    <w:rsid w:val="00D110F4"/>
    <w:rsid w:val="00D15DFE"/>
    <w:rsid w:val="00D1660E"/>
    <w:rsid w:val="00D30B07"/>
    <w:rsid w:val="00D35BCA"/>
    <w:rsid w:val="00D4766A"/>
    <w:rsid w:val="00D553B2"/>
    <w:rsid w:val="00D60976"/>
    <w:rsid w:val="00D96B61"/>
    <w:rsid w:val="00DB1539"/>
    <w:rsid w:val="00DD1EE9"/>
    <w:rsid w:val="00DF3D5B"/>
    <w:rsid w:val="00DF792E"/>
    <w:rsid w:val="00E14A10"/>
    <w:rsid w:val="00E14E47"/>
    <w:rsid w:val="00E1758F"/>
    <w:rsid w:val="00E17E56"/>
    <w:rsid w:val="00E431CA"/>
    <w:rsid w:val="00E5507D"/>
    <w:rsid w:val="00E56E62"/>
    <w:rsid w:val="00E622B6"/>
    <w:rsid w:val="00E62887"/>
    <w:rsid w:val="00E64541"/>
    <w:rsid w:val="00E740F2"/>
    <w:rsid w:val="00E76795"/>
    <w:rsid w:val="00E77662"/>
    <w:rsid w:val="00EC1438"/>
    <w:rsid w:val="00EC2F5E"/>
    <w:rsid w:val="00EC548B"/>
    <w:rsid w:val="00ED7478"/>
    <w:rsid w:val="00EE5D4A"/>
    <w:rsid w:val="00EF37B9"/>
    <w:rsid w:val="00F02CDE"/>
    <w:rsid w:val="00F37E5D"/>
    <w:rsid w:val="00F41981"/>
    <w:rsid w:val="00F44B98"/>
    <w:rsid w:val="00F53E19"/>
    <w:rsid w:val="00F54E05"/>
    <w:rsid w:val="00F672B5"/>
    <w:rsid w:val="00F90F95"/>
    <w:rsid w:val="00F93616"/>
    <w:rsid w:val="00F94F26"/>
    <w:rsid w:val="00FB1F9F"/>
    <w:rsid w:val="00FB28BF"/>
    <w:rsid w:val="00FB4294"/>
    <w:rsid w:val="00FB577E"/>
    <w:rsid w:val="00FC37FF"/>
    <w:rsid w:val="00FE4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385414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385414"/>
    <w:pPr>
      <w:keepNext/>
      <w:jc w:val="both"/>
      <w:outlineLvl w:val="0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385414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385414"/>
    <w:pPr>
      <w:jc w:val="both"/>
    </w:pPr>
    <w:rPr>
      <w:sz w:val="32"/>
    </w:rPr>
  </w:style>
  <w:style w:type="paragraph" w:styleId="Tekstpodstawowy3">
    <w:name w:val="Body Text 3"/>
    <w:basedOn w:val="Normalny"/>
    <w:link w:val="Tekstpodstawowy3Znak"/>
    <w:rsid w:val="00385414"/>
    <w:pPr>
      <w:jc w:val="both"/>
    </w:pPr>
    <w:rPr>
      <w:sz w:val="28"/>
    </w:rPr>
  </w:style>
  <w:style w:type="paragraph" w:styleId="Tekstpodstawowywcity">
    <w:name w:val="Body Text Indent"/>
    <w:basedOn w:val="Normalny"/>
    <w:rsid w:val="00385414"/>
    <w:pPr>
      <w:ind w:left="1080"/>
      <w:jc w:val="both"/>
    </w:pPr>
    <w:rPr>
      <w:sz w:val="28"/>
    </w:rPr>
  </w:style>
  <w:style w:type="paragraph" w:styleId="Stopka">
    <w:name w:val="footer"/>
    <w:basedOn w:val="Normalny"/>
    <w:rsid w:val="0061779A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61779A"/>
  </w:style>
  <w:style w:type="paragraph" w:styleId="Akapitzlist">
    <w:name w:val="List Paragraph"/>
    <w:basedOn w:val="Normalny"/>
    <w:uiPriority w:val="34"/>
    <w:qFormat/>
    <w:rsid w:val="002D5DD2"/>
    <w:pPr>
      <w:ind w:left="708"/>
    </w:pPr>
  </w:style>
  <w:style w:type="paragraph" w:styleId="Tekstdymka">
    <w:name w:val="Balloon Text"/>
    <w:basedOn w:val="Normalny"/>
    <w:link w:val="TekstdymkaZnak"/>
    <w:rsid w:val="002C0A7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2C0A7A"/>
    <w:rPr>
      <w:rFonts w:ascii="Tahoma" w:hAnsi="Tahoma" w:cs="Tahoma"/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E14E47"/>
    <w:rPr>
      <w:sz w:val="28"/>
      <w:szCs w:val="24"/>
    </w:rPr>
  </w:style>
  <w:style w:type="paragraph" w:styleId="NormalnyWeb">
    <w:name w:val="Normal (Web)"/>
    <w:basedOn w:val="Normalny"/>
    <w:uiPriority w:val="99"/>
    <w:rsid w:val="004944B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360</TotalTime>
  <Pages>7</Pages>
  <Words>1485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10378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113</cp:revision>
  <cp:lastPrinted>2008-12-09T16:00:00Z</cp:lastPrinted>
  <dcterms:created xsi:type="dcterms:W3CDTF">2014-01-20T08:21:00Z</dcterms:created>
  <dcterms:modified xsi:type="dcterms:W3CDTF">2014-02-10T08:14:00Z</dcterms:modified>
</cp:coreProperties>
</file>