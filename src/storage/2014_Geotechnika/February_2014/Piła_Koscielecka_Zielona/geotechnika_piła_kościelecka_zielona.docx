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6D4811">
      <w:r w:rsidRPr="006D481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6D4811">
      <w:r w:rsidRPr="006D4811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6A5A67">
        <w:rPr>
          <w:b/>
          <w:sz w:val="36"/>
        </w:rPr>
        <w:t xml:space="preserve">j budowy </w:t>
      </w:r>
      <w:r w:rsidR="00D47140">
        <w:rPr>
          <w:b/>
          <w:sz w:val="36"/>
        </w:rPr>
        <w:t xml:space="preserve">domu jednorodzinnego na działce nr </w:t>
      </w:r>
      <w:r w:rsidR="00B97F9C">
        <w:rPr>
          <w:b/>
          <w:sz w:val="36"/>
        </w:rPr>
        <w:t>141/35</w:t>
      </w:r>
      <w:r w:rsidR="00D47140">
        <w:rPr>
          <w:b/>
          <w:sz w:val="36"/>
        </w:rPr>
        <w:t xml:space="preserve"> przy ul. </w:t>
      </w:r>
      <w:r w:rsidR="00B97F9C">
        <w:rPr>
          <w:b/>
          <w:sz w:val="36"/>
        </w:rPr>
        <w:t>Zielonej</w:t>
      </w:r>
      <w:r w:rsidR="00D47140">
        <w:rPr>
          <w:b/>
          <w:sz w:val="36"/>
        </w:rPr>
        <w:t xml:space="preserve"> </w:t>
      </w:r>
      <w:r w:rsidR="00DA7596">
        <w:rPr>
          <w:b/>
          <w:sz w:val="36"/>
        </w:rPr>
        <w:br/>
      </w:r>
      <w:r w:rsidR="00D47140">
        <w:rPr>
          <w:b/>
          <w:sz w:val="36"/>
        </w:rPr>
        <w:t>w miejscowości Piła Kościelecka gmina Trzebinia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530A57" w:rsidRDefault="00530A57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2675D" w:rsidRDefault="0072675D" w:rsidP="0072675D">
      <w:pPr>
        <w:rPr>
          <w:b/>
          <w:sz w:val="28"/>
        </w:rPr>
      </w:pPr>
    </w:p>
    <w:p w:rsidR="00B97F9C" w:rsidRDefault="00B97F9C" w:rsidP="0072675D">
      <w:pPr>
        <w:rPr>
          <w:b/>
          <w:sz w:val="28"/>
        </w:rPr>
      </w:pPr>
    </w:p>
    <w:p w:rsidR="00B97F9C" w:rsidRDefault="00B97F9C" w:rsidP="0072675D">
      <w:pPr>
        <w:rPr>
          <w:b/>
          <w:sz w:val="28"/>
        </w:rPr>
      </w:pPr>
    </w:p>
    <w:p w:rsidR="00B97F9C" w:rsidRDefault="00B97F9C" w:rsidP="0072675D">
      <w:pPr>
        <w:rPr>
          <w:b/>
          <w:sz w:val="28"/>
        </w:rPr>
      </w:pPr>
    </w:p>
    <w:p w:rsidR="00B97F9C" w:rsidRDefault="00B97F9C" w:rsidP="0072675D">
      <w:pPr>
        <w:rPr>
          <w:b/>
          <w:sz w:val="28"/>
        </w:rPr>
      </w:pPr>
    </w:p>
    <w:p w:rsidR="00B97F9C" w:rsidRDefault="00B97F9C" w:rsidP="0072675D">
      <w:pPr>
        <w:rPr>
          <w:sz w:val="28"/>
          <w:szCs w:val="28"/>
        </w:rPr>
      </w:pPr>
    </w:p>
    <w:p w:rsidR="00B72FF4" w:rsidRDefault="00B72FF4">
      <w:pPr>
        <w:rPr>
          <w:sz w:val="28"/>
        </w:rPr>
      </w:pPr>
    </w:p>
    <w:p w:rsidR="00D47140" w:rsidRDefault="00D47140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5B7E48" w:rsidRDefault="005B7E48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3B26CD" w:rsidRDefault="003B26CD">
      <w:pPr>
        <w:rPr>
          <w:sz w:val="28"/>
        </w:rPr>
      </w:pPr>
    </w:p>
    <w:p w:rsidR="00252E8E" w:rsidRDefault="003C2FA9">
      <w:pPr>
        <w:pStyle w:val="Nagwek2"/>
      </w:pPr>
      <w:r>
        <w:t>Luty,</w:t>
      </w:r>
      <w:r w:rsidR="00935DF8">
        <w:t xml:space="preserve"> 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DB7D4B">
        <w:rPr>
          <w:sz w:val="28"/>
        </w:rPr>
        <w:t>w</w:t>
      </w:r>
      <w:r w:rsidR="00313B20">
        <w:rPr>
          <w:sz w:val="28"/>
        </w:rPr>
        <w:t xml:space="preserve"> Pile Kościeleckiej gmina Trzebinia</w:t>
      </w:r>
      <w:r w:rsidR="00F91A2E">
        <w:rPr>
          <w:sz w:val="28"/>
        </w:rPr>
        <w:t>.</w:t>
      </w:r>
      <w:r w:rsidRPr="00C72571">
        <w:rPr>
          <w:sz w:val="28"/>
          <w:szCs w:val="28"/>
        </w:rPr>
        <w:t xml:space="preserve">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FB111B">
        <w:rPr>
          <w:sz w:val="28"/>
        </w:rPr>
        <w:t>2</w:t>
      </w:r>
      <w:r w:rsidR="00DD18E9">
        <w:rPr>
          <w:sz w:val="28"/>
        </w:rPr>
        <w:t>,</w:t>
      </w:r>
      <w:r w:rsidR="00FB111B">
        <w:rPr>
          <w:sz w:val="28"/>
        </w:rPr>
        <w:t>5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75185E">
        <w:rPr>
          <w:sz w:val="28"/>
        </w:rPr>
        <w:t xml:space="preserve">gleba, piasek średni, żółty </w:t>
      </w:r>
      <w:r w:rsidR="00FB111B">
        <w:rPr>
          <w:sz w:val="28"/>
        </w:rPr>
        <w:t xml:space="preserve">i szary, mokry, średnio zagęszczony, 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 xml:space="preserve">jura – wapienie i margle, piaskowce – jura górna i </w:t>
      </w:r>
      <w:proofErr w:type="spellStart"/>
      <w:r>
        <w:rPr>
          <w:sz w:val="28"/>
        </w:rPr>
        <w:t>kelowej</w:t>
      </w:r>
      <w:proofErr w:type="spellEnd"/>
      <w:r>
        <w:rPr>
          <w:sz w:val="28"/>
        </w:rPr>
        <w:t>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trias – wapienie i dolomity – trias środkowy,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>
        <w:rPr>
          <w:sz w:val="28"/>
        </w:rPr>
        <w:t>Szczegółow</w:t>
      </w:r>
      <w:r w:rsidR="009A59CC">
        <w:rPr>
          <w:sz w:val="28"/>
        </w:rPr>
        <w:t>y profil</w:t>
      </w:r>
      <w:r>
        <w:rPr>
          <w:sz w:val="28"/>
        </w:rPr>
        <w:t xml:space="preserve"> geologiczn</w:t>
      </w:r>
      <w:r w:rsidR="009A59CC">
        <w:rPr>
          <w:sz w:val="28"/>
        </w:rPr>
        <w:t>y</w:t>
      </w:r>
      <w:r>
        <w:rPr>
          <w:sz w:val="28"/>
        </w:rPr>
        <w:t xml:space="preserve"> przedstawiono na zał. 2</w:t>
      </w:r>
      <w:r w:rsidR="00573E58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0A6692" w:rsidRPr="000A6692" w:rsidRDefault="0002610A" w:rsidP="00B65950">
      <w:pPr>
        <w:pStyle w:val="Tekstpodstawowy3"/>
        <w:ind w:firstLine="708"/>
        <w:jc w:val="both"/>
        <w:rPr>
          <w:sz w:val="28"/>
          <w:szCs w:val="28"/>
        </w:rPr>
      </w:pPr>
      <w:r w:rsidRPr="000A6692">
        <w:rPr>
          <w:sz w:val="28"/>
          <w:szCs w:val="28"/>
        </w:rPr>
        <w:tab/>
      </w:r>
      <w:r w:rsidR="000A6692" w:rsidRPr="000A6692">
        <w:rPr>
          <w:b/>
          <w:sz w:val="28"/>
          <w:szCs w:val="28"/>
        </w:rPr>
        <w:t xml:space="preserve">Na omawianym terenie poziom wód gruntowych </w:t>
      </w:r>
      <w:r w:rsidR="003D58AD">
        <w:rPr>
          <w:b/>
          <w:sz w:val="28"/>
          <w:szCs w:val="28"/>
        </w:rPr>
        <w:t xml:space="preserve">stwierdzono </w:t>
      </w:r>
      <w:r w:rsidR="00B65950">
        <w:rPr>
          <w:b/>
          <w:sz w:val="28"/>
          <w:szCs w:val="28"/>
        </w:rPr>
        <w:br/>
      </w:r>
      <w:r w:rsidR="000A6692" w:rsidRPr="000A6692">
        <w:rPr>
          <w:b/>
          <w:sz w:val="28"/>
          <w:szCs w:val="28"/>
        </w:rPr>
        <w:t xml:space="preserve">w wierceniach </w:t>
      </w:r>
      <w:r w:rsidR="00B65950">
        <w:rPr>
          <w:b/>
          <w:sz w:val="28"/>
          <w:szCs w:val="28"/>
        </w:rPr>
        <w:t>na</w:t>
      </w:r>
      <w:r w:rsidR="000A6692" w:rsidRPr="000A6692">
        <w:rPr>
          <w:b/>
          <w:sz w:val="28"/>
          <w:szCs w:val="28"/>
        </w:rPr>
        <w:t xml:space="preserve"> głębokości ok. </w:t>
      </w:r>
      <w:r w:rsidR="00B65950">
        <w:rPr>
          <w:b/>
          <w:sz w:val="28"/>
          <w:szCs w:val="28"/>
        </w:rPr>
        <w:t>1</w:t>
      </w:r>
      <w:r w:rsidR="003D58AD">
        <w:rPr>
          <w:b/>
          <w:sz w:val="28"/>
          <w:szCs w:val="28"/>
        </w:rPr>
        <w:t>,</w:t>
      </w:r>
      <w:r w:rsidR="00B65950">
        <w:rPr>
          <w:b/>
          <w:sz w:val="28"/>
          <w:szCs w:val="28"/>
        </w:rPr>
        <w:t>3</w:t>
      </w:r>
      <w:r w:rsidR="003D58AD">
        <w:rPr>
          <w:b/>
          <w:sz w:val="28"/>
          <w:szCs w:val="28"/>
        </w:rPr>
        <w:t>0</w:t>
      </w:r>
      <w:r w:rsidR="000A6692" w:rsidRPr="000A6692">
        <w:rPr>
          <w:b/>
          <w:sz w:val="28"/>
          <w:szCs w:val="28"/>
        </w:rPr>
        <w:t xml:space="preserve"> m </w:t>
      </w:r>
      <w:proofErr w:type="spellStart"/>
      <w:r w:rsidR="000A6692" w:rsidRPr="000A6692">
        <w:rPr>
          <w:b/>
          <w:sz w:val="28"/>
          <w:szCs w:val="28"/>
        </w:rPr>
        <w:t>p.p.t</w:t>
      </w:r>
      <w:proofErr w:type="spellEnd"/>
      <w:r w:rsidR="000A6692" w:rsidRPr="000A6692">
        <w:rPr>
          <w:b/>
          <w:sz w:val="28"/>
          <w:szCs w:val="28"/>
        </w:rPr>
        <w:t>.</w:t>
      </w:r>
      <w:r w:rsidR="000A6692" w:rsidRPr="000A6692">
        <w:rPr>
          <w:sz w:val="28"/>
          <w:szCs w:val="28"/>
        </w:rPr>
        <w:t xml:space="preserve"> </w:t>
      </w:r>
      <w:r w:rsidR="003D58AD">
        <w:rPr>
          <w:sz w:val="28"/>
          <w:szCs w:val="28"/>
        </w:rPr>
        <w:t xml:space="preserve">Są to wody </w:t>
      </w:r>
      <w:r w:rsidR="000A6692" w:rsidRPr="000A6692">
        <w:rPr>
          <w:sz w:val="28"/>
          <w:szCs w:val="28"/>
        </w:rPr>
        <w:t xml:space="preserve">o charakterze wód zaskórnych a intensywność ich dopływów i wysokość zwierciadła uzależniona jest od intensywności opadów atmosferycznych. </w:t>
      </w:r>
    </w:p>
    <w:p w:rsidR="000A6692" w:rsidRPr="000A6692" w:rsidRDefault="000A6692" w:rsidP="000A6692">
      <w:pPr>
        <w:pStyle w:val="Tekstpodstawowy3"/>
        <w:ind w:firstLine="708"/>
        <w:jc w:val="both"/>
        <w:rPr>
          <w:sz w:val="28"/>
          <w:szCs w:val="28"/>
        </w:rPr>
      </w:pPr>
      <w:r w:rsidRPr="000A6692">
        <w:rPr>
          <w:sz w:val="28"/>
          <w:szCs w:val="28"/>
        </w:rPr>
        <w:t>Spływ wód gruntowych i powierzchniowych (atmosferycznych) odbywa się w kierunku na N</w:t>
      </w:r>
      <w:r w:rsidR="00201C01">
        <w:rPr>
          <w:sz w:val="28"/>
          <w:szCs w:val="28"/>
        </w:rPr>
        <w:t>W</w:t>
      </w:r>
      <w:r w:rsidRPr="000A6692">
        <w:rPr>
          <w:sz w:val="28"/>
          <w:szCs w:val="28"/>
        </w:rPr>
        <w:t>. Nachylenie terenu wynosi od 0 do 4</w:t>
      </w:r>
      <w:r w:rsidRPr="000A6692">
        <w:rPr>
          <w:sz w:val="28"/>
          <w:szCs w:val="28"/>
          <w:vertAlign w:val="superscript"/>
        </w:rPr>
        <w:t>o</w:t>
      </w:r>
    </w:p>
    <w:p w:rsidR="000A6692" w:rsidRPr="000A6692" w:rsidRDefault="000A6692" w:rsidP="000A6692">
      <w:pPr>
        <w:jc w:val="both"/>
        <w:rPr>
          <w:sz w:val="28"/>
          <w:szCs w:val="28"/>
        </w:rPr>
      </w:pPr>
      <w:r w:rsidRPr="000A6692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0A6692">
        <w:rPr>
          <w:sz w:val="28"/>
          <w:szCs w:val="28"/>
        </w:rPr>
        <w:br/>
        <w:t>i rowów melioracyjnych.</w:t>
      </w:r>
    </w:p>
    <w:p w:rsidR="004B5634" w:rsidRPr="004B5634" w:rsidRDefault="004B5634" w:rsidP="000A6692">
      <w:pPr>
        <w:pStyle w:val="Tekstpodstawowy3"/>
        <w:ind w:firstLine="708"/>
        <w:jc w:val="both"/>
        <w:rPr>
          <w:b/>
          <w:bCs/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B65950">
        <w:rPr>
          <w:b w:val="0"/>
          <w:bCs w:val="0"/>
        </w:rPr>
        <w:t>1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B65950">
        <w:rPr>
          <w:b w:val="0"/>
          <w:bCs w:val="0"/>
        </w:rPr>
        <w:t>ę</w:t>
      </w:r>
      <w:r w:rsidR="008F4AB6">
        <w:rPr>
          <w:b w:val="0"/>
          <w:bCs w:val="0"/>
        </w:rPr>
        <w:t xml:space="preserve"> geotechniczn</w:t>
      </w:r>
      <w:r w:rsidR="00B65950">
        <w:rPr>
          <w:b w:val="0"/>
          <w:bCs w:val="0"/>
        </w:rPr>
        <w:t>a</w:t>
      </w:r>
      <w:r w:rsidR="004A48AE">
        <w:rPr>
          <w:b w:val="0"/>
          <w:bCs w:val="0"/>
        </w:rPr>
        <w:t>, któr</w:t>
      </w:r>
      <w:r w:rsidR="00B65950">
        <w:rPr>
          <w:b w:val="0"/>
          <w:bCs w:val="0"/>
        </w:rPr>
        <w:t>ą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B91D27" w:rsidRDefault="00B91D27" w:rsidP="00CF6DA0">
      <w:pPr>
        <w:jc w:val="both"/>
        <w:rPr>
          <w:sz w:val="28"/>
          <w:szCs w:val="28"/>
        </w:rPr>
      </w:pPr>
    </w:p>
    <w:p w:rsidR="00B91D27" w:rsidRPr="00CF6DA0" w:rsidRDefault="00B91D27" w:rsidP="00B91D27">
      <w:pPr>
        <w:pStyle w:val="Tekstpodstawowy2"/>
        <w:rPr>
          <w:b w:val="0"/>
        </w:rPr>
      </w:pPr>
      <w:r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>piasek średni</w:t>
      </w:r>
      <w:r w:rsidRPr="00CF6DA0">
        <w:rPr>
          <w:b w:val="0"/>
          <w:szCs w:val="28"/>
        </w:rPr>
        <w:t xml:space="preserve">, </w:t>
      </w:r>
      <w:r w:rsidR="0059556E">
        <w:rPr>
          <w:b w:val="0"/>
          <w:szCs w:val="28"/>
        </w:rPr>
        <w:t xml:space="preserve">żółty </w:t>
      </w:r>
      <w:r w:rsidR="00B65950">
        <w:rPr>
          <w:b w:val="0"/>
          <w:szCs w:val="28"/>
        </w:rPr>
        <w:t>i szary</w:t>
      </w:r>
      <w:r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 xml:space="preserve">zalegający </w:t>
      </w:r>
      <w:r w:rsidR="0059556E"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 w:rsidR="0059556E">
        <w:rPr>
          <w:b w:val="0"/>
          <w:szCs w:val="28"/>
        </w:rPr>
        <w:t xml:space="preserve">gleby </w:t>
      </w:r>
      <w:r w:rsidRPr="00CF6DA0">
        <w:rPr>
          <w:b w:val="0"/>
          <w:szCs w:val="28"/>
        </w:rPr>
        <w:t xml:space="preserve">do głębokości </w:t>
      </w:r>
      <w:r w:rsidR="00B65950">
        <w:rPr>
          <w:b w:val="0"/>
          <w:szCs w:val="28"/>
        </w:rPr>
        <w:t xml:space="preserve">stwierdzonej wierceniem tj. </w:t>
      </w:r>
      <w:r>
        <w:rPr>
          <w:b w:val="0"/>
          <w:szCs w:val="28"/>
        </w:rPr>
        <w:t xml:space="preserve">ok. </w:t>
      </w:r>
      <w:r w:rsidR="00B65950">
        <w:rPr>
          <w:b w:val="0"/>
          <w:szCs w:val="28"/>
        </w:rPr>
        <w:t>2</w:t>
      </w:r>
      <w:r>
        <w:rPr>
          <w:b w:val="0"/>
          <w:szCs w:val="28"/>
        </w:rPr>
        <w:t>,</w:t>
      </w:r>
      <w:r w:rsidR="00B65950">
        <w:rPr>
          <w:b w:val="0"/>
          <w:szCs w:val="28"/>
        </w:rPr>
        <w:t>5</w:t>
      </w:r>
      <w:r>
        <w:rPr>
          <w:b w:val="0"/>
          <w:szCs w:val="28"/>
        </w:rPr>
        <w:t>0</w:t>
      </w:r>
      <w:r w:rsidRPr="00CF6DA0">
        <w:rPr>
          <w:b w:val="0"/>
          <w:szCs w:val="28"/>
        </w:rPr>
        <w:t xml:space="preserve"> m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>Są to piaski średnio zagęszczone</w:t>
      </w:r>
      <w:r w:rsidRPr="00CF6DA0">
        <w:rPr>
          <w:b w:val="0"/>
          <w:szCs w:val="28"/>
        </w:rPr>
        <w:t xml:space="preserve">, </w:t>
      </w:r>
      <w:r w:rsidR="00B65950">
        <w:rPr>
          <w:b w:val="0"/>
          <w:szCs w:val="28"/>
        </w:rPr>
        <w:t>mokre</w:t>
      </w:r>
      <w:r w:rsidRPr="00CF6DA0">
        <w:rPr>
          <w:b w:val="0"/>
          <w:szCs w:val="28"/>
        </w:rPr>
        <w:t xml:space="preserve"> </w:t>
      </w:r>
      <w:r w:rsidR="00B65950">
        <w:rPr>
          <w:b w:val="0"/>
          <w:szCs w:val="28"/>
        </w:rPr>
        <w:br/>
      </w:r>
      <w:r w:rsidRPr="00CF6DA0">
        <w:rPr>
          <w:b w:val="0"/>
        </w:rPr>
        <w:t>w których określono 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</w:t>
      </w:r>
      <w:r w:rsidR="00B65950">
        <w:rPr>
          <w:b w:val="0"/>
        </w:rPr>
        <w:t>39</w:t>
      </w:r>
      <w:r w:rsidRPr="00CF6DA0">
        <w:rPr>
          <w:b w:val="0"/>
        </w:rPr>
        <w:t>.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 xml:space="preserve"> 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B91D27" w:rsidRPr="00CF6DA0" w:rsidRDefault="00B91D27" w:rsidP="00B91D27">
      <w:pPr>
        <w:pStyle w:val="Tekstpodstawowy2"/>
        <w:rPr>
          <w:b w:val="0"/>
          <w:bCs w:val="0"/>
        </w:rPr>
      </w:pP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proofErr w:type="spellStart"/>
      <w:r w:rsidRPr="00B91D27">
        <w:rPr>
          <w:b w:val="0"/>
          <w:szCs w:val="28"/>
        </w:rPr>
        <w:t>w</w:t>
      </w:r>
      <w:r w:rsidRPr="00B91D27">
        <w:rPr>
          <w:b w:val="0"/>
          <w:szCs w:val="28"/>
          <w:vertAlign w:val="subscript"/>
        </w:rPr>
        <w:t>n</w:t>
      </w:r>
      <w:proofErr w:type="spellEnd"/>
      <w:r w:rsidRPr="00B91D27">
        <w:rPr>
          <w:b w:val="0"/>
          <w:szCs w:val="28"/>
        </w:rPr>
        <w:t xml:space="preserve"> = </w:t>
      </w:r>
      <w:r w:rsidR="000D63AA">
        <w:rPr>
          <w:b w:val="0"/>
          <w:szCs w:val="28"/>
        </w:rPr>
        <w:t>25</w:t>
      </w:r>
      <w:r w:rsidRPr="00B91D27">
        <w:rPr>
          <w:b w:val="0"/>
          <w:szCs w:val="28"/>
        </w:rPr>
        <w:t xml:space="preserve"> %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  <w:vertAlign w:val="superscript"/>
        </w:rPr>
      </w:pPr>
      <w:r w:rsidRPr="00CF6DA0">
        <w:rPr>
          <w:b w:val="0"/>
          <w:szCs w:val="28"/>
        </w:rPr>
        <w:sym w:font="Symbol" w:char="F072"/>
      </w:r>
      <w:r w:rsidRPr="00B91D27">
        <w:rPr>
          <w:b w:val="0"/>
          <w:szCs w:val="28"/>
        </w:rPr>
        <w:t xml:space="preserve"> = </w:t>
      </w:r>
      <w:r w:rsidR="000462DE">
        <w:rPr>
          <w:b w:val="0"/>
          <w:szCs w:val="28"/>
        </w:rPr>
        <w:t>1</w:t>
      </w:r>
      <w:r w:rsidRPr="00B91D27">
        <w:rPr>
          <w:b w:val="0"/>
          <w:szCs w:val="28"/>
        </w:rPr>
        <w:t>,</w:t>
      </w:r>
      <w:r w:rsidR="000D63AA">
        <w:rPr>
          <w:b w:val="0"/>
          <w:szCs w:val="28"/>
        </w:rPr>
        <w:t>9</w:t>
      </w:r>
      <w:r w:rsidR="000462DE">
        <w:rPr>
          <w:b w:val="0"/>
          <w:szCs w:val="28"/>
        </w:rPr>
        <w:t>5</w:t>
      </w:r>
      <w:r w:rsidRPr="00B91D27">
        <w:rPr>
          <w:b w:val="0"/>
          <w:szCs w:val="28"/>
        </w:rPr>
        <w:t xml:space="preserve"> t/m</w:t>
      </w:r>
      <w:r w:rsidRPr="00B91D27">
        <w:rPr>
          <w:b w:val="0"/>
          <w:szCs w:val="28"/>
          <w:vertAlign w:val="superscript"/>
        </w:rPr>
        <w:t>3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72"/>
      </w:r>
      <w:r w:rsidRPr="00B91D27">
        <w:rPr>
          <w:b w:val="0"/>
          <w:szCs w:val="28"/>
          <w:vertAlign w:val="subscript"/>
        </w:rPr>
        <w:t>s</w:t>
      </w:r>
      <w:r w:rsidRPr="00B91D27">
        <w:rPr>
          <w:b w:val="0"/>
          <w:szCs w:val="28"/>
        </w:rPr>
        <w:t xml:space="preserve"> = 2,65 t/m</w:t>
      </w:r>
      <w:r w:rsidRPr="00B91D27">
        <w:rPr>
          <w:b w:val="0"/>
          <w:szCs w:val="28"/>
          <w:vertAlign w:val="superscript"/>
        </w:rPr>
        <w:t>3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r w:rsidRPr="00B91D27">
        <w:rPr>
          <w:b w:val="0"/>
          <w:szCs w:val="28"/>
        </w:rPr>
        <w:t>I</w:t>
      </w:r>
      <w:r w:rsidR="00501C41">
        <w:rPr>
          <w:b w:val="0"/>
          <w:szCs w:val="28"/>
          <w:vertAlign w:val="subscript"/>
        </w:rPr>
        <w:t>D</w:t>
      </w:r>
      <w:r w:rsidRPr="00B91D27">
        <w:rPr>
          <w:b w:val="0"/>
          <w:szCs w:val="28"/>
        </w:rPr>
        <w:t xml:space="preserve"> </w:t>
      </w:r>
      <w:r w:rsidR="0073124A">
        <w:rPr>
          <w:b w:val="0"/>
          <w:szCs w:val="28"/>
        </w:rPr>
        <w:t>=</w:t>
      </w:r>
      <w:r w:rsidRPr="00B91D27">
        <w:rPr>
          <w:b w:val="0"/>
          <w:szCs w:val="28"/>
        </w:rPr>
        <w:t xml:space="preserve"> 0,</w:t>
      </w:r>
      <w:r w:rsidR="000D63AA">
        <w:rPr>
          <w:b w:val="0"/>
          <w:szCs w:val="28"/>
        </w:rPr>
        <w:t>39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 w:rsidR="0073124A">
        <w:rPr>
          <w:b w:val="0"/>
          <w:szCs w:val="28"/>
        </w:rPr>
        <w:t>3</w:t>
      </w:r>
      <w:r w:rsidRPr="00CF6DA0">
        <w:rPr>
          <w:b w:val="0"/>
          <w:szCs w:val="28"/>
        </w:rPr>
        <w:t>2,</w:t>
      </w:r>
      <w:r w:rsidR="000D63AA">
        <w:rPr>
          <w:b w:val="0"/>
          <w:szCs w:val="28"/>
        </w:rPr>
        <w:t>1</w:t>
      </w:r>
      <w:r w:rsidRPr="00CF6DA0">
        <w:rPr>
          <w:b w:val="0"/>
          <w:szCs w:val="28"/>
          <w:vertAlign w:val="superscript"/>
        </w:rPr>
        <w:t>o</w:t>
      </w:r>
    </w:p>
    <w:p w:rsidR="00B91D27" w:rsidRPr="00CF6DA0" w:rsidRDefault="00B91D27" w:rsidP="00B91D2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0D63AA">
        <w:rPr>
          <w:sz w:val="28"/>
          <w:szCs w:val="28"/>
        </w:rPr>
        <w:t>65040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B91D27" w:rsidRPr="00CF6DA0" w:rsidRDefault="00B91D27" w:rsidP="00B91D2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0D63AA">
        <w:rPr>
          <w:sz w:val="28"/>
          <w:szCs w:val="28"/>
        </w:rPr>
        <w:t>72267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B91D27" w:rsidRDefault="00B91D27" w:rsidP="00B91D27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0D63AA">
        <w:rPr>
          <w:sz w:val="28"/>
          <w:szCs w:val="28"/>
        </w:rPr>
        <w:t>54643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59556E" w:rsidRPr="00CF6DA0" w:rsidRDefault="0059556E" w:rsidP="00B91D27">
      <w:pPr>
        <w:jc w:val="both"/>
        <w:rPr>
          <w:sz w:val="28"/>
          <w:szCs w:val="28"/>
        </w:rPr>
      </w:pPr>
    </w:p>
    <w:p w:rsidR="00AF552C" w:rsidRDefault="00B65950" w:rsidP="00281C11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517BA5" w:rsidRDefault="00517BA5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B65950">
        <w:rPr>
          <w:sz w:val="28"/>
        </w:rPr>
        <w:t xml:space="preserve">gleba, piasek średni, żółty i szary, mokry, średnio zagęszczony, </w:t>
      </w:r>
      <w:r w:rsidRPr="002F10A9">
        <w:rPr>
          <w:sz w:val="28"/>
        </w:rPr>
        <w:t xml:space="preserve">Zaleganie tych utworów stwierdzono do głębokości </w:t>
      </w:r>
      <w:r w:rsidR="00B65950">
        <w:rPr>
          <w:sz w:val="28"/>
        </w:rPr>
        <w:t>2</w:t>
      </w:r>
      <w:r w:rsidRPr="002F10A9">
        <w:rPr>
          <w:sz w:val="28"/>
        </w:rPr>
        <w:t>,</w:t>
      </w:r>
      <w:r w:rsidR="00B65950">
        <w:rPr>
          <w:sz w:val="28"/>
        </w:rPr>
        <w:t>5</w:t>
      </w:r>
      <w:r w:rsidRPr="002F10A9">
        <w:rPr>
          <w:sz w:val="28"/>
        </w:rPr>
        <w:t xml:space="preserve">0 m </w:t>
      </w:r>
      <w:proofErr w:type="spellStart"/>
      <w:r w:rsidRPr="002F10A9">
        <w:rPr>
          <w:sz w:val="28"/>
        </w:rPr>
        <w:t>p.</w:t>
      </w:r>
      <w:r w:rsidR="00DF66D1">
        <w:rPr>
          <w:sz w:val="28"/>
        </w:rPr>
        <w:t>p</w:t>
      </w:r>
      <w:r w:rsidRPr="002F10A9">
        <w:rPr>
          <w:sz w:val="28"/>
        </w:rPr>
        <w:t>.t</w:t>
      </w:r>
      <w:proofErr w:type="spellEnd"/>
      <w:r w:rsidRPr="002F10A9">
        <w:rPr>
          <w:sz w:val="28"/>
        </w:rPr>
        <w:t xml:space="preserve">. </w:t>
      </w:r>
      <w:r w:rsidRPr="002F10A9">
        <w:rPr>
          <w:b/>
          <w:sz w:val="28"/>
        </w:rPr>
        <w:t>Wszystkie stwierdzone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7A76C4" w:rsidRPr="007A76C4" w:rsidRDefault="007A76C4" w:rsidP="007A76C4">
      <w:pPr>
        <w:pStyle w:val="Akapitzlist"/>
        <w:rPr>
          <w:b/>
          <w:sz w:val="28"/>
        </w:rPr>
      </w:pPr>
    </w:p>
    <w:p w:rsidR="00DF50E9" w:rsidRPr="00CC6B14" w:rsidRDefault="00B65950" w:rsidP="00DF50E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0A6692">
        <w:rPr>
          <w:b/>
          <w:sz w:val="28"/>
          <w:szCs w:val="28"/>
        </w:rPr>
        <w:t xml:space="preserve">Na omawianym terenie poziom wód gruntowych </w:t>
      </w:r>
      <w:r>
        <w:rPr>
          <w:b/>
          <w:sz w:val="28"/>
          <w:szCs w:val="28"/>
        </w:rPr>
        <w:t xml:space="preserve">stwierdzono </w:t>
      </w:r>
      <w:r>
        <w:rPr>
          <w:b/>
          <w:sz w:val="28"/>
          <w:szCs w:val="28"/>
        </w:rPr>
        <w:br/>
      </w:r>
      <w:r w:rsidRPr="000A6692">
        <w:rPr>
          <w:b/>
          <w:sz w:val="28"/>
          <w:szCs w:val="28"/>
        </w:rPr>
        <w:t xml:space="preserve">w wierceniach </w:t>
      </w:r>
      <w:r>
        <w:rPr>
          <w:b/>
          <w:sz w:val="28"/>
          <w:szCs w:val="28"/>
        </w:rPr>
        <w:t>na</w:t>
      </w:r>
      <w:r w:rsidRPr="000A6692">
        <w:rPr>
          <w:b/>
          <w:sz w:val="28"/>
          <w:szCs w:val="28"/>
        </w:rPr>
        <w:t xml:space="preserve"> głębokości ok. </w:t>
      </w:r>
      <w:r>
        <w:rPr>
          <w:b/>
          <w:sz w:val="28"/>
          <w:szCs w:val="28"/>
        </w:rPr>
        <w:t>1,30</w:t>
      </w:r>
      <w:r w:rsidRPr="000A6692">
        <w:rPr>
          <w:b/>
          <w:sz w:val="28"/>
          <w:szCs w:val="28"/>
        </w:rPr>
        <w:t xml:space="preserve"> m </w:t>
      </w:r>
      <w:proofErr w:type="spellStart"/>
      <w:r w:rsidRPr="000A6692">
        <w:rPr>
          <w:b/>
          <w:sz w:val="28"/>
          <w:szCs w:val="28"/>
        </w:rPr>
        <w:t>p.p.t</w:t>
      </w:r>
      <w:proofErr w:type="spellEnd"/>
      <w:r w:rsidR="007E2600">
        <w:rPr>
          <w:sz w:val="28"/>
          <w:szCs w:val="28"/>
        </w:rPr>
        <w:t>. Nie przewiduje się oddziaływania wód gruntowych na projektowana inwestycję.</w:t>
      </w:r>
    </w:p>
    <w:p w:rsidR="00CC6B14" w:rsidRPr="00CC6B14" w:rsidRDefault="00CC6B14" w:rsidP="00CC6B14">
      <w:pPr>
        <w:pStyle w:val="Akapitzlist"/>
        <w:rPr>
          <w:b/>
          <w:sz w:val="28"/>
        </w:rPr>
      </w:pPr>
    </w:p>
    <w:p w:rsidR="00CC6B14" w:rsidRPr="00DF50E9" w:rsidRDefault="00CC6B14" w:rsidP="00DF50E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>Zaleca się posadowienie projektowanego obiektu na nasypie powyżej zwierciadła wód gruntowych.</w:t>
      </w:r>
    </w:p>
    <w:p w:rsidR="00DF50E9" w:rsidRPr="00DF50E9" w:rsidRDefault="00DF50E9" w:rsidP="00DF50E9">
      <w:pPr>
        <w:pStyle w:val="Akapitzlist"/>
        <w:ind w:left="1080"/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C53443" w:rsidRDefault="002F10A9" w:rsidP="00573E58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C53443" w:rsidRPr="00906876" w:rsidRDefault="00C53443" w:rsidP="00906876">
      <w:pPr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166F"/>
    <w:rsid w:val="0002527F"/>
    <w:rsid w:val="0002610A"/>
    <w:rsid w:val="000268A3"/>
    <w:rsid w:val="0002724E"/>
    <w:rsid w:val="0003038C"/>
    <w:rsid w:val="000448E3"/>
    <w:rsid w:val="000462DE"/>
    <w:rsid w:val="0006121A"/>
    <w:rsid w:val="00067909"/>
    <w:rsid w:val="00082946"/>
    <w:rsid w:val="00090A52"/>
    <w:rsid w:val="000A6692"/>
    <w:rsid w:val="000C2A15"/>
    <w:rsid w:val="000C6D80"/>
    <w:rsid w:val="000C7A07"/>
    <w:rsid w:val="000D15C8"/>
    <w:rsid w:val="000D63AA"/>
    <w:rsid w:val="000E0028"/>
    <w:rsid w:val="000E3B08"/>
    <w:rsid w:val="000E7037"/>
    <w:rsid w:val="000E70B7"/>
    <w:rsid w:val="000F3272"/>
    <w:rsid w:val="00104286"/>
    <w:rsid w:val="001111AF"/>
    <w:rsid w:val="001146C8"/>
    <w:rsid w:val="00114C9A"/>
    <w:rsid w:val="00121555"/>
    <w:rsid w:val="00124EA9"/>
    <w:rsid w:val="00131770"/>
    <w:rsid w:val="00135D67"/>
    <w:rsid w:val="00145BF7"/>
    <w:rsid w:val="00153695"/>
    <w:rsid w:val="00172D74"/>
    <w:rsid w:val="00177296"/>
    <w:rsid w:val="00191827"/>
    <w:rsid w:val="00197BAE"/>
    <w:rsid w:val="001A7C18"/>
    <w:rsid w:val="001B6F7A"/>
    <w:rsid w:val="001C090D"/>
    <w:rsid w:val="001D1020"/>
    <w:rsid w:val="001E4787"/>
    <w:rsid w:val="001F1278"/>
    <w:rsid w:val="001F44EE"/>
    <w:rsid w:val="001F6205"/>
    <w:rsid w:val="00201C01"/>
    <w:rsid w:val="00204A68"/>
    <w:rsid w:val="00206C4C"/>
    <w:rsid w:val="00211DD6"/>
    <w:rsid w:val="0021506B"/>
    <w:rsid w:val="002216F2"/>
    <w:rsid w:val="002369DD"/>
    <w:rsid w:val="0024428B"/>
    <w:rsid w:val="00252E8E"/>
    <w:rsid w:val="00275B00"/>
    <w:rsid w:val="00276F3E"/>
    <w:rsid w:val="00281C11"/>
    <w:rsid w:val="00292FB8"/>
    <w:rsid w:val="002D4E05"/>
    <w:rsid w:val="002F0C3A"/>
    <w:rsid w:val="002F10A9"/>
    <w:rsid w:val="002F19DD"/>
    <w:rsid w:val="0030492A"/>
    <w:rsid w:val="0031130A"/>
    <w:rsid w:val="00313B20"/>
    <w:rsid w:val="003319DC"/>
    <w:rsid w:val="00340994"/>
    <w:rsid w:val="0034355F"/>
    <w:rsid w:val="00350440"/>
    <w:rsid w:val="00363943"/>
    <w:rsid w:val="00364824"/>
    <w:rsid w:val="00364F2D"/>
    <w:rsid w:val="0037002A"/>
    <w:rsid w:val="0037018D"/>
    <w:rsid w:val="0037144F"/>
    <w:rsid w:val="0037554C"/>
    <w:rsid w:val="003A5D6F"/>
    <w:rsid w:val="003B1CD6"/>
    <w:rsid w:val="003B26CD"/>
    <w:rsid w:val="003C2FA9"/>
    <w:rsid w:val="003C4146"/>
    <w:rsid w:val="003C7418"/>
    <w:rsid w:val="003D15B3"/>
    <w:rsid w:val="003D58AD"/>
    <w:rsid w:val="00404BFA"/>
    <w:rsid w:val="00407643"/>
    <w:rsid w:val="0040764E"/>
    <w:rsid w:val="00416CB6"/>
    <w:rsid w:val="00435DFA"/>
    <w:rsid w:val="0045721E"/>
    <w:rsid w:val="0046474D"/>
    <w:rsid w:val="00485FAF"/>
    <w:rsid w:val="004A48AE"/>
    <w:rsid w:val="004B07B6"/>
    <w:rsid w:val="004B49AC"/>
    <w:rsid w:val="004B5634"/>
    <w:rsid w:val="004D32B1"/>
    <w:rsid w:val="004E272A"/>
    <w:rsid w:val="004E28E4"/>
    <w:rsid w:val="004E31A3"/>
    <w:rsid w:val="004E3376"/>
    <w:rsid w:val="004E4384"/>
    <w:rsid w:val="004E56D1"/>
    <w:rsid w:val="00501C41"/>
    <w:rsid w:val="00506D37"/>
    <w:rsid w:val="00513DC4"/>
    <w:rsid w:val="0051517D"/>
    <w:rsid w:val="005159B1"/>
    <w:rsid w:val="00517BA5"/>
    <w:rsid w:val="00530A57"/>
    <w:rsid w:val="00532A87"/>
    <w:rsid w:val="00534656"/>
    <w:rsid w:val="00535C85"/>
    <w:rsid w:val="005360D2"/>
    <w:rsid w:val="005522B2"/>
    <w:rsid w:val="00572039"/>
    <w:rsid w:val="00573E58"/>
    <w:rsid w:val="005901E6"/>
    <w:rsid w:val="0059524F"/>
    <w:rsid w:val="0059556E"/>
    <w:rsid w:val="005972E4"/>
    <w:rsid w:val="005A4DCB"/>
    <w:rsid w:val="005A54AF"/>
    <w:rsid w:val="005A58C5"/>
    <w:rsid w:val="005B7E48"/>
    <w:rsid w:val="005C2215"/>
    <w:rsid w:val="005C2468"/>
    <w:rsid w:val="005D2B36"/>
    <w:rsid w:val="005E413A"/>
    <w:rsid w:val="005E6DBE"/>
    <w:rsid w:val="005F2EF0"/>
    <w:rsid w:val="0061197B"/>
    <w:rsid w:val="00625A41"/>
    <w:rsid w:val="00641684"/>
    <w:rsid w:val="00645639"/>
    <w:rsid w:val="006508BD"/>
    <w:rsid w:val="006607A9"/>
    <w:rsid w:val="00671926"/>
    <w:rsid w:val="00681481"/>
    <w:rsid w:val="006865FE"/>
    <w:rsid w:val="00687A8E"/>
    <w:rsid w:val="006953FC"/>
    <w:rsid w:val="006A5A67"/>
    <w:rsid w:val="006D4811"/>
    <w:rsid w:val="006D7A3A"/>
    <w:rsid w:val="006F1A42"/>
    <w:rsid w:val="006F34D4"/>
    <w:rsid w:val="006F6DC2"/>
    <w:rsid w:val="0072675D"/>
    <w:rsid w:val="00727D7B"/>
    <w:rsid w:val="0073124A"/>
    <w:rsid w:val="00737162"/>
    <w:rsid w:val="00741E16"/>
    <w:rsid w:val="0075185E"/>
    <w:rsid w:val="007564DB"/>
    <w:rsid w:val="00757A31"/>
    <w:rsid w:val="00761CDD"/>
    <w:rsid w:val="00764CA5"/>
    <w:rsid w:val="0076780D"/>
    <w:rsid w:val="00771BB1"/>
    <w:rsid w:val="00775014"/>
    <w:rsid w:val="00787314"/>
    <w:rsid w:val="00794D9F"/>
    <w:rsid w:val="00797280"/>
    <w:rsid w:val="007A1AF6"/>
    <w:rsid w:val="007A1E01"/>
    <w:rsid w:val="007A76C4"/>
    <w:rsid w:val="007C2BE6"/>
    <w:rsid w:val="007D0A16"/>
    <w:rsid w:val="007E2600"/>
    <w:rsid w:val="007F2299"/>
    <w:rsid w:val="00821121"/>
    <w:rsid w:val="00827BF4"/>
    <w:rsid w:val="008331A0"/>
    <w:rsid w:val="00836157"/>
    <w:rsid w:val="0084638A"/>
    <w:rsid w:val="00851931"/>
    <w:rsid w:val="00853FDC"/>
    <w:rsid w:val="0087157C"/>
    <w:rsid w:val="00875226"/>
    <w:rsid w:val="008C6EC7"/>
    <w:rsid w:val="008D1244"/>
    <w:rsid w:val="008E2E83"/>
    <w:rsid w:val="008E35A7"/>
    <w:rsid w:val="008E476A"/>
    <w:rsid w:val="008F15AF"/>
    <w:rsid w:val="008F4AB6"/>
    <w:rsid w:val="008F535C"/>
    <w:rsid w:val="00903468"/>
    <w:rsid w:val="00906876"/>
    <w:rsid w:val="00916AE7"/>
    <w:rsid w:val="009203F6"/>
    <w:rsid w:val="00921BBE"/>
    <w:rsid w:val="00933630"/>
    <w:rsid w:val="00935DF8"/>
    <w:rsid w:val="00941324"/>
    <w:rsid w:val="00944521"/>
    <w:rsid w:val="00950C58"/>
    <w:rsid w:val="0095328E"/>
    <w:rsid w:val="00956FA3"/>
    <w:rsid w:val="009616B1"/>
    <w:rsid w:val="009821F6"/>
    <w:rsid w:val="0098377A"/>
    <w:rsid w:val="00985DC1"/>
    <w:rsid w:val="0098735D"/>
    <w:rsid w:val="009931C2"/>
    <w:rsid w:val="009A59CC"/>
    <w:rsid w:val="009A6EC6"/>
    <w:rsid w:val="009B19BC"/>
    <w:rsid w:val="009D019F"/>
    <w:rsid w:val="009F5C2F"/>
    <w:rsid w:val="00A171F5"/>
    <w:rsid w:val="00A172BB"/>
    <w:rsid w:val="00A22D16"/>
    <w:rsid w:val="00A23E77"/>
    <w:rsid w:val="00A25AA5"/>
    <w:rsid w:val="00A34F52"/>
    <w:rsid w:val="00A352BA"/>
    <w:rsid w:val="00A54ECD"/>
    <w:rsid w:val="00AA5777"/>
    <w:rsid w:val="00AB1F24"/>
    <w:rsid w:val="00AB23C9"/>
    <w:rsid w:val="00AD773B"/>
    <w:rsid w:val="00AE6191"/>
    <w:rsid w:val="00AE65CC"/>
    <w:rsid w:val="00AF552C"/>
    <w:rsid w:val="00B134B8"/>
    <w:rsid w:val="00B41E08"/>
    <w:rsid w:val="00B63689"/>
    <w:rsid w:val="00B65950"/>
    <w:rsid w:val="00B72FF4"/>
    <w:rsid w:val="00B75C7B"/>
    <w:rsid w:val="00B81C24"/>
    <w:rsid w:val="00B833F3"/>
    <w:rsid w:val="00B842C5"/>
    <w:rsid w:val="00B91D27"/>
    <w:rsid w:val="00B93353"/>
    <w:rsid w:val="00B95FC9"/>
    <w:rsid w:val="00B97F9C"/>
    <w:rsid w:val="00BA38F2"/>
    <w:rsid w:val="00BB612C"/>
    <w:rsid w:val="00BC4F28"/>
    <w:rsid w:val="00BD1F13"/>
    <w:rsid w:val="00BD35B5"/>
    <w:rsid w:val="00BF7600"/>
    <w:rsid w:val="00C01631"/>
    <w:rsid w:val="00C06FE8"/>
    <w:rsid w:val="00C32554"/>
    <w:rsid w:val="00C32BA9"/>
    <w:rsid w:val="00C40AA3"/>
    <w:rsid w:val="00C508C4"/>
    <w:rsid w:val="00C53443"/>
    <w:rsid w:val="00C5796A"/>
    <w:rsid w:val="00C74141"/>
    <w:rsid w:val="00C84413"/>
    <w:rsid w:val="00CA3BC0"/>
    <w:rsid w:val="00CA7B85"/>
    <w:rsid w:val="00CB458F"/>
    <w:rsid w:val="00CB4657"/>
    <w:rsid w:val="00CB6401"/>
    <w:rsid w:val="00CB6715"/>
    <w:rsid w:val="00CC6B14"/>
    <w:rsid w:val="00CE3FFA"/>
    <w:rsid w:val="00CF523F"/>
    <w:rsid w:val="00CF6DA0"/>
    <w:rsid w:val="00D07497"/>
    <w:rsid w:val="00D40F63"/>
    <w:rsid w:val="00D47140"/>
    <w:rsid w:val="00D53ADF"/>
    <w:rsid w:val="00D54D89"/>
    <w:rsid w:val="00D5629E"/>
    <w:rsid w:val="00D56D41"/>
    <w:rsid w:val="00D751E6"/>
    <w:rsid w:val="00DA7596"/>
    <w:rsid w:val="00DB6F2A"/>
    <w:rsid w:val="00DB7D4B"/>
    <w:rsid w:val="00DC11ED"/>
    <w:rsid w:val="00DC1E8B"/>
    <w:rsid w:val="00DD18E9"/>
    <w:rsid w:val="00DF26AB"/>
    <w:rsid w:val="00DF50E9"/>
    <w:rsid w:val="00DF66D1"/>
    <w:rsid w:val="00E10D14"/>
    <w:rsid w:val="00E242F7"/>
    <w:rsid w:val="00E307D2"/>
    <w:rsid w:val="00E31D69"/>
    <w:rsid w:val="00E3314E"/>
    <w:rsid w:val="00E40252"/>
    <w:rsid w:val="00E41946"/>
    <w:rsid w:val="00E64E19"/>
    <w:rsid w:val="00E74DB3"/>
    <w:rsid w:val="00E80333"/>
    <w:rsid w:val="00E87F79"/>
    <w:rsid w:val="00E94B00"/>
    <w:rsid w:val="00E95FDE"/>
    <w:rsid w:val="00EB1BA7"/>
    <w:rsid w:val="00EB7C8C"/>
    <w:rsid w:val="00EC70FD"/>
    <w:rsid w:val="00EE1379"/>
    <w:rsid w:val="00F03E6E"/>
    <w:rsid w:val="00F0560A"/>
    <w:rsid w:val="00F14FEB"/>
    <w:rsid w:val="00F203C4"/>
    <w:rsid w:val="00F31224"/>
    <w:rsid w:val="00F34288"/>
    <w:rsid w:val="00F46EB4"/>
    <w:rsid w:val="00F722A2"/>
    <w:rsid w:val="00F91A2C"/>
    <w:rsid w:val="00F91A2E"/>
    <w:rsid w:val="00F97282"/>
    <w:rsid w:val="00FA7749"/>
    <w:rsid w:val="00FB111B"/>
    <w:rsid w:val="00FB24CC"/>
    <w:rsid w:val="00FD6351"/>
    <w:rsid w:val="00FD63CB"/>
    <w:rsid w:val="00FE136D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1</TotalTime>
  <Pages>4</Pages>
  <Words>660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</cp:revision>
  <cp:lastPrinted>2015-01-21T10:26:00Z</cp:lastPrinted>
  <dcterms:created xsi:type="dcterms:W3CDTF">2015-01-21T10:27:00Z</dcterms:created>
  <dcterms:modified xsi:type="dcterms:W3CDTF">2015-01-21T10:27:00Z</dcterms:modified>
</cp:coreProperties>
</file>