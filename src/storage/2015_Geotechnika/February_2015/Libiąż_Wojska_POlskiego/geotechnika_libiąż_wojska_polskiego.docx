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6858D0">
      <w:r w:rsidRPr="006858D0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6858D0">
      <w:r w:rsidRPr="006858D0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6858D0">
      <w:r w:rsidRPr="006858D0">
        <w:rPr>
          <w:noProof/>
          <w:sz w:val="20"/>
        </w:rPr>
        <w:pict>
          <v:shape id="_x0000_s1029" type="#_x0000_t202" style="position:absolute;margin-left:-9pt;margin-top:1.7pt;width:513pt;height:90.95pt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AC0875">
                    <w:t xml:space="preserve">niczna dla projektowanej </w:t>
                  </w:r>
                  <w:r w:rsidR="00D42BE5">
                    <w:t>inwestycji</w:t>
                  </w:r>
                  <w:r w:rsidR="00287AA0">
                    <w:t xml:space="preserve"> na działce nr </w:t>
                  </w:r>
                  <w:r w:rsidR="00D42BE5">
                    <w:t>1661/4</w:t>
                  </w:r>
                  <w:r w:rsidR="00287AA0">
                    <w:t xml:space="preserve"> przy ul. </w:t>
                  </w:r>
                  <w:r w:rsidR="00D42BE5">
                    <w:t>Wojska Polskiego</w:t>
                  </w:r>
                  <w:r w:rsidR="00287AA0">
                    <w:t xml:space="preserve"> w Libiążu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6858D0">
      <w:r w:rsidRPr="006858D0">
        <w:rPr>
          <w:noProof/>
          <w:sz w:val="20"/>
        </w:rPr>
        <w:pict>
          <v:shape id="_x0000_s1034" type="#_x0000_t202" style="position:absolute;margin-left:18pt;margin-top:12.75pt;width:243pt;height:110.25pt;z-index:-251655680;mso-wrap-edited:f" wrapcoords="-67 0 -67 21000 21600 21000 21600 0 -67 0" stroked="f">
            <v:textbox>
              <w:txbxContent>
                <w:p w:rsidR="00D42BE5" w:rsidRPr="00893EBE" w:rsidRDefault="00D42BE5" w:rsidP="00D42BE5">
                  <w:pPr>
                    <w:rPr>
                      <w:b/>
                      <w:sz w:val="28"/>
                    </w:rPr>
                  </w:pPr>
                  <w:r w:rsidRPr="00893EBE">
                    <w:rPr>
                      <w:b/>
                      <w:sz w:val="28"/>
                    </w:rPr>
                    <w:t>Zleceniodawca:</w:t>
                  </w:r>
                </w:p>
                <w:p w:rsidR="00D42BE5" w:rsidRDefault="00D42BE5" w:rsidP="00D42BE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3W Studio Projektowe S.C.</w:t>
                  </w:r>
                </w:p>
                <w:p w:rsidR="00D42BE5" w:rsidRDefault="00D42BE5" w:rsidP="00D42BE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ul. Łowiecka 4b</w:t>
                  </w:r>
                </w:p>
                <w:p w:rsidR="00D42BE5" w:rsidRDefault="00D42BE5" w:rsidP="00D42BE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32-500 Chrzanów</w:t>
                  </w:r>
                </w:p>
                <w:p w:rsidR="00287AA0" w:rsidRPr="00D42BE5" w:rsidRDefault="00287AA0" w:rsidP="00D42BE5"/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6858D0">
      <w:r w:rsidRPr="006858D0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6858D0">
      <w:r w:rsidRPr="006858D0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D42BE5">
                  <w:pPr>
                    <w:jc w:val="center"/>
                  </w:pPr>
                  <w:r>
                    <w:t>Luty, 2015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Prawo Budowlane – Ustawa z dnia 27 lipca 2001r. o zmianie ustawy Prawo Budowlane – Dz.U. nr 129 poz. 1439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Rozporządzenie Ministra </w:t>
      </w:r>
      <w:r w:rsidR="00C36880">
        <w:rPr>
          <w:sz w:val="28"/>
        </w:rPr>
        <w:t xml:space="preserve">Infrastruktury </w:t>
      </w:r>
      <w:r>
        <w:rPr>
          <w:sz w:val="28"/>
        </w:rPr>
        <w:t>w sprawie warunków technicznych, jakim powinny odpowiadać budynki i ich usytuowanie</w:t>
      </w:r>
      <w:r w:rsidR="00C36880">
        <w:rPr>
          <w:sz w:val="28"/>
        </w:rPr>
        <w:t>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Wodne z dnia </w:t>
      </w:r>
      <w:r w:rsidR="00C80070">
        <w:rPr>
          <w:sz w:val="28"/>
        </w:rPr>
        <w:t>9</w:t>
      </w:r>
      <w:r>
        <w:rPr>
          <w:sz w:val="28"/>
        </w:rPr>
        <w:t xml:space="preserve"> </w:t>
      </w:r>
      <w:r w:rsidR="00C80070">
        <w:rPr>
          <w:sz w:val="28"/>
        </w:rPr>
        <w:t>lutego</w:t>
      </w:r>
      <w:r>
        <w:rPr>
          <w:sz w:val="28"/>
        </w:rPr>
        <w:t xml:space="preserve"> 20</w:t>
      </w:r>
      <w:r w:rsidR="00C80070">
        <w:rPr>
          <w:sz w:val="28"/>
        </w:rPr>
        <w:t>12</w:t>
      </w:r>
      <w:r>
        <w:rPr>
          <w:sz w:val="28"/>
        </w:rPr>
        <w:t>r. –</w:t>
      </w:r>
      <w:r w:rsidR="00DA4458">
        <w:rPr>
          <w:sz w:val="28"/>
        </w:rPr>
        <w:t xml:space="preserve"> </w:t>
      </w:r>
      <w:r>
        <w:rPr>
          <w:sz w:val="28"/>
        </w:rPr>
        <w:t>poz. 1</w:t>
      </w:r>
      <w:r w:rsidR="00C80070">
        <w:rPr>
          <w:sz w:val="28"/>
        </w:rPr>
        <w:t>45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Geologiczne i Górnicze z dnia </w:t>
      </w:r>
      <w:r w:rsidR="005272AB">
        <w:rPr>
          <w:sz w:val="28"/>
        </w:rPr>
        <w:t>9</w:t>
      </w:r>
      <w:r>
        <w:rPr>
          <w:sz w:val="28"/>
        </w:rPr>
        <w:t xml:space="preserve"> </w:t>
      </w:r>
      <w:r w:rsidR="005272AB">
        <w:rPr>
          <w:sz w:val="28"/>
        </w:rPr>
        <w:t>czerwca</w:t>
      </w:r>
      <w:r>
        <w:rPr>
          <w:sz w:val="28"/>
        </w:rPr>
        <w:t xml:space="preserve"> 20</w:t>
      </w:r>
      <w:r w:rsidR="00C80070">
        <w:rPr>
          <w:sz w:val="28"/>
        </w:rPr>
        <w:t>12</w:t>
      </w:r>
      <w:r>
        <w:rPr>
          <w:sz w:val="28"/>
        </w:rPr>
        <w:t>r. – Dz.U. nr 1</w:t>
      </w:r>
      <w:r w:rsidR="005272AB">
        <w:rPr>
          <w:sz w:val="28"/>
        </w:rPr>
        <w:t>63</w:t>
      </w:r>
      <w:r>
        <w:rPr>
          <w:sz w:val="28"/>
        </w:rPr>
        <w:t xml:space="preserve"> poz. </w:t>
      </w:r>
      <w:r w:rsidR="005272AB">
        <w:rPr>
          <w:sz w:val="28"/>
        </w:rPr>
        <w:t>981</w:t>
      </w:r>
    </w:p>
    <w:p w:rsidR="00C70197" w:rsidRDefault="00C70197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 w:rsidR="00C36880">
        <w:rPr>
          <w:sz w:val="28"/>
        </w:rPr>
        <w:br/>
      </w:r>
      <w:r>
        <w:rPr>
          <w:sz w:val="28"/>
        </w:rPr>
        <w:t>w sprawie substancji szczególnie szkodliwych dla środowiska wodnego  z dnia 2</w:t>
      </w:r>
      <w:r w:rsidR="00C36880">
        <w:rPr>
          <w:sz w:val="28"/>
        </w:rPr>
        <w:t>6</w:t>
      </w:r>
      <w:r w:rsidR="00DB1EA1">
        <w:rPr>
          <w:sz w:val="28"/>
        </w:rPr>
        <w:t xml:space="preserve"> lipca 2006</w:t>
      </w:r>
      <w:r>
        <w:rPr>
          <w:sz w:val="28"/>
        </w:rPr>
        <w:t>r</w:t>
      </w:r>
      <w:r w:rsidR="00C36880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8355E9">
        <w:rPr>
          <w:sz w:val="28"/>
        </w:rPr>
        <w:t xml:space="preserve">przy ul. </w:t>
      </w:r>
      <w:r w:rsidR="00F8536A">
        <w:rPr>
          <w:sz w:val="28"/>
        </w:rPr>
        <w:t>Wojska Polskiego</w:t>
      </w:r>
      <w:r w:rsidR="00733C1F">
        <w:rPr>
          <w:sz w:val="28"/>
        </w:rPr>
        <w:t xml:space="preserve"> w Libiążu</w:t>
      </w:r>
      <w:r>
        <w:rPr>
          <w:sz w:val="28"/>
        </w:rPr>
        <w:t xml:space="preserve">. Ma to na celu stwierdzenie właściwości geotechnicznych warstwy gruntu, w której projektuje się wykonanie </w:t>
      </w:r>
      <w:r w:rsidR="001A1AE4">
        <w:rPr>
          <w:sz w:val="28"/>
        </w:rPr>
        <w:t>sieci wodociągowej.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Default="00C70197">
      <w:pPr>
        <w:ind w:left="360"/>
        <w:jc w:val="both"/>
        <w:rPr>
          <w:b/>
          <w:bCs/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2A1806">
        <w:rPr>
          <w:sz w:val="28"/>
        </w:rPr>
        <w:t>2</w:t>
      </w:r>
      <w:r w:rsidR="00B426EB">
        <w:rPr>
          <w:sz w:val="28"/>
        </w:rPr>
        <w:t>,</w:t>
      </w:r>
      <w:r w:rsidR="002A1806">
        <w:rPr>
          <w:sz w:val="28"/>
        </w:rPr>
        <w:t>5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Czwartorzęd – </w:t>
      </w:r>
      <w:r w:rsidR="00F8536A">
        <w:rPr>
          <w:sz w:val="28"/>
        </w:rPr>
        <w:t xml:space="preserve">nasyp niekontrolowany (piasek, gruz, glina), glina zwietrzelinowa z okruchami wapienia, twardoplastyczna, wilgotna, rumosz wapienny gliniasty, półzwarty, wilgotny, </w:t>
      </w:r>
    </w:p>
    <w:p w:rsidR="00C70197" w:rsidRDefault="00C80070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Trzeciorzęd – iły </w:t>
      </w:r>
      <w:r w:rsidR="00EA5D8F">
        <w:rPr>
          <w:sz w:val="28"/>
        </w:rPr>
        <w:t>pylaste, stalowoszare,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– piaskowce, mułowce i iłowce 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ED4C7F">
        <w:t>4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ED4C7F">
        <w:t>ój</w:t>
      </w:r>
      <w:r w:rsidR="00325FE0">
        <w:t xml:space="preserve"> geologiczn</w:t>
      </w:r>
      <w:r w:rsidR="00ED4C7F">
        <w:t>y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F11A49">
        <w:rPr>
          <w:b/>
        </w:rPr>
        <w:t>u</w:t>
      </w:r>
      <w:r w:rsidR="00E85D36">
        <w:rPr>
          <w:b/>
        </w:rPr>
        <w:t xml:space="preserve"> wód gruntowych </w:t>
      </w:r>
      <w:r w:rsidR="00F11A49">
        <w:rPr>
          <w:b/>
        </w:rPr>
        <w:t xml:space="preserve">nie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Pr="00043769">
        <w:rPr>
          <w:b/>
        </w:rPr>
        <w:t xml:space="preserve">do głębokości </w:t>
      </w:r>
      <w:r w:rsidR="00325FE0">
        <w:rPr>
          <w:b/>
        </w:rPr>
        <w:t>2</w:t>
      </w:r>
      <w:r w:rsidR="00F11A49">
        <w:rPr>
          <w:b/>
        </w:rPr>
        <w:t>,</w:t>
      </w:r>
      <w:r w:rsidR="00325FE0">
        <w:rPr>
          <w:b/>
        </w:rPr>
        <w:t>5</w:t>
      </w:r>
      <w:r w:rsidR="00F11A49">
        <w:rPr>
          <w:b/>
        </w:rPr>
        <w:t>0</w:t>
      </w:r>
      <w:r w:rsidRPr="00043769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  <w:r w:rsidRPr="00B426EB">
        <w:rPr>
          <w:sz w:val="28"/>
        </w:rPr>
        <w:t>.</w:t>
      </w:r>
      <w:r>
        <w:rPr>
          <w:sz w:val="28"/>
        </w:rPr>
        <w:t xml:space="preserve"> </w:t>
      </w: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ED4C7F">
        <w:rPr>
          <w:sz w:val="28"/>
        </w:rPr>
        <w:t>2</w:t>
      </w:r>
      <w:r w:rsidR="00536BAC">
        <w:rPr>
          <w:sz w:val="28"/>
        </w:rPr>
        <w:t xml:space="preserve"> warstw</w:t>
      </w:r>
      <w:r w:rsidR="008F7E88">
        <w:rPr>
          <w:sz w:val="28"/>
        </w:rPr>
        <w:t>y</w:t>
      </w:r>
      <w:r>
        <w:rPr>
          <w:sz w:val="28"/>
        </w:rPr>
        <w:t xml:space="preserve"> geotechniczn</w:t>
      </w:r>
      <w:r w:rsidR="008F7E88">
        <w:rPr>
          <w:sz w:val="28"/>
        </w:rPr>
        <w:t>e</w:t>
      </w:r>
      <w:r>
        <w:rPr>
          <w:sz w:val="28"/>
        </w:rPr>
        <w:t xml:space="preserve">, które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A671ED" w:rsidRDefault="00A671ED" w:rsidP="002D4739">
      <w:pPr>
        <w:jc w:val="both"/>
        <w:rPr>
          <w:sz w:val="28"/>
        </w:rPr>
      </w:pPr>
    </w:p>
    <w:p w:rsidR="00A671ED" w:rsidRDefault="00A671ED" w:rsidP="00A671ED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 warstwa geotechniczna</w:t>
      </w:r>
      <w:r w:rsidRPr="0093673E">
        <w:rPr>
          <w:b/>
          <w:bCs/>
          <w:sz w:val="28"/>
          <w:szCs w:val="28"/>
        </w:rPr>
        <w:t xml:space="preserve"> – </w:t>
      </w:r>
      <w:r w:rsidR="009179ED">
        <w:rPr>
          <w:b/>
          <w:bCs/>
          <w:sz w:val="28"/>
          <w:szCs w:val="28"/>
        </w:rPr>
        <w:t>glina</w:t>
      </w:r>
      <w:r w:rsidR="0067271E">
        <w:rPr>
          <w:b/>
          <w:bCs/>
          <w:sz w:val="28"/>
          <w:szCs w:val="28"/>
        </w:rPr>
        <w:t xml:space="preserve"> </w:t>
      </w:r>
      <w:r w:rsidR="00ED4C7F">
        <w:rPr>
          <w:b/>
          <w:bCs/>
          <w:sz w:val="28"/>
          <w:szCs w:val="28"/>
        </w:rPr>
        <w:t>zwietrzelinowa z okruchami wapienia</w:t>
      </w:r>
      <w:r w:rsidR="00E456D4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CB050B">
        <w:rPr>
          <w:bCs/>
          <w:sz w:val="28"/>
          <w:szCs w:val="28"/>
        </w:rPr>
        <w:t>zalegając</w:t>
      </w:r>
      <w:r w:rsidR="00ED4C7F">
        <w:rPr>
          <w:bCs/>
          <w:sz w:val="28"/>
          <w:szCs w:val="28"/>
        </w:rPr>
        <w:t>a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</w:t>
      </w:r>
      <w:r w:rsidR="00ED4C7F">
        <w:rPr>
          <w:bCs/>
          <w:sz w:val="28"/>
          <w:szCs w:val="28"/>
        </w:rPr>
        <w:t>nasypów</w:t>
      </w:r>
      <w:r>
        <w:rPr>
          <w:bCs/>
          <w:sz w:val="28"/>
          <w:szCs w:val="28"/>
        </w:rPr>
        <w:t xml:space="preserve"> do </w:t>
      </w:r>
      <w:r w:rsidR="00ED4C7F">
        <w:rPr>
          <w:bCs/>
          <w:sz w:val="28"/>
          <w:szCs w:val="28"/>
        </w:rPr>
        <w:t xml:space="preserve">głębokości </w:t>
      </w:r>
      <w:r w:rsidR="0067271E">
        <w:rPr>
          <w:bCs/>
          <w:sz w:val="28"/>
          <w:szCs w:val="28"/>
        </w:rPr>
        <w:t>ok. 1,</w:t>
      </w:r>
      <w:r w:rsidR="00ED4C7F">
        <w:rPr>
          <w:bCs/>
          <w:sz w:val="28"/>
          <w:szCs w:val="28"/>
        </w:rPr>
        <w:t>1</w:t>
      </w:r>
      <w:r w:rsidR="0067271E">
        <w:rPr>
          <w:bCs/>
          <w:sz w:val="28"/>
          <w:szCs w:val="28"/>
        </w:rPr>
        <w:t xml:space="preserve">0 m </w:t>
      </w:r>
      <w:proofErr w:type="spellStart"/>
      <w:r w:rsidR="0067271E">
        <w:rPr>
          <w:bCs/>
          <w:sz w:val="28"/>
          <w:szCs w:val="28"/>
        </w:rPr>
        <w:t>p.p.t</w:t>
      </w:r>
      <w:proofErr w:type="spellEnd"/>
      <w:r w:rsidR="0067271E">
        <w:rPr>
          <w:bCs/>
          <w:sz w:val="28"/>
          <w:szCs w:val="28"/>
        </w:rPr>
        <w:t>. Są to gliny twardoplastyczne</w:t>
      </w:r>
      <w:r>
        <w:rPr>
          <w:bCs/>
          <w:sz w:val="28"/>
          <w:szCs w:val="28"/>
        </w:rPr>
        <w:t>, wilgotn</w:t>
      </w:r>
      <w:r w:rsidR="0067271E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 xml:space="preserve"> </w:t>
      </w:r>
      <w:r w:rsidRPr="00080CB5">
        <w:rPr>
          <w:sz w:val="28"/>
        </w:rPr>
        <w:t>w których</w:t>
      </w:r>
      <w:r>
        <w:rPr>
          <w:sz w:val="28"/>
        </w:rPr>
        <w:t xml:space="preserve">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</w:t>
      </w:r>
      <w:r w:rsidR="0067271E">
        <w:rPr>
          <w:sz w:val="28"/>
        </w:rPr>
        <w:t>= 0,</w:t>
      </w:r>
      <w:r w:rsidR="00ED4C7F">
        <w:rPr>
          <w:sz w:val="28"/>
        </w:rPr>
        <w:t>06</w:t>
      </w:r>
      <w:r w:rsidR="0067271E">
        <w:rPr>
          <w:sz w:val="28"/>
        </w:rPr>
        <w:t>.</w:t>
      </w:r>
    </w:p>
    <w:p w:rsidR="00157849" w:rsidRPr="00E456D4" w:rsidRDefault="00157849" w:rsidP="00A671ED">
      <w:pPr>
        <w:pStyle w:val="Tekstpodstawowy2"/>
        <w:rPr>
          <w:sz w:val="28"/>
        </w:rPr>
      </w:pPr>
    </w:p>
    <w:p w:rsidR="00A671ED" w:rsidRPr="00157849" w:rsidRDefault="00A671ED" w:rsidP="00A671ED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A671ED" w:rsidRPr="00C57A89" w:rsidRDefault="00A671ED" w:rsidP="00A671ED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</w:t>
      </w:r>
      <w:r w:rsidR="00FD7DD5">
        <w:rPr>
          <w:bCs/>
          <w:sz w:val="28"/>
          <w:szCs w:val="28"/>
          <w:lang w:val="en-US"/>
        </w:rPr>
        <w:t>16</w:t>
      </w:r>
      <w:r w:rsidRPr="007F3E8D">
        <w:rPr>
          <w:bCs/>
          <w:sz w:val="28"/>
          <w:szCs w:val="28"/>
          <w:lang w:val="en-US"/>
        </w:rPr>
        <w:t xml:space="preserve"> %</w:t>
      </w:r>
    </w:p>
    <w:p w:rsidR="00A671ED" w:rsidRPr="00D42BE5" w:rsidRDefault="00A671ED" w:rsidP="00A671ED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D42BE5">
        <w:rPr>
          <w:bCs/>
          <w:sz w:val="28"/>
          <w:szCs w:val="28"/>
          <w:lang w:val="en-US"/>
        </w:rPr>
        <w:t xml:space="preserve"> = 2,</w:t>
      </w:r>
      <w:r w:rsidR="009179ED" w:rsidRPr="00D42BE5">
        <w:rPr>
          <w:bCs/>
          <w:sz w:val="28"/>
          <w:szCs w:val="28"/>
          <w:lang w:val="en-US"/>
        </w:rPr>
        <w:t>15</w:t>
      </w:r>
      <w:r w:rsidRPr="00D42BE5">
        <w:rPr>
          <w:bCs/>
          <w:sz w:val="28"/>
          <w:szCs w:val="28"/>
          <w:lang w:val="en-US"/>
        </w:rPr>
        <w:t xml:space="preserve"> t/m</w:t>
      </w:r>
      <w:r w:rsidRPr="00D42BE5">
        <w:rPr>
          <w:bCs/>
          <w:sz w:val="28"/>
          <w:szCs w:val="28"/>
          <w:vertAlign w:val="superscript"/>
          <w:lang w:val="en-US"/>
        </w:rPr>
        <w:t>3</w:t>
      </w:r>
    </w:p>
    <w:p w:rsidR="00A671ED" w:rsidRPr="00D42BE5" w:rsidRDefault="00A671ED" w:rsidP="00A671ED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D42BE5">
        <w:rPr>
          <w:bCs/>
          <w:sz w:val="28"/>
          <w:szCs w:val="28"/>
          <w:vertAlign w:val="subscript"/>
          <w:lang w:val="en-US"/>
        </w:rPr>
        <w:t>s</w:t>
      </w:r>
      <w:r w:rsidRPr="00D42BE5">
        <w:rPr>
          <w:bCs/>
          <w:sz w:val="28"/>
          <w:szCs w:val="28"/>
          <w:lang w:val="en-US"/>
        </w:rPr>
        <w:t xml:space="preserve"> = 2,6</w:t>
      </w:r>
      <w:r w:rsidR="009179ED" w:rsidRPr="00D42BE5">
        <w:rPr>
          <w:bCs/>
          <w:sz w:val="28"/>
          <w:szCs w:val="28"/>
          <w:lang w:val="en-US"/>
        </w:rPr>
        <w:t>7</w:t>
      </w:r>
      <w:r w:rsidRPr="00D42BE5">
        <w:rPr>
          <w:bCs/>
          <w:sz w:val="28"/>
          <w:szCs w:val="28"/>
          <w:lang w:val="en-US"/>
        </w:rPr>
        <w:t xml:space="preserve"> t/m</w:t>
      </w:r>
      <w:r w:rsidRPr="00D42BE5">
        <w:rPr>
          <w:bCs/>
          <w:sz w:val="28"/>
          <w:szCs w:val="28"/>
          <w:vertAlign w:val="superscript"/>
          <w:lang w:val="en-US"/>
        </w:rPr>
        <w:t>3</w:t>
      </w:r>
    </w:p>
    <w:p w:rsidR="00A671ED" w:rsidRPr="00FD7DD5" w:rsidRDefault="00A671ED" w:rsidP="00A671ED">
      <w:pPr>
        <w:pStyle w:val="Tekstpodstawowy2"/>
        <w:rPr>
          <w:bCs/>
          <w:sz w:val="28"/>
          <w:szCs w:val="28"/>
        </w:rPr>
      </w:pPr>
      <w:r w:rsidRPr="00FD7DD5">
        <w:rPr>
          <w:bCs/>
          <w:sz w:val="28"/>
          <w:szCs w:val="28"/>
        </w:rPr>
        <w:t>I</w:t>
      </w:r>
      <w:r w:rsidRPr="00FD7DD5">
        <w:rPr>
          <w:bCs/>
          <w:sz w:val="28"/>
          <w:szCs w:val="28"/>
          <w:vertAlign w:val="subscript"/>
        </w:rPr>
        <w:t>L</w:t>
      </w:r>
      <w:r w:rsidRPr="00FD7DD5">
        <w:rPr>
          <w:bCs/>
          <w:sz w:val="28"/>
          <w:szCs w:val="28"/>
        </w:rPr>
        <w:t xml:space="preserve"> </w:t>
      </w:r>
      <w:r w:rsidR="009179ED" w:rsidRPr="00FD7DD5">
        <w:rPr>
          <w:bCs/>
          <w:sz w:val="28"/>
          <w:szCs w:val="28"/>
        </w:rPr>
        <w:t>= 0,</w:t>
      </w:r>
      <w:r w:rsidR="00FD7DD5" w:rsidRPr="00FD7DD5">
        <w:rPr>
          <w:bCs/>
          <w:sz w:val="28"/>
          <w:szCs w:val="28"/>
        </w:rPr>
        <w:t>06</w:t>
      </w:r>
    </w:p>
    <w:p w:rsidR="00A671ED" w:rsidRPr="00FD7DD5" w:rsidRDefault="00A671ED" w:rsidP="00A671ED">
      <w:pPr>
        <w:pStyle w:val="Tekstpodstawowy2"/>
        <w:rPr>
          <w:bCs/>
          <w:sz w:val="28"/>
          <w:szCs w:val="28"/>
        </w:rPr>
      </w:pPr>
      <w:proofErr w:type="spellStart"/>
      <w:r w:rsidRPr="00FD7DD5">
        <w:rPr>
          <w:bCs/>
          <w:sz w:val="28"/>
          <w:szCs w:val="28"/>
        </w:rPr>
        <w:t>c</w:t>
      </w:r>
      <w:r w:rsidRPr="00FD7DD5">
        <w:rPr>
          <w:bCs/>
          <w:sz w:val="28"/>
          <w:szCs w:val="28"/>
          <w:vertAlign w:val="subscript"/>
        </w:rPr>
        <w:t>u</w:t>
      </w:r>
      <w:proofErr w:type="spellEnd"/>
      <w:r w:rsidRPr="00FD7DD5">
        <w:rPr>
          <w:bCs/>
          <w:sz w:val="28"/>
          <w:szCs w:val="28"/>
        </w:rPr>
        <w:t xml:space="preserve"> = </w:t>
      </w:r>
      <w:r w:rsidR="009179ED" w:rsidRPr="00FD7DD5">
        <w:rPr>
          <w:bCs/>
          <w:sz w:val="28"/>
          <w:szCs w:val="28"/>
        </w:rPr>
        <w:t>3</w:t>
      </w:r>
      <w:r w:rsidR="00FD7DD5" w:rsidRPr="00FD7DD5">
        <w:rPr>
          <w:bCs/>
          <w:sz w:val="28"/>
          <w:szCs w:val="28"/>
        </w:rPr>
        <w:t>7</w:t>
      </w:r>
      <w:r w:rsidRPr="00FD7DD5">
        <w:rPr>
          <w:bCs/>
          <w:sz w:val="28"/>
          <w:szCs w:val="28"/>
        </w:rPr>
        <w:t>,</w:t>
      </w:r>
      <w:r w:rsidR="009179ED" w:rsidRPr="00FD7DD5">
        <w:rPr>
          <w:bCs/>
          <w:sz w:val="28"/>
          <w:szCs w:val="28"/>
        </w:rPr>
        <w:t>2</w:t>
      </w:r>
      <w:r w:rsidR="00FD7DD5" w:rsidRPr="00FD7DD5">
        <w:rPr>
          <w:bCs/>
          <w:sz w:val="28"/>
          <w:szCs w:val="28"/>
        </w:rPr>
        <w:t>1</w:t>
      </w:r>
      <w:r w:rsidRPr="00FD7DD5">
        <w:rPr>
          <w:bCs/>
          <w:sz w:val="28"/>
          <w:szCs w:val="28"/>
        </w:rPr>
        <w:t xml:space="preserve"> </w:t>
      </w:r>
      <w:proofErr w:type="spellStart"/>
      <w:r w:rsidRPr="00FD7DD5">
        <w:rPr>
          <w:bCs/>
          <w:sz w:val="28"/>
          <w:szCs w:val="28"/>
        </w:rPr>
        <w:t>kPa</w:t>
      </w:r>
      <w:proofErr w:type="spellEnd"/>
    </w:p>
    <w:p w:rsidR="00A671ED" w:rsidRPr="00CB050B" w:rsidRDefault="00A671ED" w:rsidP="00A671ED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</w:t>
      </w:r>
      <w:r w:rsidR="00FD7DD5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,</w:t>
      </w:r>
      <w:r w:rsidR="00FD7DD5">
        <w:rPr>
          <w:bCs/>
          <w:sz w:val="28"/>
          <w:szCs w:val="28"/>
        </w:rPr>
        <w:t>9</w:t>
      </w:r>
      <w:r w:rsidRPr="00CB050B">
        <w:rPr>
          <w:bCs/>
          <w:sz w:val="28"/>
          <w:szCs w:val="28"/>
          <w:vertAlign w:val="superscript"/>
        </w:rPr>
        <w:t>o</w:t>
      </w:r>
    </w:p>
    <w:p w:rsidR="00A671ED" w:rsidRDefault="00A671ED" w:rsidP="00A671ED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FD7DD5">
        <w:rPr>
          <w:sz w:val="28"/>
          <w:szCs w:val="28"/>
        </w:rPr>
        <w:t>54105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A671ED" w:rsidRDefault="00A671ED" w:rsidP="00A671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FD7DD5">
        <w:rPr>
          <w:sz w:val="28"/>
          <w:szCs w:val="28"/>
        </w:rPr>
        <w:t>72122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A671ED" w:rsidRDefault="00A671ED" w:rsidP="002D473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FD7DD5">
        <w:rPr>
          <w:sz w:val="28"/>
          <w:szCs w:val="28"/>
        </w:rPr>
        <w:t>41120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9466BB" w:rsidRDefault="009466BB" w:rsidP="002D4739">
      <w:pPr>
        <w:jc w:val="both"/>
        <w:rPr>
          <w:sz w:val="28"/>
          <w:szCs w:val="28"/>
        </w:rPr>
      </w:pPr>
    </w:p>
    <w:p w:rsidR="002B2AB7" w:rsidRDefault="002B2AB7" w:rsidP="002B2AB7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– </w:t>
      </w:r>
      <w:r w:rsidRPr="002B2AB7">
        <w:rPr>
          <w:b/>
          <w:bCs/>
          <w:sz w:val="28"/>
          <w:szCs w:val="28"/>
        </w:rPr>
        <w:t>rumosz wapien</w:t>
      </w:r>
      <w:r>
        <w:rPr>
          <w:b/>
          <w:bCs/>
          <w:sz w:val="28"/>
          <w:szCs w:val="28"/>
        </w:rPr>
        <w:t>ny gliniasty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zalegając</w:t>
      </w:r>
      <w:r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r w:rsidRPr="00CB050B">
        <w:rPr>
          <w:bCs/>
          <w:sz w:val="28"/>
          <w:szCs w:val="28"/>
        </w:rPr>
        <w:t>w prze</w:t>
      </w:r>
      <w:r>
        <w:rPr>
          <w:bCs/>
          <w:sz w:val="28"/>
          <w:szCs w:val="28"/>
        </w:rPr>
        <w:t xml:space="preserve">dmiotowym rejonie poniżej warstwy gliny do głębokości stwierdzonej wierceniem tj. ok. 2,50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rumosz półzwarty, wilgotny </w:t>
      </w:r>
      <w:r w:rsidRPr="00080CB5">
        <w:rPr>
          <w:sz w:val="28"/>
        </w:rPr>
        <w:t>w który</w:t>
      </w:r>
      <w:r>
        <w:rPr>
          <w:sz w:val="28"/>
        </w:rPr>
        <w:t>m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&lt; 0,00.</w:t>
      </w:r>
    </w:p>
    <w:p w:rsidR="002B2AB7" w:rsidRDefault="002B2AB7" w:rsidP="002B2AB7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2B2AB7" w:rsidRPr="00CB050B" w:rsidRDefault="002B2AB7" w:rsidP="002B2AB7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lastRenderedPageBreak/>
        <w:t>Parametry geotechniczne podłoża gruntowego przyjęte do obliczenia nośności podłoża gruntowego dla w/w warstwy:</w:t>
      </w:r>
    </w:p>
    <w:p w:rsidR="002B2AB7" w:rsidRPr="00CB050B" w:rsidRDefault="002B2AB7" w:rsidP="002B2AB7">
      <w:pPr>
        <w:pStyle w:val="Tekstpodstawowy2"/>
        <w:rPr>
          <w:bCs/>
        </w:rPr>
      </w:pPr>
    </w:p>
    <w:p w:rsidR="002B2AB7" w:rsidRPr="00C57A89" w:rsidRDefault="002B2AB7" w:rsidP="002B2AB7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9 %</w:t>
      </w:r>
    </w:p>
    <w:p w:rsidR="002B2AB7" w:rsidRPr="00C57A89" w:rsidRDefault="002B2AB7" w:rsidP="002B2AB7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2B2AB7" w:rsidRPr="00C57A89" w:rsidRDefault="002B2AB7" w:rsidP="002B2AB7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>
        <w:rPr>
          <w:bCs/>
          <w:sz w:val="28"/>
          <w:szCs w:val="28"/>
          <w:lang w:val="en-US"/>
        </w:rPr>
        <w:t>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2B2AB7" w:rsidRPr="00255B80" w:rsidRDefault="002B2AB7" w:rsidP="002B2AB7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&lt; 0,00</w:t>
      </w:r>
    </w:p>
    <w:p w:rsidR="002B2AB7" w:rsidRPr="00746EEA" w:rsidRDefault="002B2AB7" w:rsidP="002B2AB7">
      <w:pPr>
        <w:pStyle w:val="Tekstpodstawowy2"/>
        <w:rPr>
          <w:bCs/>
          <w:sz w:val="28"/>
          <w:szCs w:val="28"/>
          <w:lang w:val="en-US"/>
        </w:rPr>
      </w:pPr>
      <w:r w:rsidRPr="00746EEA">
        <w:rPr>
          <w:bCs/>
          <w:sz w:val="28"/>
          <w:szCs w:val="28"/>
          <w:lang w:val="en-US"/>
        </w:rPr>
        <w:t>c</w:t>
      </w:r>
      <w:r w:rsidRPr="00746EEA">
        <w:rPr>
          <w:bCs/>
          <w:sz w:val="28"/>
          <w:szCs w:val="28"/>
          <w:vertAlign w:val="subscript"/>
          <w:lang w:val="en-US"/>
        </w:rPr>
        <w:t>u</w:t>
      </w:r>
      <w:r w:rsidRPr="00746EEA">
        <w:rPr>
          <w:bCs/>
          <w:sz w:val="28"/>
          <w:szCs w:val="28"/>
          <w:lang w:val="en-US"/>
        </w:rPr>
        <w:t xml:space="preserve"> = 40,0 </w:t>
      </w:r>
      <w:proofErr w:type="spellStart"/>
      <w:r w:rsidRPr="00746EEA">
        <w:rPr>
          <w:bCs/>
          <w:sz w:val="28"/>
          <w:szCs w:val="28"/>
          <w:lang w:val="en-US"/>
        </w:rPr>
        <w:t>kPa</w:t>
      </w:r>
      <w:proofErr w:type="spellEnd"/>
    </w:p>
    <w:p w:rsidR="002B2AB7" w:rsidRPr="00CB050B" w:rsidRDefault="002B2AB7" w:rsidP="002B2AB7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22,0</w:t>
      </w:r>
      <w:r w:rsidRPr="00CB050B">
        <w:rPr>
          <w:bCs/>
          <w:sz w:val="28"/>
          <w:szCs w:val="28"/>
          <w:vertAlign w:val="superscript"/>
        </w:rPr>
        <w:t>o</w:t>
      </w:r>
    </w:p>
    <w:p w:rsidR="002B2AB7" w:rsidRDefault="002B2AB7" w:rsidP="002B2AB7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65768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2B2AB7" w:rsidRDefault="002B2AB7" w:rsidP="002B2A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2B2AB7" w:rsidRDefault="002B2AB7" w:rsidP="002B2AB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9466BB" w:rsidRPr="00E456D4" w:rsidRDefault="009466BB" w:rsidP="002D4739">
      <w:pPr>
        <w:jc w:val="both"/>
        <w:rPr>
          <w:sz w:val="28"/>
          <w:szCs w:val="28"/>
        </w:rPr>
      </w:pPr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157849" w:rsidRDefault="00157849">
      <w:pPr>
        <w:jc w:val="both"/>
        <w:rPr>
          <w:sz w:val="28"/>
        </w:rPr>
      </w:pPr>
    </w:p>
    <w:p w:rsidR="00157849" w:rsidRPr="0009004B" w:rsidRDefault="00157849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2B2AB7">
        <w:rPr>
          <w:sz w:val="28"/>
        </w:rPr>
        <w:t>nasyp niekontrolowany (piasek, gruz, glina), glina zwietrzelinowa z okruchami wapienia, twardoplastyczna, wilgotna, rumosz wapienny gliniasty, półzwarty, wilgotny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3D2E60">
        <w:rPr>
          <w:sz w:val="28"/>
        </w:rPr>
        <w:t>2</w:t>
      </w:r>
      <w:r w:rsidR="00963C84">
        <w:rPr>
          <w:sz w:val="28"/>
        </w:rPr>
        <w:t>,</w:t>
      </w:r>
      <w:r w:rsidR="003D2E60">
        <w:rPr>
          <w:sz w:val="28"/>
        </w:rPr>
        <w:t>5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C70197" w:rsidRDefault="00C70197">
      <w:pPr>
        <w:ind w:left="1080"/>
        <w:jc w:val="both"/>
        <w:rPr>
          <w:sz w:val="28"/>
        </w:rPr>
      </w:pPr>
    </w:p>
    <w:p w:rsidR="009B5DB2" w:rsidRPr="003D2E60" w:rsidRDefault="003D2E60" w:rsidP="009B5DB2">
      <w:pPr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Na </w:t>
      </w:r>
      <w:r w:rsidRPr="003D2E60">
        <w:rPr>
          <w:b/>
          <w:sz w:val="28"/>
        </w:rPr>
        <w:t xml:space="preserve">omawianym terenie poziomu wód gruntowych nie stwierdzono </w:t>
      </w:r>
      <w:r w:rsidRPr="003D2E60">
        <w:rPr>
          <w:b/>
          <w:sz w:val="28"/>
        </w:rPr>
        <w:br/>
        <w:t xml:space="preserve">w wierceniach do głębokości 2,50 m </w:t>
      </w:r>
      <w:proofErr w:type="spellStart"/>
      <w:r w:rsidRPr="003D2E60">
        <w:rPr>
          <w:b/>
          <w:sz w:val="28"/>
        </w:rPr>
        <w:t>p.p.t</w:t>
      </w:r>
      <w:proofErr w:type="spellEnd"/>
      <w:r w:rsidRPr="003D2E60">
        <w:rPr>
          <w:b/>
          <w:sz w:val="28"/>
        </w:rPr>
        <w:t xml:space="preserve">.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27236"/>
    <w:rsid w:val="00054F16"/>
    <w:rsid w:val="00067847"/>
    <w:rsid w:val="00086102"/>
    <w:rsid w:val="0009004B"/>
    <w:rsid w:val="000A19E8"/>
    <w:rsid w:val="000C7D62"/>
    <w:rsid w:val="000E50C8"/>
    <w:rsid w:val="000F3E59"/>
    <w:rsid w:val="000F62D0"/>
    <w:rsid w:val="001057E3"/>
    <w:rsid w:val="00124698"/>
    <w:rsid w:val="00125D3D"/>
    <w:rsid w:val="001328B2"/>
    <w:rsid w:val="001424DF"/>
    <w:rsid w:val="001433EA"/>
    <w:rsid w:val="00157849"/>
    <w:rsid w:val="00182217"/>
    <w:rsid w:val="001A1AE4"/>
    <w:rsid w:val="001A45D9"/>
    <w:rsid w:val="001C23CF"/>
    <w:rsid w:val="001C6601"/>
    <w:rsid w:val="001D2347"/>
    <w:rsid w:val="00210805"/>
    <w:rsid w:val="00260549"/>
    <w:rsid w:val="00261C84"/>
    <w:rsid w:val="002774E9"/>
    <w:rsid w:val="00287AA0"/>
    <w:rsid w:val="002936F7"/>
    <w:rsid w:val="002A1806"/>
    <w:rsid w:val="002A21EB"/>
    <w:rsid w:val="002A79D9"/>
    <w:rsid w:val="002B2AB7"/>
    <w:rsid w:val="002B3532"/>
    <w:rsid w:val="002D4739"/>
    <w:rsid w:val="0032164B"/>
    <w:rsid w:val="00325C3B"/>
    <w:rsid w:val="00325FE0"/>
    <w:rsid w:val="00391563"/>
    <w:rsid w:val="003D2E60"/>
    <w:rsid w:val="003E3E70"/>
    <w:rsid w:val="00410D1A"/>
    <w:rsid w:val="00427DDB"/>
    <w:rsid w:val="004461D1"/>
    <w:rsid w:val="00456A8A"/>
    <w:rsid w:val="00474EE7"/>
    <w:rsid w:val="004A1CA2"/>
    <w:rsid w:val="004C5AA6"/>
    <w:rsid w:val="004D494A"/>
    <w:rsid w:val="004F3807"/>
    <w:rsid w:val="005272AB"/>
    <w:rsid w:val="00533E4C"/>
    <w:rsid w:val="00536BAC"/>
    <w:rsid w:val="005370B3"/>
    <w:rsid w:val="00541798"/>
    <w:rsid w:val="00573C2A"/>
    <w:rsid w:val="0057608B"/>
    <w:rsid w:val="00576FFE"/>
    <w:rsid w:val="00581266"/>
    <w:rsid w:val="005844AD"/>
    <w:rsid w:val="005A0EEB"/>
    <w:rsid w:val="005B32F4"/>
    <w:rsid w:val="005D7918"/>
    <w:rsid w:val="00640132"/>
    <w:rsid w:val="00660289"/>
    <w:rsid w:val="006623AB"/>
    <w:rsid w:val="0067104C"/>
    <w:rsid w:val="0067271E"/>
    <w:rsid w:val="006727DB"/>
    <w:rsid w:val="00676448"/>
    <w:rsid w:val="006773D2"/>
    <w:rsid w:val="006858D0"/>
    <w:rsid w:val="006A4CA6"/>
    <w:rsid w:val="006B54F8"/>
    <w:rsid w:val="006C5CD8"/>
    <w:rsid w:val="0073182E"/>
    <w:rsid w:val="00733C1F"/>
    <w:rsid w:val="007459B8"/>
    <w:rsid w:val="007761D2"/>
    <w:rsid w:val="007811C7"/>
    <w:rsid w:val="007B08D6"/>
    <w:rsid w:val="00800A0E"/>
    <w:rsid w:val="008043EA"/>
    <w:rsid w:val="0081575E"/>
    <w:rsid w:val="00821D7B"/>
    <w:rsid w:val="008355E9"/>
    <w:rsid w:val="00846028"/>
    <w:rsid w:val="00847FE2"/>
    <w:rsid w:val="0088121E"/>
    <w:rsid w:val="00881B75"/>
    <w:rsid w:val="008A49E9"/>
    <w:rsid w:val="008F7E88"/>
    <w:rsid w:val="009022A0"/>
    <w:rsid w:val="00910E30"/>
    <w:rsid w:val="00914D74"/>
    <w:rsid w:val="009178A5"/>
    <w:rsid w:val="009179ED"/>
    <w:rsid w:val="0092371B"/>
    <w:rsid w:val="00930CF7"/>
    <w:rsid w:val="00942CE8"/>
    <w:rsid w:val="009466BB"/>
    <w:rsid w:val="00955848"/>
    <w:rsid w:val="00963C84"/>
    <w:rsid w:val="009A42E7"/>
    <w:rsid w:val="009B5DB2"/>
    <w:rsid w:val="009B636F"/>
    <w:rsid w:val="00A07DD2"/>
    <w:rsid w:val="00A30289"/>
    <w:rsid w:val="00A544BB"/>
    <w:rsid w:val="00A54680"/>
    <w:rsid w:val="00A617A3"/>
    <w:rsid w:val="00A671ED"/>
    <w:rsid w:val="00A7702D"/>
    <w:rsid w:val="00A86FF0"/>
    <w:rsid w:val="00AC0875"/>
    <w:rsid w:val="00AD2E12"/>
    <w:rsid w:val="00B01E83"/>
    <w:rsid w:val="00B24DEF"/>
    <w:rsid w:val="00B265E0"/>
    <w:rsid w:val="00B306B0"/>
    <w:rsid w:val="00B42263"/>
    <w:rsid w:val="00B426EB"/>
    <w:rsid w:val="00B80830"/>
    <w:rsid w:val="00BB7122"/>
    <w:rsid w:val="00BE23BF"/>
    <w:rsid w:val="00BF58A9"/>
    <w:rsid w:val="00C1544C"/>
    <w:rsid w:val="00C35931"/>
    <w:rsid w:val="00C36880"/>
    <w:rsid w:val="00C70197"/>
    <w:rsid w:val="00C76744"/>
    <w:rsid w:val="00C80070"/>
    <w:rsid w:val="00CC72F7"/>
    <w:rsid w:val="00CD0067"/>
    <w:rsid w:val="00CD03ED"/>
    <w:rsid w:val="00CD5A1C"/>
    <w:rsid w:val="00CE13A2"/>
    <w:rsid w:val="00D0321B"/>
    <w:rsid w:val="00D42BE5"/>
    <w:rsid w:val="00D5120F"/>
    <w:rsid w:val="00D579E9"/>
    <w:rsid w:val="00D6198E"/>
    <w:rsid w:val="00D6615F"/>
    <w:rsid w:val="00D82EAC"/>
    <w:rsid w:val="00D96EE8"/>
    <w:rsid w:val="00DA308B"/>
    <w:rsid w:val="00DA4458"/>
    <w:rsid w:val="00DB1EA1"/>
    <w:rsid w:val="00DB247C"/>
    <w:rsid w:val="00E305A4"/>
    <w:rsid w:val="00E323F8"/>
    <w:rsid w:val="00E33B0B"/>
    <w:rsid w:val="00E449C7"/>
    <w:rsid w:val="00E456D4"/>
    <w:rsid w:val="00E7392C"/>
    <w:rsid w:val="00E85D36"/>
    <w:rsid w:val="00E91AFE"/>
    <w:rsid w:val="00EA5D8F"/>
    <w:rsid w:val="00EA7B76"/>
    <w:rsid w:val="00EB396E"/>
    <w:rsid w:val="00EB5D45"/>
    <w:rsid w:val="00EC5585"/>
    <w:rsid w:val="00ED4C7F"/>
    <w:rsid w:val="00ED79AF"/>
    <w:rsid w:val="00F11A49"/>
    <w:rsid w:val="00F11DE7"/>
    <w:rsid w:val="00F12FC6"/>
    <w:rsid w:val="00F75CC8"/>
    <w:rsid w:val="00F8536A"/>
    <w:rsid w:val="00FB17E6"/>
    <w:rsid w:val="00FD7134"/>
    <w:rsid w:val="00FD7DD5"/>
    <w:rsid w:val="00FE5DFF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5</TotalTime>
  <Pages>4</Pages>
  <Words>673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10</cp:revision>
  <cp:lastPrinted>2013-09-27T12:01:00Z</cp:lastPrinted>
  <dcterms:created xsi:type="dcterms:W3CDTF">2015-02-04T09:31:00Z</dcterms:created>
  <dcterms:modified xsi:type="dcterms:W3CDTF">2015-02-04T09:36:00Z</dcterms:modified>
</cp:coreProperties>
</file>