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40A" w:rsidRDefault="00C657C5">
      <w:r w:rsidRPr="00C657C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5168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Sporządzanie dokumentacji geologicznych i hydrogeologicznych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Badania przepuszczalności gruntu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Raporty oddziaływania na środowisko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Przydomowe oczyszczalnie ścieków</w:t>
                  </w:r>
                </w:p>
                <w:p w:rsidR="0017340A" w:rsidRDefault="0017340A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796989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40A" w:rsidRDefault="00C657C5">
      <w:r w:rsidRPr="00C657C5">
        <w:rPr>
          <w:noProof/>
          <w:sz w:val="20"/>
        </w:rPr>
        <w:pict>
          <v:shape id="_x0000_s1028" type="#_x0000_t202" style="position:absolute;margin-left:0;margin-top:1.05pt;width:7in;height:18pt;z-index:251656192" filled="f" stroked="f">
            <v:textbox>
              <w:txbxContent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0"/>
                    </w:rPr>
                    <w:t>mgr inż. Michał Potempa   32-500 Chrzanów   ul. Żurawiec 10   tel. (0-32) 622-89-95 kom. 603-931-409</w:t>
                  </w: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  <w:p w:rsidR="0017340A" w:rsidRDefault="0017340A">
                  <w:pPr>
                    <w:rPr>
                      <w:rFonts w:ascii="Arial" w:hAnsi="Arial" w:cs="Arial"/>
                      <w:i/>
                      <w:iCs/>
                      <w:sz w:val="20"/>
                    </w:rPr>
                  </w:pP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C657C5">
      <w:r w:rsidRPr="00C657C5">
        <w:rPr>
          <w:noProof/>
          <w:sz w:val="20"/>
        </w:rPr>
        <w:pict>
          <v:shape id="_x0000_s1029" type="#_x0000_t202" style="position:absolute;margin-left:-9pt;margin-top:1.7pt;width:513pt;height:76.45pt;z-index:-251659264;mso-wrap-edited:f" wrapcoords="-32 0 -32 21450 21600 21450 21600 0 -32 0" stroked="f">
            <v:textbox>
              <w:txbxContent>
                <w:p w:rsidR="0017340A" w:rsidRDefault="005B2754">
                  <w:pPr>
                    <w:pStyle w:val="Tekstpodstawowy"/>
                  </w:pPr>
                  <w:r>
                    <w:t>Opinia</w:t>
                  </w:r>
                  <w:r w:rsidR="0017340A">
                    <w:t xml:space="preserve"> geotechniczna dla projektowanej</w:t>
                  </w:r>
                  <w:r>
                    <w:t xml:space="preserve"> </w:t>
                  </w:r>
                  <w:r w:rsidR="000A0CD5">
                    <w:t xml:space="preserve">budowy domu jednorodzinnego na dz. nr 255/9 przy ul. Rogatka </w:t>
                  </w:r>
                  <w:r w:rsidR="000A0CD5">
                    <w:br/>
                    <w:t>w miejscowości Wierzchowie gmina Wielka Wieś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C657C5">
      <w:r w:rsidRPr="00C657C5">
        <w:rPr>
          <w:noProof/>
          <w:sz w:val="20"/>
        </w:rPr>
        <w:pict>
          <v:shape id="_x0000_s1030" type="#_x0000_t202" style="position:absolute;margin-left:18pt;margin-top:7.1pt;width:160.5pt;height:153pt;z-index:-251658240;mso-wrap-edited:f" wrapcoords="-50 0 -50 21450 21600 21450 21600 0 -50 0" stroked="f">
            <v:textbox>
              <w:txbxContent>
                <w:p w:rsidR="0017340A" w:rsidRPr="00234ED4" w:rsidRDefault="00A242C2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Inwestor</w:t>
                  </w:r>
                  <w:r w:rsidR="00234ED4" w:rsidRPr="00234ED4">
                    <w:rPr>
                      <w:b/>
                      <w:sz w:val="28"/>
                    </w:rPr>
                    <w:t>:</w:t>
                  </w:r>
                </w:p>
                <w:p w:rsidR="003C51F5" w:rsidRPr="00A242C2" w:rsidRDefault="00203DA9" w:rsidP="00A242C2">
                  <w:pPr>
                    <w:rPr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Jan Witek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EF5FA6">
      <w:r w:rsidRPr="00C657C5">
        <w:rPr>
          <w:noProof/>
          <w:sz w:val="20"/>
        </w:rPr>
        <w:pict>
          <v:shape id="_x0000_s1031" type="#_x0000_t202" style="position:absolute;margin-left:18pt;margin-top:12.8pt;width:243pt;height:27pt;z-index:-251657216;mso-wrap-edited:f" wrapcoords="-67 0 -67 21000 21600 21000 21600 0 -67 0" stroked="f">
            <v:textbox>
              <w:txbxContent>
                <w:p w:rsidR="0017340A" w:rsidRPr="009F13D3" w:rsidRDefault="0017340A">
                  <w:pPr>
                    <w:rPr>
                      <w:b/>
                      <w:sz w:val="28"/>
                    </w:rPr>
                  </w:pPr>
                  <w:r w:rsidRPr="009F13D3">
                    <w:rPr>
                      <w:b/>
                      <w:sz w:val="28"/>
                    </w:rPr>
                    <w:t>Opracowanie wykonał: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17340A"/>
    <w:p w:rsidR="0017340A" w:rsidRDefault="00C657C5">
      <w:r w:rsidRPr="00C657C5">
        <w:rPr>
          <w:noProof/>
          <w:sz w:val="20"/>
        </w:rPr>
        <w:pict>
          <v:shape id="_x0000_s1032" type="#_x0000_t202" style="position:absolute;margin-left:2in;margin-top:10.1pt;width:207pt;height:27pt;z-index:-251656192;mso-wrap-edited:f" wrapcoords="-78 0 -78 21000 21600 21000 21600 0 -78 0" stroked="f">
            <v:textbox>
              <w:txbxContent>
                <w:p w:rsidR="0017340A" w:rsidRDefault="00203DA9">
                  <w:pPr>
                    <w:jc w:val="center"/>
                  </w:pPr>
                  <w:r>
                    <w:t>Luty, 2015</w:t>
                  </w:r>
                </w:p>
              </w:txbxContent>
            </v:textbox>
          </v:shape>
        </w:pict>
      </w:r>
    </w:p>
    <w:p w:rsidR="0017340A" w:rsidRDefault="0017340A"/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Podstawy prawne.</w:t>
      </w:r>
    </w:p>
    <w:p w:rsidR="00813F46" w:rsidRDefault="00813F46" w:rsidP="00813F46">
      <w:pPr>
        <w:ind w:left="360"/>
        <w:jc w:val="both"/>
        <w:rPr>
          <w:b/>
          <w:bCs/>
          <w:sz w:val="28"/>
        </w:rPr>
      </w:pP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99555A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99555A" w:rsidRPr="00066916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99555A" w:rsidRPr="00C52897" w:rsidRDefault="0099555A" w:rsidP="0099555A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813F46" w:rsidRDefault="0099555A" w:rsidP="0099555A">
      <w:pPr>
        <w:ind w:left="1080"/>
        <w:jc w:val="both"/>
        <w:rPr>
          <w:sz w:val="28"/>
        </w:rPr>
      </w:pPr>
      <w:r>
        <w:rPr>
          <w:sz w:val="28"/>
        </w:rPr>
        <w:t xml:space="preserve">Rozporządzenie Ministra Transportu, Budownictwa i Gospodarki Morskiej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25 kwietnia 2012r.</w:t>
      </w:r>
    </w:p>
    <w:p w:rsidR="0099555A" w:rsidRDefault="0099555A" w:rsidP="0099555A">
      <w:pPr>
        <w:ind w:left="1080"/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Cel opracowania.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 w:firstLine="348"/>
        <w:jc w:val="both"/>
        <w:rPr>
          <w:sz w:val="28"/>
        </w:rPr>
      </w:pPr>
      <w:r>
        <w:rPr>
          <w:sz w:val="28"/>
        </w:rPr>
        <w:t>Celem niniejszego opracowania jest określenie warunków hydrogeologicznych i geologiczno-inżynierskich charakteryzujących parametry geotechniczne podłoża g</w:t>
      </w:r>
      <w:r w:rsidR="00043769">
        <w:rPr>
          <w:sz w:val="28"/>
        </w:rPr>
        <w:t xml:space="preserve">runtowego w związku z projektową inwestycją </w:t>
      </w:r>
      <w:r w:rsidR="00EE169C">
        <w:rPr>
          <w:sz w:val="28"/>
        </w:rPr>
        <w:br/>
      </w:r>
      <w:r w:rsidR="00043769">
        <w:rPr>
          <w:sz w:val="28"/>
        </w:rPr>
        <w:t xml:space="preserve">w </w:t>
      </w:r>
      <w:r w:rsidR="00796989">
        <w:rPr>
          <w:sz w:val="28"/>
        </w:rPr>
        <w:t xml:space="preserve">miejscowości </w:t>
      </w:r>
      <w:r w:rsidR="00EF5FA6">
        <w:rPr>
          <w:sz w:val="28"/>
        </w:rPr>
        <w:t>Wierzchowie</w:t>
      </w:r>
      <w:r w:rsidR="0099555A">
        <w:rPr>
          <w:sz w:val="28"/>
        </w:rPr>
        <w:t xml:space="preserve"> gmina </w:t>
      </w:r>
      <w:r w:rsidR="00AC4D34">
        <w:rPr>
          <w:sz w:val="28"/>
        </w:rPr>
        <w:t>Wielka Wieś</w:t>
      </w:r>
      <w:r>
        <w:rPr>
          <w:sz w:val="28"/>
        </w:rPr>
        <w:t>. Ma to na celu stwierdzenie właściwości geotechnicznych warstwy gruntu, w której projektuje się wykonanie posadowi</w:t>
      </w:r>
      <w:r w:rsidR="004A3B2C">
        <w:rPr>
          <w:sz w:val="28"/>
        </w:rPr>
        <w:t xml:space="preserve">enia </w:t>
      </w:r>
      <w:r w:rsidR="00F22CC4">
        <w:rPr>
          <w:sz w:val="28"/>
        </w:rPr>
        <w:t>obiektu</w:t>
      </w:r>
      <w:r>
        <w:rPr>
          <w:sz w:val="28"/>
        </w:rPr>
        <w:t xml:space="preserve">. 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Zakres wykonywanych badań.</w:t>
      </w:r>
    </w:p>
    <w:p w:rsidR="0017340A" w:rsidRDefault="0017340A">
      <w:pPr>
        <w:ind w:left="360"/>
        <w:jc w:val="both"/>
        <w:rPr>
          <w:b/>
          <w:bCs/>
          <w:sz w:val="28"/>
        </w:rPr>
      </w:pP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zebranie danych archiwalnych,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BA569B">
        <w:rPr>
          <w:sz w:val="28"/>
        </w:rPr>
        <w:t>2</w:t>
      </w:r>
      <w:r w:rsidR="0099555A">
        <w:rPr>
          <w:sz w:val="28"/>
        </w:rPr>
        <w:t>,</w:t>
      </w:r>
      <w:r w:rsidR="00BA569B">
        <w:rPr>
          <w:sz w:val="28"/>
        </w:rPr>
        <w:t>5</w:t>
      </w:r>
      <w:r w:rsidR="0099555A">
        <w:rPr>
          <w:sz w:val="28"/>
        </w:rPr>
        <w:t>0</w:t>
      </w:r>
      <w:r>
        <w:rPr>
          <w:sz w:val="28"/>
        </w:rPr>
        <w:t>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17340A" w:rsidRDefault="0017340A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prace kameralne.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Budowa geologiczna w rejonie przedmiotowej inwestycji.</w:t>
      </w:r>
    </w:p>
    <w:p w:rsidR="001F1214" w:rsidRDefault="001F1214" w:rsidP="00796989">
      <w:pPr>
        <w:jc w:val="both"/>
        <w:rPr>
          <w:sz w:val="28"/>
        </w:rPr>
      </w:pPr>
    </w:p>
    <w:p w:rsidR="0017340A" w:rsidRDefault="0017340A" w:rsidP="00813F46">
      <w:pPr>
        <w:ind w:firstLine="360"/>
        <w:jc w:val="both"/>
        <w:rPr>
          <w:b/>
          <w:bCs/>
          <w:sz w:val="28"/>
        </w:rPr>
      </w:pPr>
      <w:r w:rsidRPr="00072D4A">
        <w:rPr>
          <w:b/>
          <w:bCs/>
          <w:sz w:val="28"/>
        </w:rPr>
        <w:t>4.1. Litologia i stratygrafia.</w:t>
      </w:r>
    </w:p>
    <w:p w:rsidR="0017340A" w:rsidRDefault="0017340A">
      <w:pPr>
        <w:ind w:left="360"/>
        <w:jc w:val="both"/>
        <w:rPr>
          <w:sz w:val="28"/>
        </w:rPr>
      </w:pPr>
    </w:p>
    <w:p w:rsidR="0017340A" w:rsidRDefault="0017340A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796989" w:rsidRDefault="00796989">
      <w:pPr>
        <w:ind w:left="360"/>
        <w:jc w:val="both"/>
        <w:rPr>
          <w:sz w:val="28"/>
        </w:rPr>
      </w:pPr>
    </w:p>
    <w:p w:rsidR="0017340A" w:rsidRDefault="00961537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 xml:space="preserve">Czwartorzęd – </w:t>
      </w:r>
      <w:r w:rsidR="00BA569B">
        <w:rPr>
          <w:sz w:val="28"/>
        </w:rPr>
        <w:t xml:space="preserve">gleba, glina pylasta, brązowa, twardoplastyczna, wilgotna, rumosz wapienia, półzwarty, wilgotny, </w:t>
      </w:r>
    </w:p>
    <w:p w:rsidR="0017340A" w:rsidRDefault="0017340A" w:rsidP="004A3B2C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t xml:space="preserve">Jura – wapienie i margle </w:t>
      </w:r>
      <w:proofErr w:type="spellStart"/>
      <w:r>
        <w:rPr>
          <w:sz w:val="28"/>
        </w:rPr>
        <w:t>cienkoławicowe</w:t>
      </w:r>
      <w:proofErr w:type="spellEnd"/>
      <w:r>
        <w:rPr>
          <w:sz w:val="28"/>
        </w:rPr>
        <w:t>, szare i kremowe.</w:t>
      </w:r>
    </w:p>
    <w:p w:rsidR="0017340A" w:rsidRDefault="0017340A">
      <w:pPr>
        <w:ind w:left="1980"/>
        <w:jc w:val="both"/>
        <w:rPr>
          <w:sz w:val="28"/>
        </w:rPr>
      </w:pPr>
    </w:p>
    <w:p w:rsidR="0017340A" w:rsidRDefault="0017340A">
      <w:pPr>
        <w:pStyle w:val="Tekstpodstawowy3"/>
      </w:pPr>
      <w:r>
        <w:t>Szczegółową budowę geologiczną podłoża gruntowego przeds</w:t>
      </w:r>
      <w:r w:rsidR="004A3B2C">
        <w:t>tawio</w:t>
      </w:r>
      <w:r w:rsidR="001F1214">
        <w:t>no na załącznikach 2-</w:t>
      </w:r>
      <w:r w:rsidR="00961537">
        <w:t>4</w:t>
      </w:r>
      <w:r>
        <w:t xml:space="preserve"> (profile otworów wiertniczych</w:t>
      </w:r>
      <w:r w:rsidR="00EE169C">
        <w:t xml:space="preserve"> oraz przekr</w:t>
      </w:r>
      <w:r w:rsidR="00961537">
        <w:t>ój</w:t>
      </w:r>
      <w:r w:rsidR="00EE169C">
        <w:t xml:space="preserve"> geologiczn</w:t>
      </w:r>
      <w:r w:rsidR="00363561">
        <w:t>y</w:t>
      </w:r>
      <w:r>
        <w:t>).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4.2. Warunki hydrogeologiczne.</w:t>
      </w:r>
    </w:p>
    <w:p w:rsidR="0017340A" w:rsidRDefault="0017340A">
      <w:pPr>
        <w:jc w:val="both"/>
        <w:rPr>
          <w:b/>
          <w:bCs/>
          <w:sz w:val="28"/>
        </w:rPr>
      </w:pPr>
    </w:p>
    <w:p w:rsidR="0017340A" w:rsidRPr="00043769" w:rsidRDefault="004A3B2C">
      <w:pPr>
        <w:pStyle w:val="Tekstpodstawowy3"/>
        <w:ind w:firstLine="708"/>
        <w:rPr>
          <w:b/>
        </w:rPr>
      </w:pPr>
      <w:r w:rsidRPr="00043769">
        <w:rPr>
          <w:b/>
        </w:rPr>
        <w:t>Na omawianym terenie poziom</w:t>
      </w:r>
      <w:r w:rsidR="0017340A" w:rsidRPr="00043769">
        <w:rPr>
          <w:b/>
        </w:rPr>
        <w:t xml:space="preserve"> wód gruntowych </w:t>
      </w:r>
      <w:r w:rsidR="00043769" w:rsidRPr="00043769">
        <w:rPr>
          <w:b/>
        </w:rPr>
        <w:t xml:space="preserve">nie </w:t>
      </w:r>
      <w:r w:rsidR="0017340A" w:rsidRPr="00043769">
        <w:rPr>
          <w:b/>
        </w:rPr>
        <w:t xml:space="preserve">stwierdzono </w:t>
      </w:r>
      <w:r w:rsidR="00796989">
        <w:rPr>
          <w:b/>
        </w:rPr>
        <w:br/>
      </w:r>
      <w:r w:rsidR="0017340A" w:rsidRPr="00043769">
        <w:rPr>
          <w:b/>
        </w:rPr>
        <w:t xml:space="preserve">w wierceniach </w:t>
      </w:r>
      <w:r w:rsidR="00043769" w:rsidRPr="00043769">
        <w:rPr>
          <w:b/>
        </w:rPr>
        <w:t>do</w:t>
      </w:r>
      <w:r w:rsidR="0017340A" w:rsidRPr="00043769">
        <w:rPr>
          <w:b/>
        </w:rPr>
        <w:t xml:space="preserve"> głębokości od </w:t>
      </w:r>
      <w:r w:rsidR="00B80744">
        <w:rPr>
          <w:b/>
        </w:rPr>
        <w:t>2</w:t>
      </w:r>
      <w:r w:rsidR="001F1214">
        <w:rPr>
          <w:b/>
        </w:rPr>
        <w:t>,</w:t>
      </w:r>
      <w:r w:rsidR="00B80744">
        <w:rPr>
          <w:b/>
        </w:rPr>
        <w:t>5</w:t>
      </w:r>
      <w:r w:rsidRPr="00043769">
        <w:rPr>
          <w:b/>
        </w:rPr>
        <w:t xml:space="preserve">0 </w:t>
      </w:r>
      <w:r w:rsidR="0017340A" w:rsidRPr="00043769">
        <w:rPr>
          <w:b/>
        </w:rPr>
        <w:t xml:space="preserve">m </w:t>
      </w:r>
      <w:proofErr w:type="spellStart"/>
      <w:r w:rsidR="0017340A" w:rsidRPr="00043769">
        <w:rPr>
          <w:b/>
        </w:rPr>
        <w:t>p.p.t</w:t>
      </w:r>
      <w:proofErr w:type="spellEnd"/>
      <w:r w:rsidR="0017340A" w:rsidRPr="00043769">
        <w:rPr>
          <w:b/>
        </w:rPr>
        <w:t xml:space="preserve">. </w:t>
      </w:r>
    </w:p>
    <w:p w:rsidR="0017340A" w:rsidRDefault="0017340A">
      <w:pPr>
        <w:pStyle w:val="Tekstpodstawowy3"/>
        <w:ind w:firstLine="708"/>
      </w:pPr>
      <w:r>
        <w:t xml:space="preserve">Zwierciadło wód gruntowych poziomu jurajskiego zalega najprawdopodobniej na głębokości 50,0-60,0 m </w:t>
      </w:r>
      <w:proofErr w:type="spellStart"/>
      <w:r>
        <w:t>p.p.t</w:t>
      </w:r>
      <w:proofErr w:type="spellEnd"/>
      <w:r>
        <w:t xml:space="preserve">. i należy go wiązać </w:t>
      </w:r>
      <w:r w:rsidR="004A3B2C">
        <w:br/>
      </w:r>
      <w:r>
        <w:t xml:space="preserve">z </w:t>
      </w:r>
      <w:r w:rsidR="004A3B2C">
        <w:t>wapieniami skalistymi górnej jury</w:t>
      </w:r>
      <w:r w:rsidR="001F1214">
        <w:t xml:space="preserve"> i triasu</w:t>
      </w:r>
      <w:r>
        <w:t xml:space="preserve">. </w:t>
      </w:r>
    </w:p>
    <w:p w:rsidR="00043769" w:rsidRDefault="00043769" w:rsidP="00043769">
      <w:pPr>
        <w:pStyle w:val="Tekstpodstawowy3"/>
        <w:ind w:firstLine="708"/>
      </w:pPr>
      <w:r>
        <w:t>Lokalnie możliwe jest występowanie wód o charakterze zaskórnym. Nie jest to jednak poziom wodonośny o większym znaczeniu i dużym rozprzestrzenieniu lateralnym, może jednak wpłynąć negatywnie na prowadzone roboty budowlane.</w:t>
      </w:r>
    </w:p>
    <w:p w:rsidR="00043769" w:rsidRDefault="00043769" w:rsidP="00043769">
      <w:pPr>
        <w:ind w:firstLine="708"/>
        <w:jc w:val="both"/>
        <w:rPr>
          <w:sz w:val="28"/>
        </w:rPr>
      </w:pPr>
      <w:r>
        <w:rPr>
          <w:sz w:val="28"/>
        </w:rPr>
        <w:t xml:space="preserve">Spływ wód gruntowych i powierzchniowych (atmosferycznych) odbywa się </w:t>
      </w:r>
      <w:r>
        <w:rPr>
          <w:sz w:val="28"/>
        </w:rPr>
        <w:br/>
        <w:t xml:space="preserve">w kierunku na </w:t>
      </w:r>
      <w:r w:rsidR="00961537">
        <w:rPr>
          <w:sz w:val="28"/>
        </w:rPr>
        <w:t>S i SE</w:t>
      </w:r>
      <w:r>
        <w:rPr>
          <w:sz w:val="28"/>
        </w:rPr>
        <w:t>. Nachylenie terenu wynosi od 0 do 3</w:t>
      </w:r>
      <w:r>
        <w:rPr>
          <w:sz w:val="28"/>
          <w:vertAlign w:val="superscript"/>
        </w:rPr>
        <w:t>o</w:t>
      </w:r>
      <w:r>
        <w:rPr>
          <w:sz w:val="28"/>
        </w:rPr>
        <w:t xml:space="preserve">. </w:t>
      </w:r>
    </w:p>
    <w:p w:rsidR="0017340A" w:rsidRDefault="00043769" w:rsidP="00043769">
      <w:pPr>
        <w:pStyle w:val="Tekstpodstawowy3"/>
        <w:ind w:firstLine="708"/>
      </w:pPr>
      <w:r>
        <w:t>W rejonie przedmiotowej parceli nie stwierdzono żadnych cieków powierzchniowych ani urządzeń i rowów melioracyjnych.</w:t>
      </w:r>
    </w:p>
    <w:p w:rsidR="00043769" w:rsidRDefault="00043769">
      <w:pPr>
        <w:jc w:val="both"/>
        <w:rPr>
          <w:b/>
          <w:bCs/>
          <w:sz w:val="28"/>
        </w:rPr>
      </w:pPr>
    </w:p>
    <w:p w:rsidR="0017340A" w:rsidRDefault="0017340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4.3. Określenie parametrów geotechnicznych.</w:t>
      </w:r>
    </w:p>
    <w:p w:rsidR="0017340A" w:rsidRDefault="0017340A">
      <w:pPr>
        <w:jc w:val="both"/>
        <w:rPr>
          <w:sz w:val="28"/>
        </w:rPr>
      </w:pPr>
    </w:p>
    <w:p w:rsidR="0017340A" w:rsidRDefault="0017340A">
      <w:pPr>
        <w:pStyle w:val="Tekstpodstawowy2"/>
        <w:rPr>
          <w:sz w:val="28"/>
        </w:rPr>
      </w:pPr>
      <w:r>
        <w:rPr>
          <w:sz w:val="28"/>
        </w:rPr>
        <w:t xml:space="preserve">W przedmiotowym rejonie wydzielono </w:t>
      </w:r>
      <w:r w:rsidR="00B80744">
        <w:rPr>
          <w:sz w:val="28"/>
        </w:rPr>
        <w:t>2</w:t>
      </w:r>
      <w:r w:rsidR="00043769">
        <w:rPr>
          <w:sz w:val="28"/>
        </w:rPr>
        <w:t xml:space="preserve"> warstw</w:t>
      </w:r>
      <w:r w:rsidR="00B80744">
        <w:rPr>
          <w:sz w:val="28"/>
        </w:rPr>
        <w:t>y</w:t>
      </w:r>
      <w:r w:rsidR="00043769">
        <w:rPr>
          <w:sz w:val="28"/>
        </w:rPr>
        <w:t xml:space="preserve"> geotechniczn</w:t>
      </w:r>
      <w:r w:rsidR="00B80744">
        <w:rPr>
          <w:sz w:val="28"/>
        </w:rPr>
        <w:t>e</w:t>
      </w:r>
      <w:r w:rsidR="00043769">
        <w:rPr>
          <w:sz w:val="28"/>
        </w:rPr>
        <w:t>, któr</w:t>
      </w:r>
      <w:r w:rsidR="00B80744">
        <w:rPr>
          <w:sz w:val="28"/>
        </w:rPr>
        <w:t>e</w:t>
      </w:r>
      <w:r>
        <w:rPr>
          <w:sz w:val="28"/>
        </w:rPr>
        <w:t xml:space="preserve"> określono na podstawie litologii, jak również stratygrafii utworów oraz różnic parametrów geotechnicznych: </w:t>
      </w:r>
    </w:p>
    <w:p w:rsidR="00363561" w:rsidRDefault="00363561">
      <w:pPr>
        <w:pStyle w:val="Tekstpodstawowy2"/>
        <w:rPr>
          <w:sz w:val="28"/>
        </w:rPr>
      </w:pPr>
    </w:p>
    <w:p w:rsidR="00363561" w:rsidRPr="00EE169C" w:rsidRDefault="00363561" w:rsidP="00363561">
      <w:pPr>
        <w:pStyle w:val="Tekstpodstawowy2"/>
        <w:rPr>
          <w:sz w:val="28"/>
          <w:szCs w:val="28"/>
        </w:rPr>
      </w:pPr>
      <w:r>
        <w:rPr>
          <w:b/>
          <w:bCs/>
          <w:sz w:val="28"/>
        </w:rPr>
        <w:t>I warstwa geotechniczna</w:t>
      </w:r>
      <w:r>
        <w:rPr>
          <w:sz w:val="28"/>
        </w:rPr>
        <w:t xml:space="preserve"> </w:t>
      </w:r>
      <w:r w:rsidRPr="00363561">
        <w:rPr>
          <w:b/>
          <w:sz w:val="28"/>
        </w:rPr>
        <w:t>– glina pylasta</w:t>
      </w:r>
      <w:r>
        <w:rPr>
          <w:sz w:val="28"/>
        </w:rPr>
        <w:t xml:space="preserve">, zalegająca w przedmiotowym rejonie poniżej warstwy gleby do głębokości ok </w:t>
      </w:r>
      <w:r w:rsidR="00206CC0">
        <w:rPr>
          <w:sz w:val="28"/>
        </w:rPr>
        <w:t>2</w:t>
      </w:r>
      <w:r>
        <w:rPr>
          <w:sz w:val="28"/>
        </w:rPr>
        <w:t>,</w:t>
      </w:r>
      <w:r w:rsidR="00206CC0">
        <w:rPr>
          <w:sz w:val="28"/>
        </w:rPr>
        <w:t>0</w:t>
      </w:r>
      <w:r>
        <w:rPr>
          <w:sz w:val="28"/>
        </w:rPr>
        <w:t xml:space="preserve">0 m i </w:t>
      </w:r>
      <w:r w:rsidR="00206CC0">
        <w:rPr>
          <w:sz w:val="28"/>
        </w:rPr>
        <w:t>2</w:t>
      </w:r>
      <w:r>
        <w:rPr>
          <w:sz w:val="28"/>
        </w:rPr>
        <w:t>,</w:t>
      </w:r>
      <w:r w:rsidR="00206CC0">
        <w:rPr>
          <w:sz w:val="28"/>
        </w:rPr>
        <w:t>2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p.p.t</w:t>
      </w:r>
      <w:proofErr w:type="spellEnd"/>
      <w:r>
        <w:rPr>
          <w:sz w:val="28"/>
        </w:rPr>
        <w:t>. Jest to glina twardoplastyczna, wilgotna</w:t>
      </w:r>
      <w:r>
        <w:rPr>
          <w:sz w:val="28"/>
          <w:szCs w:val="28"/>
        </w:rPr>
        <w:t xml:space="preserve"> </w:t>
      </w:r>
      <w:r w:rsidRPr="00EE169C">
        <w:rPr>
          <w:sz w:val="28"/>
          <w:szCs w:val="28"/>
        </w:rPr>
        <w:t>w któr</w:t>
      </w:r>
      <w:r>
        <w:rPr>
          <w:sz w:val="28"/>
          <w:szCs w:val="28"/>
        </w:rPr>
        <w:t>ej</w:t>
      </w:r>
      <w:r w:rsidRPr="00EE169C">
        <w:rPr>
          <w:sz w:val="28"/>
          <w:szCs w:val="28"/>
        </w:rPr>
        <w:t xml:space="preserve"> określono I</w:t>
      </w:r>
      <w:r>
        <w:rPr>
          <w:sz w:val="28"/>
          <w:szCs w:val="28"/>
          <w:vertAlign w:val="subscript"/>
        </w:rPr>
        <w:t>L</w:t>
      </w:r>
      <w:r w:rsidRPr="00EE169C">
        <w:rPr>
          <w:sz w:val="28"/>
          <w:szCs w:val="28"/>
        </w:rPr>
        <w:t xml:space="preserve"> </w:t>
      </w:r>
      <w:r>
        <w:rPr>
          <w:sz w:val="28"/>
          <w:szCs w:val="28"/>
        </w:rPr>
        <w:t>= 0,</w:t>
      </w:r>
      <w:r w:rsidR="00206CC0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:rsidR="00363561" w:rsidRDefault="00363561" w:rsidP="00363561">
      <w:pPr>
        <w:pStyle w:val="Tekstpodstawowy2"/>
        <w:rPr>
          <w:sz w:val="28"/>
        </w:rPr>
      </w:pPr>
    </w:p>
    <w:p w:rsidR="00363561" w:rsidRDefault="00363561" w:rsidP="00363561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363561" w:rsidRDefault="00363561" w:rsidP="00363561">
      <w:pPr>
        <w:pStyle w:val="Tekstpodstawowy2"/>
        <w:rPr>
          <w:sz w:val="28"/>
        </w:rPr>
      </w:pPr>
    </w:p>
    <w:p w:rsidR="00363561" w:rsidRDefault="00363561" w:rsidP="00363561">
      <w:pPr>
        <w:pStyle w:val="Tekstpodstawowy2"/>
        <w:rPr>
          <w:sz w:val="28"/>
          <w:lang w:val="de-DE"/>
        </w:rPr>
      </w:pPr>
      <w:proofErr w:type="spellStart"/>
      <w:r w:rsidRPr="00A95B87">
        <w:rPr>
          <w:sz w:val="28"/>
          <w:lang w:val="de-DE"/>
        </w:rPr>
        <w:t>w</w:t>
      </w:r>
      <w:r w:rsidRPr="00A95B87">
        <w:rPr>
          <w:sz w:val="28"/>
          <w:vertAlign w:val="subscript"/>
          <w:lang w:val="de-DE"/>
        </w:rPr>
        <w:t>n</w:t>
      </w:r>
      <w:proofErr w:type="spellEnd"/>
      <w:r w:rsidRPr="00A95B87">
        <w:rPr>
          <w:sz w:val="28"/>
          <w:lang w:val="de-DE"/>
        </w:rPr>
        <w:t xml:space="preserve"> = </w:t>
      </w:r>
      <w:r w:rsidR="00252001">
        <w:rPr>
          <w:sz w:val="28"/>
          <w:lang w:val="de-DE"/>
        </w:rPr>
        <w:t>20</w:t>
      </w:r>
      <w:r w:rsidRPr="00A95B87">
        <w:rPr>
          <w:sz w:val="28"/>
          <w:lang w:val="de-DE"/>
        </w:rPr>
        <w:t>,0 %</w:t>
      </w:r>
    </w:p>
    <w:p w:rsidR="00363561" w:rsidRDefault="00363561" w:rsidP="00363561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>
        <w:rPr>
          <w:sz w:val="28"/>
          <w:lang w:val="de-DE"/>
        </w:rPr>
        <w:t xml:space="preserve"> = 2,</w:t>
      </w:r>
      <w:r w:rsidR="00252001">
        <w:rPr>
          <w:sz w:val="28"/>
          <w:lang w:val="de-DE"/>
        </w:rPr>
        <w:t>1</w:t>
      </w:r>
      <w:r>
        <w:rPr>
          <w:sz w:val="28"/>
          <w:lang w:val="de-DE"/>
        </w:rPr>
        <w:t>0 t/m</w:t>
      </w:r>
      <w:r>
        <w:rPr>
          <w:sz w:val="28"/>
          <w:vertAlign w:val="superscript"/>
          <w:lang w:val="de-DE"/>
        </w:rPr>
        <w:t>3</w:t>
      </w:r>
    </w:p>
    <w:p w:rsidR="00363561" w:rsidRDefault="00363561" w:rsidP="00363561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252001">
        <w:rPr>
          <w:sz w:val="28"/>
          <w:lang w:val="de-DE"/>
        </w:rPr>
        <w:t>8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363561" w:rsidRPr="00EB4B6F" w:rsidRDefault="00363561" w:rsidP="00363561">
      <w:pPr>
        <w:pStyle w:val="Tekstpodstawowy2"/>
        <w:rPr>
          <w:sz w:val="28"/>
        </w:rPr>
      </w:pPr>
      <w:r w:rsidRPr="00EB4B6F">
        <w:rPr>
          <w:sz w:val="28"/>
        </w:rPr>
        <w:t>I</w:t>
      </w:r>
      <w:r>
        <w:rPr>
          <w:sz w:val="28"/>
          <w:vertAlign w:val="subscript"/>
        </w:rPr>
        <w:t>L</w:t>
      </w:r>
      <w:r w:rsidRPr="00EB4B6F">
        <w:rPr>
          <w:sz w:val="28"/>
        </w:rPr>
        <w:t xml:space="preserve"> </w:t>
      </w:r>
      <w:r w:rsidR="00252001">
        <w:rPr>
          <w:sz w:val="28"/>
        </w:rPr>
        <w:t>= 0,</w:t>
      </w:r>
      <w:r w:rsidR="005A4C08">
        <w:rPr>
          <w:sz w:val="28"/>
        </w:rPr>
        <w:t>12</w:t>
      </w:r>
    </w:p>
    <w:p w:rsidR="00363561" w:rsidRDefault="00363561" w:rsidP="00363561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5A4C08">
        <w:rPr>
          <w:sz w:val="28"/>
        </w:rPr>
        <w:t>19</w:t>
      </w:r>
      <w:r>
        <w:rPr>
          <w:sz w:val="28"/>
        </w:rPr>
        <w:t>,</w:t>
      </w:r>
      <w:r w:rsidR="005A4C08">
        <w:rPr>
          <w:sz w:val="28"/>
        </w:rPr>
        <w:t>8</w:t>
      </w:r>
      <w:r>
        <w:rPr>
          <w:sz w:val="28"/>
          <w:vertAlign w:val="superscript"/>
        </w:rPr>
        <w:t>o</w:t>
      </w:r>
    </w:p>
    <w:p w:rsidR="00363561" w:rsidRDefault="00363561" w:rsidP="00363561">
      <w:pPr>
        <w:jc w:val="both"/>
        <w:rPr>
          <w:sz w:val="28"/>
        </w:rPr>
      </w:pPr>
      <w:r>
        <w:rPr>
          <w:sz w:val="28"/>
        </w:rPr>
        <w:t>C</w:t>
      </w:r>
      <w:r w:rsidRPr="00A95B87">
        <w:rPr>
          <w:sz w:val="28"/>
          <w:vertAlign w:val="subscript"/>
        </w:rPr>
        <w:t>u</w:t>
      </w:r>
      <w:r>
        <w:rPr>
          <w:sz w:val="28"/>
        </w:rPr>
        <w:t xml:space="preserve">= </w:t>
      </w:r>
      <w:r w:rsidR="00252001">
        <w:rPr>
          <w:sz w:val="28"/>
        </w:rPr>
        <w:t>3</w:t>
      </w:r>
      <w:r w:rsidR="005A4C08">
        <w:rPr>
          <w:sz w:val="28"/>
        </w:rPr>
        <w:t>4</w:t>
      </w:r>
      <w:r>
        <w:rPr>
          <w:sz w:val="28"/>
        </w:rPr>
        <w:t>,</w:t>
      </w:r>
      <w:r w:rsidR="005A4C08">
        <w:rPr>
          <w:sz w:val="28"/>
        </w:rPr>
        <w:t xml:space="preserve">66 </w:t>
      </w:r>
      <w:proofErr w:type="spellStart"/>
      <w:r w:rsidR="005A4C08">
        <w:rPr>
          <w:sz w:val="28"/>
        </w:rPr>
        <w:t>kPa</w:t>
      </w:r>
      <w:proofErr w:type="spellEnd"/>
    </w:p>
    <w:p w:rsidR="00363561" w:rsidRDefault="00363561" w:rsidP="00363561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5A4C08">
        <w:rPr>
          <w:sz w:val="28"/>
        </w:rPr>
        <w:t>45471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363561" w:rsidRDefault="00363561" w:rsidP="00363561">
      <w:pPr>
        <w:jc w:val="both"/>
        <w:rPr>
          <w:sz w:val="28"/>
        </w:rPr>
      </w:pPr>
      <w:r>
        <w:rPr>
          <w:sz w:val="28"/>
        </w:rPr>
        <w:t xml:space="preserve">M = </w:t>
      </w:r>
      <w:r w:rsidR="005A4C08">
        <w:rPr>
          <w:sz w:val="28"/>
        </w:rPr>
        <w:t>60613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363561" w:rsidRDefault="00363561" w:rsidP="00363561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>
        <w:rPr>
          <w:sz w:val="28"/>
        </w:rPr>
        <w:t xml:space="preserve"> = </w:t>
      </w:r>
      <w:r w:rsidR="005A4C08">
        <w:rPr>
          <w:sz w:val="28"/>
        </w:rPr>
        <w:t>34558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Pr="00E9046C" w:rsidRDefault="007B0EBE" w:rsidP="00043769">
      <w:pPr>
        <w:pStyle w:val="Tekstpodstawowy2"/>
        <w:rPr>
          <w:sz w:val="28"/>
          <w:szCs w:val="28"/>
        </w:rPr>
      </w:pPr>
      <w:r>
        <w:rPr>
          <w:b/>
          <w:bCs/>
          <w:sz w:val="28"/>
        </w:rPr>
        <w:lastRenderedPageBreak/>
        <w:t xml:space="preserve">II </w:t>
      </w:r>
      <w:r w:rsidR="00043769">
        <w:rPr>
          <w:b/>
          <w:bCs/>
          <w:sz w:val="28"/>
        </w:rPr>
        <w:t>warstwa geotechniczna</w:t>
      </w:r>
      <w:r w:rsidR="00043769">
        <w:rPr>
          <w:sz w:val="28"/>
        </w:rPr>
        <w:t xml:space="preserve"> – </w:t>
      </w:r>
      <w:r w:rsidR="00206CC0">
        <w:rPr>
          <w:b/>
          <w:sz w:val="28"/>
        </w:rPr>
        <w:t>rumosz wapienia</w:t>
      </w:r>
      <w:r w:rsidR="001F1214">
        <w:rPr>
          <w:sz w:val="28"/>
        </w:rPr>
        <w:t xml:space="preserve">, </w:t>
      </w:r>
      <w:r w:rsidR="00043769">
        <w:rPr>
          <w:sz w:val="28"/>
        </w:rPr>
        <w:t>zalegając</w:t>
      </w:r>
      <w:r w:rsidR="00B13B74">
        <w:rPr>
          <w:sz w:val="28"/>
        </w:rPr>
        <w:t>y</w:t>
      </w:r>
      <w:r w:rsidR="00043769">
        <w:rPr>
          <w:sz w:val="28"/>
        </w:rPr>
        <w:t xml:space="preserve"> w przedmiotowym rejonie poniżej warstwy </w:t>
      </w:r>
      <w:r w:rsidR="00AE1A4F">
        <w:rPr>
          <w:sz w:val="28"/>
        </w:rPr>
        <w:t>gliny</w:t>
      </w:r>
      <w:r w:rsidR="00043769">
        <w:rPr>
          <w:sz w:val="28"/>
        </w:rPr>
        <w:t xml:space="preserve"> do głębokości </w:t>
      </w:r>
      <w:r w:rsidR="00EE169C">
        <w:rPr>
          <w:sz w:val="28"/>
        </w:rPr>
        <w:t xml:space="preserve">stwierdzonej wierceniem </w:t>
      </w:r>
      <w:r w:rsidR="00043769">
        <w:rPr>
          <w:sz w:val="28"/>
        </w:rPr>
        <w:t xml:space="preserve">wierceń tj. </w:t>
      </w:r>
      <w:r w:rsidR="00B13B74">
        <w:rPr>
          <w:sz w:val="28"/>
        </w:rPr>
        <w:t>2</w:t>
      </w:r>
      <w:r w:rsidR="001F1214">
        <w:rPr>
          <w:sz w:val="28"/>
        </w:rPr>
        <w:t>,</w:t>
      </w:r>
      <w:r w:rsidR="00B13B74">
        <w:rPr>
          <w:sz w:val="28"/>
        </w:rPr>
        <w:t>5</w:t>
      </w:r>
      <w:r w:rsidR="00043769">
        <w:rPr>
          <w:sz w:val="28"/>
        </w:rPr>
        <w:t xml:space="preserve">0 m </w:t>
      </w:r>
      <w:proofErr w:type="spellStart"/>
      <w:r w:rsidR="00043769">
        <w:rPr>
          <w:sz w:val="28"/>
        </w:rPr>
        <w:t>p.p.t</w:t>
      </w:r>
      <w:proofErr w:type="spellEnd"/>
      <w:r w:rsidR="00043769">
        <w:rPr>
          <w:sz w:val="28"/>
        </w:rPr>
        <w:t xml:space="preserve">. </w:t>
      </w:r>
      <w:r w:rsidR="00961537">
        <w:rPr>
          <w:sz w:val="28"/>
        </w:rPr>
        <w:t xml:space="preserve">Jest to </w:t>
      </w:r>
      <w:r w:rsidR="00AE1A4F">
        <w:rPr>
          <w:sz w:val="28"/>
        </w:rPr>
        <w:t>glina</w:t>
      </w:r>
      <w:r w:rsidR="00EE169C" w:rsidRPr="00EE169C">
        <w:rPr>
          <w:sz w:val="28"/>
          <w:szCs w:val="28"/>
        </w:rPr>
        <w:t xml:space="preserve"> </w:t>
      </w:r>
      <w:r w:rsidR="00961537">
        <w:rPr>
          <w:sz w:val="28"/>
          <w:szCs w:val="28"/>
        </w:rPr>
        <w:t>półzwart</w:t>
      </w:r>
      <w:r w:rsidR="00AE1A4F">
        <w:rPr>
          <w:sz w:val="28"/>
          <w:szCs w:val="28"/>
        </w:rPr>
        <w:t>a</w:t>
      </w:r>
      <w:r w:rsidR="00EE169C">
        <w:rPr>
          <w:sz w:val="28"/>
          <w:szCs w:val="28"/>
        </w:rPr>
        <w:t xml:space="preserve">, </w:t>
      </w:r>
      <w:r w:rsidR="00B13B74">
        <w:rPr>
          <w:sz w:val="28"/>
          <w:szCs w:val="28"/>
        </w:rPr>
        <w:t xml:space="preserve">wilgotna </w:t>
      </w:r>
      <w:r w:rsidR="00EE169C" w:rsidRPr="00EE169C">
        <w:rPr>
          <w:sz w:val="28"/>
          <w:szCs w:val="28"/>
        </w:rPr>
        <w:t>w któr</w:t>
      </w:r>
      <w:r w:rsidR="00AE1A4F">
        <w:rPr>
          <w:sz w:val="28"/>
          <w:szCs w:val="28"/>
        </w:rPr>
        <w:t>ej</w:t>
      </w:r>
      <w:r w:rsidR="00EE169C" w:rsidRPr="00EE169C">
        <w:rPr>
          <w:sz w:val="28"/>
          <w:szCs w:val="28"/>
        </w:rPr>
        <w:t xml:space="preserve"> określono I</w:t>
      </w:r>
      <w:r w:rsidR="00961537">
        <w:rPr>
          <w:sz w:val="28"/>
          <w:szCs w:val="28"/>
          <w:vertAlign w:val="subscript"/>
        </w:rPr>
        <w:t>L</w:t>
      </w:r>
      <w:r w:rsidR="00EE169C" w:rsidRPr="00EE169C">
        <w:rPr>
          <w:sz w:val="28"/>
          <w:szCs w:val="28"/>
        </w:rPr>
        <w:t xml:space="preserve"> </w:t>
      </w:r>
      <w:r w:rsidR="00961537">
        <w:rPr>
          <w:sz w:val="28"/>
          <w:szCs w:val="28"/>
        </w:rPr>
        <w:t>&lt;</w:t>
      </w:r>
      <w:r w:rsidR="00EE169C" w:rsidRPr="00EE169C">
        <w:rPr>
          <w:sz w:val="28"/>
          <w:szCs w:val="28"/>
        </w:rPr>
        <w:t xml:space="preserve"> 0,</w:t>
      </w:r>
      <w:r w:rsidR="00961537">
        <w:rPr>
          <w:sz w:val="28"/>
          <w:szCs w:val="28"/>
        </w:rPr>
        <w:t>00</w:t>
      </w:r>
      <w:r w:rsidR="00EE169C" w:rsidRPr="00EE169C">
        <w:rPr>
          <w:sz w:val="28"/>
          <w:szCs w:val="28"/>
        </w:rPr>
        <w:t>.</w:t>
      </w:r>
    </w:p>
    <w:p w:rsidR="00043769" w:rsidRDefault="00043769" w:rsidP="00043769">
      <w:pPr>
        <w:pStyle w:val="Tekstpodstawowy2"/>
        <w:rPr>
          <w:sz w:val="28"/>
        </w:rPr>
      </w:pPr>
      <w:r>
        <w:rPr>
          <w:sz w:val="28"/>
        </w:rPr>
        <w:t>Parametry geotechniczne podłoża gruntowego przyjęte do obliczenia nośności podłoża gruntowego dla w/w warstwy:</w:t>
      </w:r>
    </w:p>
    <w:p w:rsidR="00043769" w:rsidRDefault="00043769" w:rsidP="00043769">
      <w:pPr>
        <w:pStyle w:val="Tekstpodstawowy2"/>
        <w:rPr>
          <w:sz w:val="28"/>
        </w:rPr>
      </w:pPr>
    </w:p>
    <w:p w:rsidR="00043769" w:rsidRDefault="00043769" w:rsidP="00043769">
      <w:pPr>
        <w:pStyle w:val="Tekstpodstawowy2"/>
        <w:rPr>
          <w:sz w:val="28"/>
          <w:lang w:val="de-DE"/>
        </w:rPr>
      </w:pPr>
      <w:proofErr w:type="spellStart"/>
      <w:r w:rsidRPr="00A95B87">
        <w:rPr>
          <w:sz w:val="28"/>
          <w:lang w:val="de-DE"/>
        </w:rPr>
        <w:t>w</w:t>
      </w:r>
      <w:r w:rsidRPr="00A95B87">
        <w:rPr>
          <w:sz w:val="28"/>
          <w:vertAlign w:val="subscript"/>
          <w:lang w:val="de-DE"/>
        </w:rPr>
        <w:t>n</w:t>
      </w:r>
      <w:proofErr w:type="spellEnd"/>
      <w:r w:rsidR="00EB4B6F" w:rsidRPr="00A95B87">
        <w:rPr>
          <w:sz w:val="28"/>
          <w:lang w:val="de-DE"/>
        </w:rPr>
        <w:t xml:space="preserve"> = </w:t>
      </w:r>
      <w:r w:rsidR="00A95B87">
        <w:rPr>
          <w:sz w:val="28"/>
          <w:lang w:val="de-DE"/>
        </w:rPr>
        <w:t>9</w:t>
      </w:r>
      <w:r w:rsidRPr="00A95B87">
        <w:rPr>
          <w:sz w:val="28"/>
          <w:lang w:val="de-DE"/>
        </w:rPr>
        <w:t>,0 %</w:t>
      </w:r>
    </w:p>
    <w:p w:rsidR="00043769" w:rsidRDefault="00043769" w:rsidP="00043769">
      <w:pPr>
        <w:pStyle w:val="Tekstpodstawowy2"/>
        <w:rPr>
          <w:sz w:val="28"/>
          <w:vertAlign w:val="superscript"/>
          <w:lang w:val="de-DE"/>
        </w:rPr>
      </w:pPr>
      <w:r>
        <w:rPr>
          <w:sz w:val="28"/>
        </w:rPr>
        <w:sym w:font="Symbol" w:char="F072"/>
      </w:r>
      <w:r w:rsidR="00EB4B6F">
        <w:rPr>
          <w:sz w:val="28"/>
          <w:lang w:val="de-DE"/>
        </w:rPr>
        <w:t xml:space="preserve"> = </w:t>
      </w:r>
      <w:r w:rsidR="00A95B87">
        <w:rPr>
          <w:sz w:val="28"/>
          <w:lang w:val="de-DE"/>
        </w:rPr>
        <w:t>2,20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43769" w:rsidRDefault="00043769" w:rsidP="00043769">
      <w:pPr>
        <w:pStyle w:val="Tekstpodstawowy2"/>
        <w:rPr>
          <w:sz w:val="28"/>
          <w:lang w:val="de-DE"/>
        </w:rPr>
      </w:pPr>
      <w:r>
        <w:rPr>
          <w:sz w:val="28"/>
        </w:rPr>
        <w:sym w:font="Symbol" w:char="F072"/>
      </w:r>
      <w:r>
        <w:rPr>
          <w:sz w:val="28"/>
          <w:vertAlign w:val="subscript"/>
          <w:lang w:val="de-DE"/>
        </w:rPr>
        <w:t>s</w:t>
      </w:r>
      <w:r>
        <w:rPr>
          <w:sz w:val="28"/>
          <w:lang w:val="de-DE"/>
        </w:rPr>
        <w:t xml:space="preserve"> = 2,6</w:t>
      </w:r>
      <w:r w:rsidR="008E5666">
        <w:rPr>
          <w:sz w:val="28"/>
          <w:lang w:val="de-DE"/>
        </w:rPr>
        <w:t>5</w:t>
      </w:r>
      <w:r>
        <w:rPr>
          <w:sz w:val="28"/>
          <w:lang w:val="de-DE"/>
        </w:rPr>
        <w:t xml:space="preserve"> t/m</w:t>
      </w:r>
      <w:r>
        <w:rPr>
          <w:sz w:val="28"/>
          <w:vertAlign w:val="superscript"/>
          <w:lang w:val="de-DE"/>
        </w:rPr>
        <w:t>3</w:t>
      </w:r>
    </w:p>
    <w:p w:rsidR="00043769" w:rsidRPr="00EB4B6F" w:rsidRDefault="00043769" w:rsidP="00043769">
      <w:pPr>
        <w:pStyle w:val="Tekstpodstawowy2"/>
        <w:rPr>
          <w:sz w:val="28"/>
        </w:rPr>
      </w:pPr>
      <w:r w:rsidRPr="00EB4B6F">
        <w:rPr>
          <w:sz w:val="28"/>
        </w:rPr>
        <w:t>I</w:t>
      </w:r>
      <w:r w:rsidR="00A95B87">
        <w:rPr>
          <w:sz w:val="28"/>
          <w:vertAlign w:val="subscript"/>
        </w:rPr>
        <w:t>L</w:t>
      </w:r>
      <w:r w:rsidR="001F1214" w:rsidRPr="00EB4B6F">
        <w:rPr>
          <w:sz w:val="28"/>
        </w:rPr>
        <w:t xml:space="preserve"> </w:t>
      </w:r>
      <w:r w:rsidR="00A95B87">
        <w:rPr>
          <w:sz w:val="28"/>
        </w:rPr>
        <w:t>&lt; 0,00</w:t>
      </w:r>
    </w:p>
    <w:p w:rsidR="00043769" w:rsidRDefault="00043769" w:rsidP="00043769">
      <w:pPr>
        <w:pStyle w:val="Tekstpodstawowy2"/>
      </w:pPr>
      <w:r>
        <w:rPr>
          <w:sz w:val="28"/>
        </w:rPr>
        <w:sym w:font="Symbol" w:char="F06A"/>
      </w:r>
      <w:r>
        <w:rPr>
          <w:sz w:val="28"/>
        </w:rPr>
        <w:t xml:space="preserve"> = </w:t>
      </w:r>
      <w:r w:rsidR="00A95B87">
        <w:rPr>
          <w:sz w:val="28"/>
        </w:rPr>
        <w:t>22</w:t>
      </w:r>
      <w:r w:rsidR="00EB4B6F">
        <w:rPr>
          <w:sz w:val="28"/>
        </w:rPr>
        <w:t>,</w:t>
      </w:r>
      <w:r w:rsidR="008E5666">
        <w:rPr>
          <w:sz w:val="28"/>
        </w:rPr>
        <w:t>0</w:t>
      </w:r>
      <w:r>
        <w:rPr>
          <w:sz w:val="28"/>
          <w:vertAlign w:val="superscript"/>
        </w:rPr>
        <w:t>o</w:t>
      </w:r>
    </w:p>
    <w:p w:rsidR="00A95B87" w:rsidRDefault="00A95B87" w:rsidP="00043769">
      <w:pPr>
        <w:jc w:val="both"/>
        <w:rPr>
          <w:sz w:val="28"/>
        </w:rPr>
      </w:pPr>
      <w:r>
        <w:rPr>
          <w:sz w:val="28"/>
        </w:rPr>
        <w:t>C</w:t>
      </w:r>
      <w:r w:rsidRPr="00A95B87">
        <w:rPr>
          <w:sz w:val="28"/>
          <w:vertAlign w:val="subscript"/>
        </w:rPr>
        <w:t>u</w:t>
      </w:r>
      <w:r>
        <w:rPr>
          <w:sz w:val="28"/>
        </w:rPr>
        <w:t>= 40,00</w:t>
      </w:r>
    </w:p>
    <w:p w:rsidR="00043769" w:rsidRDefault="00043769" w:rsidP="00043769">
      <w:pPr>
        <w:jc w:val="both"/>
        <w:rPr>
          <w:sz w:val="28"/>
        </w:rPr>
      </w:pPr>
      <w:r>
        <w:rPr>
          <w:sz w:val="28"/>
        </w:rPr>
        <w:t>M</w:t>
      </w:r>
      <w:r>
        <w:rPr>
          <w:sz w:val="28"/>
          <w:vertAlign w:val="subscript"/>
        </w:rPr>
        <w:t>o</w:t>
      </w:r>
      <w:r>
        <w:rPr>
          <w:sz w:val="28"/>
        </w:rPr>
        <w:t xml:space="preserve"> = </w:t>
      </w:r>
      <w:r w:rsidR="00A95B87">
        <w:rPr>
          <w:sz w:val="28"/>
        </w:rPr>
        <w:t>65768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Default="00EB4B6F" w:rsidP="00043769">
      <w:pPr>
        <w:jc w:val="both"/>
        <w:rPr>
          <w:sz w:val="28"/>
        </w:rPr>
      </w:pPr>
      <w:r>
        <w:rPr>
          <w:sz w:val="28"/>
        </w:rPr>
        <w:t xml:space="preserve">M = </w:t>
      </w:r>
      <w:r w:rsidR="00A95B87">
        <w:rPr>
          <w:sz w:val="28"/>
        </w:rPr>
        <w:t>87669</w:t>
      </w:r>
      <w:r w:rsidR="00043769">
        <w:rPr>
          <w:sz w:val="28"/>
        </w:rPr>
        <w:t xml:space="preserve"> </w:t>
      </w:r>
      <w:proofErr w:type="spellStart"/>
      <w:r w:rsidR="00043769">
        <w:rPr>
          <w:sz w:val="28"/>
        </w:rPr>
        <w:t>kPa</w:t>
      </w:r>
      <w:proofErr w:type="spellEnd"/>
    </w:p>
    <w:p w:rsidR="00043769" w:rsidRDefault="00043769" w:rsidP="00043769">
      <w:pPr>
        <w:jc w:val="both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o</w:t>
      </w:r>
      <w:proofErr w:type="spellEnd"/>
      <w:r w:rsidR="00EB4B6F">
        <w:rPr>
          <w:sz w:val="28"/>
        </w:rPr>
        <w:t xml:space="preserve"> = </w:t>
      </w:r>
      <w:r w:rsidR="00A95B87">
        <w:rPr>
          <w:sz w:val="28"/>
        </w:rPr>
        <w:t>49986</w:t>
      </w:r>
      <w:r>
        <w:rPr>
          <w:sz w:val="28"/>
        </w:rPr>
        <w:t xml:space="preserve"> </w:t>
      </w:r>
      <w:proofErr w:type="spellStart"/>
      <w:r>
        <w:rPr>
          <w:sz w:val="28"/>
        </w:rPr>
        <w:t>kPa</w:t>
      </w:r>
      <w:proofErr w:type="spellEnd"/>
    </w:p>
    <w:p w:rsidR="00043769" w:rsidRDefault="00043769" w:rsidP="00043769">
      <w:pPr>
        <w:jc w:val="both"/>
        <w:rPr>
          <w:sz w:val="32"/>
        </w:rPr>
      </w:pPr>
      <w:r>
        <w:rPr>
          <w:sz w:val="28"/>
        </w:rPr>
        <w:t>(dane przyjęto na podstawie PN-81/B-03020).</w:t>
      </w:r>
    </w:p>
    <w:p w:rsidR="0017340A" w:rsidRDefault="0017340A">
      <w:pPr>
        <w:jc w:val="both"/>
        <w:rPr>
          <w:sz w:val="20"/>
        </w:rPr>
      </w:pPr>
    </w:p>
    <w:p w:rsidR="0017340A" w:rsidRDefault="0017340A">
      <w:pPr>
        <w:jc w:val="both"/>
        <w:rPr>
          <w:sz w:val="20"/>
        </w:rPr>
      </w:pPr>
    </w:p>
    <w:p w:rsidR="0017340A" w:rsidRDefault="0017340A">
      <w:pPr>
        <w:numPr>
          <w:ilvl w:val="0"/>
          <w:numId w:val="1"/>
        </w:numPr>
        <w:jc w:val="both"/>
        <w:rPr>
          <w:b/>
          <w:bCs/>
          <w:sz w:val="28"/>
        </w:rPr>
      </w:pPr>
      <w:r>
        <w:rPr>
          <w:b/>
          <w:bCs/>
          <w:sz w:val="28"/>
        </w:rPr>
        <w:t>Wnioski i zalecenia.</w:t>
      </w:r>
    </w:p>
    <w:p w:rsidR="0017340A" w:rsidRDefault="0017340A">
      <w:pPr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W przedmiotowym rejonie w budowie geo</w:t>
      </w:r>
      <w:r w:rsidR="00402CBC">
        <w:rPr>
          <w:sz w:val="28"/>
        </w:rPr>
        <w:t>logicznej podłoża gruntowego bie</w:t>
      </w:r>
      <w:r>
        <w:rPr>
          <w:sz w:val="28"/>
        </w:rPr>
        <w:t>r</w:t>
      </w:r>
      <w:r w:rsidR="00402CBC">
        <w:rPr>
          <w:sz w:val="28"/>
        </w:rPr>
        <w:t>ze</w:t>
      </w:r>
      <w:r>
        <w:rPr>
          <w:sz w:val="28"/>
        </w:rPr>
        <w:t xml:space="preserve"> udział </w:t>
      </w:r>
      <w:r w:rsidR="00B80744">
        <w:rPr>
          <w:sz w:val="28"/>
        </w:rPr>
        <w:t>gleba, glina pylasta, brązowa, twardoplastyczna, wilgotna, rumosz wapienia, półzwarty, wilgotny</w:t>
      </w:r>
      <w:r w:rsidR="00B80F2A">
        <w:rPr>
          <w:sz w:val="28"/>
        </w:rPr>
        <w:t>.</w:t>
      </w:r>
      <w:r>
        <w:rPr>
          <w:sz w:val="28"/>
        </w:rPr>
        <w:t xml:space="preserve"> Zaleganie tych utworów stwierdzono do głębokości </w:t>
      </w:r>
      <w:r w:rsidR="00B80744">
        <w:rPr>
          <w:sz w:val="28"/>
        </w:rPr>
        <w:t>2</w:t>
      </w:r>
      <w:r w:rsidR="001F1214">
        <w:rPr>
          <w:sz w:val="28"/>
        </w:rPr>
        <w:t>,</w:t>
      </w:r>
      <w:r w:rsidR="00B80744">
        <w:rPr>
          <w:sz w:val="28"/>
        </w:rPr>
        <w:t>5</w:t>
      </w:r>
      <w:r>
        <w:rPr>
          <w:sz w:val="28"/>
        </w:rPr>
        <w:t xml:space="preserve">0 m </w:t>
      </w:r>
      <w:proofErr w:type="spellStart"/>
      <w:r>
        <w:rPr>
          <w:sz w:val="28"/>
        </w:rPr>
        <w:t>p.t.t</w:t>
      </w:r>
      <w:proofErr w:type="spellEnd"/>
      <w:r>
        <w:rPr>
          <w:sz w:val="28"/>
        </w:rPr>
        <w:t xml:space="preserve">. </w:t>
      </w:r>
      <w:r w:rsidRPr="001660AF">
        <w:rPr>
          <w:b/>
          <w:sz w:val="28"/>
        </w:rPr>
        <w:t>Wszystkie stwierdzone w wierceniu grunty są gruntami nośnymi.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Parametry geotechniczne gruntu niezbędne do obliczeń konstrukcyjnych przedstawiono w pkt. 4.3.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 w:rsidRPr="00033D5F">
        <w:rPr>
          <w:b/>
          <w:sz w:val="28"/>
        </w:rPr>
        <w:t xml:space="preserve">Zwierciadła wód gruntowych nie stwierdzono do głębokości </w:t>
      </w:r>
      <w:r w:rsidR="00B80744">
        <w:rPr>
          <w:b/>
          <w:sz w:val="28"/>
        </w:rPr>
        <w:t>2</w:t>
      </w:r>
      <w:r w:rsidR="001F1214">
        <w:rPr>
          <w:b/>
          <w:sz w:val="28"/>
        </w:rPr>
        <w:t>,</w:t>
      </w:r>
      <w:r w:rsidR="00B80744">
        <w:rPr>
          <w:b/>
          <w:sz w:val="28"/>
        </w:rPr>
        <w:t>5</w:t>
      </w:r>
      <w:r w:rsidRPr="00033D5F">
        <w:rPr>
          <w:b/>
          <w:sz w:val="28"/>
        </w:rPr>
        <w:t xml:space="preserve">0 m </w:t>
      </w:r>
      <w:proofErr w:type="spellStart"/>
      <w:r w:rsidRPr="00033D5F">
        <w:rPr>
          <w:b/>
          <w:sz w:val="28"/>
        </w:rPr>
        <w:t>p.p.t</w:t>
      </w:r>
      <w:proofErr w:type="spellEnd"/>
      <w:r w:rsidRPr="00033D5F">
        <w:rPr>
          <w:b/>
          <w:sz w:val="28"/>
        </w:rPr>
        <w:t>.</w:t>
      </w:r>
      <w:r>
        <w:rPr>
          <w:sz w:val="28"/>
        </w:rPr>
        <w:t xml:space="preserve"> Nie przewiduje się oddziaływania wód gruntowych poziomu czwartorzęd</w:t>
      </w:r>
      <w:r w:rsidR="001F1214">
        <w:rPr>
          <w:sz w:val="28"/>
        </w:rPr>
        <w:t xml:space="preserve">owego na projektowane obiekty. </w:t>
      </w:r>
      <w:r>
        <w:rPr>
          <w:sz w:val="28"/>
        </w:rPr>
        <w:t xml:space="preserve">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Default="00043769" w:rsidP="00043769">
      <w:pPr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796989">
        <w:rPr>
          <w:sz w:val="28"/>
        </w:rPr>
        <w:br/>
      </w:r>
      <w:r>
        <w:rPr>
          <w:sz w:val="28"/>
        </w:rPr>
        <w:t xml:space="preserve">w litologii warstw budujących podłoże gruntowe.  </w:t>
      </w:r>
    </w:p>
    <w:p w:rsidR="00043769" w:rsidRDefault="00043769" w:rsidP="00043769">
      <w:pPr>
        <w:ind w:left="1080"/>
        <w:jc w:val="both"/>
        <w:rPr>
          <w:sz w:val="28"/>
        </w:rPr>
      </w:pPr>
    </w:p>
    <w:p w:rsidR="00043769" w:rsidRPr="00033D5F" w:rsidRDefault="00043769" w:rsidP="00043769">
      <w:pPr>
        <w:numPr>
          <w:ilvl w:val="1"/>
          <w:numId w:val="1"/>
        </w:numPr>
        <w:jc w:val="both"/>
        <w:rPr>
          <w:sz w:val="32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043769" w:rsidRDefault="00043769" w:rsidP="00043769">
      <w:pPr>
        <w:pStyle w:val="Akapitzlist"/>
        <w:rPr>
          <w:sz w:val="32"/>
        </w:rPr>
      </w:pPr>
    </w:p>
    <w:p w:rsidR="00043769" w:rsidRPr="00CA7472" w:rsidRDefault="00043769" w:rsidP="00043769">
      <w:pPr>
        <w:numPr>
          <w:ilvl w:val="1"/>
          <w:numId w:val="1"/>
        </w:numPr>
        <w:jc w:val="both"/>
        <w:rPr>
          <w:b/>
          <w:sz w:val="32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043769" w:rsidRPr="00CA7472" w:rsidSect="00582F76">
      <w:pgSz w:w="11906" w:h="16838"/>
      <w:pgMar w:top="964" w:right="1418" w:bottom="1418" w:left="96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ctiveWritingStyle w:appName="MSWord" w:lang="pl-PL" w:vendorID="12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813F46"/>
    <w:rsid w:val="00043769"/>
    <w:rsid w:val="00067F07"/>
    <w:rsid w:val="00072D4A"/>
    <w:rsid w:val="000A0CD5"/>
    <w:rsid w:val="00154E05"/>
    <w:rsid w:val="0017340A"/>
    <w:rsid w:val="001F1214"/>
    <w:rsid w:val="001F744B"/>
    <w:rsid w:val="00203DA9"/>
    <w:rsid w:val="00206CC0"/>
    <w:rsid w:val="00234ED4"/>
    <w:rsid w:val="00252001"/>
    <w:rsid w:val="00343D07"/>
    <w:rsid w:val="00363561"/>
    <w:rsid w:val="003C51F5"/>
    <w:rsid w:val="00402CBC"/>
    <w:rsid w:val="004073FF"/>
    <w:rsid w:val="00440EAE"/>
    <w:rsid w:val="004A3B2C"/>
    <w:rsid w:val="004D49B6"/>
    <w:rsid w:val="005213C3"/>
    <w:rsid w:val="005334D2"/>
    <w:rsid w:val="00551187"/>
    <w:rsid w:val="00582F76"/>
    <w:rsid w:val="005A4C08"/>
    <w:rsid w:val="005B2754"/>
    <w:rsid w:val="005B7E2F"/>
    <w:rsid w:val="005E38BA"/>
    <w:rsid w:val="00625544"/>
    <w:rsid w:val="0069473D"/>
    <w:rsid w:val="006A4B20"/>
    <w:rsid w:val="006E697E"/>
    <w:rsid w:val="00796989"/>
    <w:rsid w:val="007A6898"/>
    <w:rsid w:val="007B0EBE"/>
    <w:rsid w:val="0081394B"/>
    <w:rsid w:val="00813F46"/>
    <w:rsid w:val="008E5666"/>
    <w:rsid w:val="00927AFD"/>
    <w:rsid w:val="00961537"/>
    <w:rsid w:val="0099555A"/>
    <w:rsid w:val="009F13D3"/>
    <w:rsid w:val="00A15443"/>
    <w:rsid w:val="00A242C2"/>
    <w:rsid w:val="00A71D88"/>
    <w:rsid w:val="00A95B87"/>
    <w:rsid w:val="00AC4D34"/>
    <w:rsid w:val="00AE1A4F"/>
    <w:rsid w:val="00B13B74"/>
    <w:rsid w:val="00B80744"/>
    <w:rsid w:val="00B80F2A"/>
    <w:rsid w:val="00BA569B"/>
    <w:rsid w:val="00C552E1"/>
    <w:rsid w:val="00C657C5"/>
    <w:rsid w:val="00C66651"/>
    <w:rsid w:val="00C82920"/>
    <w:rsid w:val="00E82EFC"/>
    <w:rsid w:val="00E9046C"/>
    <w:rsid w:val="00EB4B6F"/>
    <w:rsid w:val="00ED36AE"/>
    <w:rsid w:val="00ED62F9"/>
    <w:rsid w:val="00EE169C"/>
    <w:rsid w:val="00EF5FA6"/>
    <w:rsid w:val="00F22CC4"/>
    <w:rsid w:val="00F4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582F76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582F76"/>
    <w:pPr>
      <w:keepNext/>
      <w:jc w:val="both"/>
      <w:outlineLvl w:val="0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582F76"/>
    <w:pPr>
      <w:jc w:val="center"/>
    </w:pPr>
    <w:rPr>
      <w:b/>
      <w:bCs/>
      <w:sz w:val="36"/>
    </w:rPr>
  </w:style>
  <w:style w:type="paragraph" w:styleId="Tekstpodstawowy2">
    <w:name w:val="Body Text 2"/>
    <w:basedOn w:val="Normalny"/>
    <w:rsid w:val="00582F76"/>
    <w:pPr>
      <w:jc w:val="both"/>
    </w:pPr>
    <w:rPr>
      <w:sz w:val="32"/>
    </w:rPr>
  </w:style>
  <w:style w:type="paragraph" w:styleId="Tekstpodstawowy3">
    <w:name w:val="Body Text 3"/>
    <w:basedOn w:val="Normalny"/>
    <w:rsid w:val="00582F76"/>
    <w:pPr>
      <w:jc w:val="both"/>
    </w:pPr>
    <w:rPr>
      <w:sz w:val="28"/>
    </w:rPr>
  </w:style>
  <w:style w:type="paragraph" w:styleId="Tekstpodstawowywcity">
    <w:name w:val="Body Text Indent"/>
    <w:basedOn w:val="Normalny"/>
    <w:rsid w:val="00582F76"/>
    <w:pPr>
      <w:ind w:left="1080"/>
      <w:jc w:val="both"/>
    </w:pPr>
    <w:rPr>
      <w:sz w:val="28"/>
    </w:rPr>
  </w:style>
  <w:style w:type="paragraph" w:styleId="Akapitzlist">
    <w:name w:val="List Paragraph"/>
    <w:basedOn w:val="Normalny"/>
    <w:uiPriority w:val="34"/>
    <w:qFormat/>
    <w:rsid w:val="00043769"/>
    <w:pPr>
      <w:ind w:left="708"/>
    </w:pPr>
  </w:style>
  <w:style w:type="paragraph" w:styleId="Tekstdymka">
    <w:name w:val="Balloon Text"/>
    <w:basedOn w:val="Normalny"/>
    <w:link w:val="TekstdymkaZnak"/>
    <w:rsid w:val="005B275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5B27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icha&#322;%20Potempa\Moje%20dokumenty\mroszczak_hydro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mroszczak_hydro</Template>
  <TotalTime>13</TotalTime>
  <Pages>4</Pages>
  <Words>717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29</cp:revision>
  <cp:lastPrinted>2005-07-11T17:29:00Z</cp:lastPrinted>
  <dcterms:created xsi:type="dcterms:W3CDTF">2015-02-26T08:46:00Z</dcterms:created>
  <dcterms:modified xsi:type="dcterms:W3CDTF">2015-02-26T09:20:00Z</dcterms:modified>
</cp:coreProperties>
</file>