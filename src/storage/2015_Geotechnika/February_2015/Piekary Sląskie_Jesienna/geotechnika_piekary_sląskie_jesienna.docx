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E73B0F">
      <w:r w:rsidRPr="00E73B0F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E73B0F">
      <w:r w:rsidRPr="00E73B0F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E73B0F">
      <w:r w:rsidRPr="00E73B0F">
        <w:rPr>
          <w:noProof/>
          <w:sz w:val="20"/>
        </w:rPr>
        <w:pict>
          <v:shape id="_x0000_s1029" type="#_x0000_t202" style="position:absolute;margin-left:-9pt;margin-top:1.7pt;width:513pt;height:90.95pt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geotech</w:t>
                  </w:r>
                  <w:r w:rsidR="00AC0875">
                    <w:t xml:space="preserve">niczna dla projektowanej </w:t>
                  </w:r>
                  <w:r w:rsidR="00287AA0">
                    <w:t xml:space="preserve">budowy </w:t>
                  </w:r>
                  <w:r w:rsidR="00B546AB">
                    <w:t>domu jednorodzinnego</w:t>
                  </w:r>
                  <w:r w:rsidR="00B82878">
                    <w:t xml:space="preserve"> </w:t>
                  </w:r>
                  <w:r w:rsidR="00B45530">
                    <w:t xml:space="preserve">na dz. nr 925 </w:t>
                  </w:r>
                  <w:r w:rsidR="00B82878">
                    <w:t>przy ul</w:t>
                  </w:r>
                  <w:r w:rsidR="001125F6">
                    <w:t>.</w:t>
                  </w:r>
                  <w:r w:rsidR="00B82878">
                    <w:t xml:space="preserve"> </w:t>
                  </w:r>
                  <w:r w:rsidR="00B45530">
                    <w:t>Jesiennej</w:t>
                  </w:r>
                  <w:r w:rsidR="001125F6">
                    <w:t xml:space="preserve"> </w:t>
                  </w:r>
                  <w:r w:rsidR="00B45530">
                    <w:br/>
                  </w:r>
                  <w:r w:rsidR="001125F6">
                    <w:t xml:space="preserve">w </w:t>
                  </w:r>
                  <w:r w:rsidR="00B45530">
                    <w:t>Piekarach Śląskich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E73B0F">
      <w:r w:rsidRPr="00E73B0F">
        <w:rPr>
          <w:noProof/>
          <w:sz w:val="20"/>
        </w:rPr>
        <w:pict>
          <v:shape id="_x0000_s1034" type="#_x0000_t202" style="position:absolute;margin-left:13pt;margin-top:.3pt;width:243pt;height:110.25pt;z-index:-251655680;mso-wrap-edited:f" wrapcoords="-67 0 -67 21000 21600 21000 21600 0 -67 0" stroked="f">
            <v:textbox>
              <w:txbxContent>
                <w:p w:rsidR="00B45530" w:rsidRPr="00D3125C" w:rsidRDefault="00B45530" w:rsidP="00B4553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Zleceniodawca:</w:t>
                  </w:r>
                </w:p>
                <w:p w:rsidR="00B45530" w:rsidRDefault="00B45530" w:rsidP="00B4553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DUDA Architektura Budownictwo</w:t>
                  </w:r>
                </w:p>
                <w:p w:rsidR="00B45530" w:rsidRDefault="00B45530" w:rsidP="00B4553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ul. Mikołowska 56</w:t>
                  </w:r>
                </w:p>
                <w:p w:rsidR="00B45530" w:rsidRDefault="00B45530" w:rsidP="00B4553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40-065 Katowice</w:t>
                  </w:r>
                </w:p>
                <w:p w:rsidR="00977EFF" w:rsidRPr="00F7299D" w:rsidRDefault="00977EFF" w:rsidP="00B82878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E73B0F">
      <w:r w:rsidRPr="00E73B0F">
        <w:rPr>
          <w:noProof/>
          <w:sz w:val="20"/>
        </w:rPr>
        <w:pict>
          <v:shape id="_x0000_s1031" type="#_x0000_t202" style="position:absolute;margin-left:18pt;margin-top:7.7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E73B0F">
      <w:r w:rsidRPr="00E73B0F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B82878">
                  <w:pPr>
                    <w:jc w:val="center"/>
                  </w:pPr>
                  <w:r>
                    <w:t>Luty</w:t>
                  </w:r>
                  <w:r w:rsidR="006712CA">
                    <w:t>, 2015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321BB2" w:rsidRPr="00066916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321BB2" w:rsidRPr="00C52897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321BB2" w:rsidRPr="007914B9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626AB8">
        <w:rPr>
          <w:sz w:val="28"/>
        </w:rPr>
        <w:br/>
      </w:r>
      <w:r w:rsidR="005349D1">
        <w:rPr>
          <w:sz w:val="28"/>
        </w:rPr>
        <w:t xml:space="preserve">przy ul. </w:t>
      </w:r>
      <w:r w:rsidR="00B45530">
        <w:rPr>
          <w:sz w:val="28"/>
        </w:rPr>
        <w:t>Jesiennej w Piekarach Śląskich</w:t>
      </w:r>
      <w:r>
        <w:rPr>
          <w:sz w:val="28"/>
        </w:rPr>
        <w:t>. Ma to na celu stwierdzenie właściwości geotechnicznych warstwy gruntu</w:t>
      </w:r>
      <w:r w:rsidR="00F57D32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Pr="0045191E" w:rsidRDefault="00C70197">
      <w:pPr>
        <w:ind w:left="360"/>
        <w:jc w:val="both"/>
        <w:rPr>
          <w:bCs/>
          <w:sz w:val="28"/>
        </w:rPr>
      </w:pPr>
    </w:p>
    <w:p w:rsidR="00C70197" w:rsidRPr="0045191E" w:rsidRDefault="00C70197">
      <w:pPr>
        <w:numPr>
          <w:ilvl w:val="1"/>
          <w:numId w:val="1"/>
        </w:numPr>
        <w:jc w:val="both"/>
        <w:rPr>
          <w:sz w:val="28"/>
        </w:rPr>
      </w:pPr>
      <w:r w:rsidRPr="0045191E"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B45530">
        <w:rPr>
          <w:sz w:val="28"/>
        </w:rPr>
        <w:t>2</w:t>
      </w:r>
      <w:r w:rsidR="00B426EB">
        <w:rPr>
          <w:sz w:val="28"/>
        </w:rPr>
        <w:t>,</w:t>
      </w:r>
      <w:r w:rsidR="00B45530">
        <w:rPr>
          <w:sz w:val="28"/>
        </w:rPr>
        <w:t>5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D3622" w:rsidRDefault="00CD3622" w:rsidP="00124698">
      <w:pPr>
        <w:ind w:left="360" w:firstLine="348"/>
        <w:jc w:val="both"/>
        <w:rPr>
          <w:sz w:val="28"/>
        </w:rPr>
      </w:pP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3930C9">
        <w:rPr>
          <w:sz w:val="28"/>
        </w:rPr>
        <w:t xml:space="preserve">nasyp niekontrolowany, piasek pylasty, szary </w:t>
      </w:r>
      <w:r w:rsidR="003930C9">
        <w:rPr>
          <w:sz w:val="28"/>
        </w:rPr>
        <w:br/>
        <w:t xml:space="preserve">i żółty, średnio zagęszczony, wilgotny, glina piaszczysta, żółta </w:t>
      </w:r>
      <w:r w:rsidR="003930C9">
        <w:rPr>
          <w:sz w:val="28"/>
        </w:rPr>
        <w:br/>
        <w:t xml:space="preserve">i kremowa, twardoplastyczna wilgotna, glina pylasta, żółta </w:t>
      </w:r>
      <w:r w:rsidR="003930C9">
        <w:rPr>
          <w:sz w:val="28"/>
        </w:rPr>
        <w:br/>
        <w:t xml:space="preserve">i kremowa, twardoplastyczna, wilgotna, </w:t>
      </w:r>
      <w:r w:rsidR="00A67D51">
        <w:rPr>
          <w:sz w:val="28"/>
        </w:rPr>
        <w:t xml:space="preserve"> </w:t>
      </w:r>
      <w:r w:rsidR="003930C9">
        <w:rPr>
          <w:sz w:val="28"/>
        </w:rPr>
        <w:t xml:space="preserve">pył szary i kremowy </w:t>
      </w:r>
      <w:r w:rsidR="003930C9">
        <w:rPr>
          <w:sz w:val="28"/>
        </w:rPr>
        <w:br/>
        <w:t xml:space="preserve">z wkładkami piasków średnich, twardoplastyczny, wilgotny, 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</w:t>
      </w:r>
      <w:r w:rsidR="001C6E19">
        <w:rPr>
          <w:sz w:val="28"/>
        </w:rPr>
        <w:t xml:space="preserve"> produktywny</w:t>
      </w:r>
      <w:r>
        <w:rPr>
          <w:sz w:val="28"/>
        </w:rPr>
        <w:t xml:space="preserve"> – piaskowce, mułowce i iłowce </w:t>
      </w:r>
      <w:r w:rsidR="001C6E19">
        <w:rPr>
          <w:sz w:val="28"/>
        </w:rPr>
        <w:br/>
      </w:r>
      <w:r>
        <w:rPr>
          <w:sz w:val="28"/>
        </w:rPr>
        <w:t>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9713B2">
        <w:t>4</w:t>
      </w:r>
      <w:r w:rsidR="00DB1EA1">
        <w:t xml:space="preserve"> </w:t>
      </w:r>
      <w:r>
        <w:t>(profile otworów wiertniczych</w:t>
      </w:r>
      <w:r w:rsidR="00325FE0">
        <w:t xml:space="preserve"> oraz przekr</w:t>
      </w:r>
      <w:r w:rsidR="009713B2">
        <w:t>ój</w:t>
      </w:r>
      <w:r w:rsidR="00A67D51">
        <w:t xml:space="preserve"> geologiczn</w:t>
      </w:r>
      <w:r w:rsidR="009713B2">
        <w:t>y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 wód gruntowych</w:t>
      </w:r>
      <w:r w:rsidR="000A1653">
        <w:rPr>
          <w:b/>
        </w:rPr>
        <w:t xml:space="preserve">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="009351C0">
        <w:rPr>
          <w:b/>
        </w:rPr>
        <w:t>na</w:t>
      </w:r>
      <w:r w:rsidRPr="00043769">
        <w:rPr>
          <w:b/>
        </w:rPr>
        <w:t xml:space="preserve"> głębokości </w:t>
      </w:r>
      <w:r w:rsidR="00CD3622">
        <w:rPr>
          <w:b/>
        </w:rPr>
        <w:t xml:space="preserve">ok. </w:t>
      </w:r>
      <w:r w:rsidR="009351C0">
        <w:rPr>
          <w:b/>
        </w:rPr>
        <w:t>1</w:t>
      </w:r>
      <w:r w:rsidR="00CD3622">
        <w:rPr>
          <w:b/>
        </w:rPr>
        <w:t>,</w:t>
      </w:r>
      <w:r w:rsidR="009351C0">
        <w:rPr>
          <w:b/>
        </w:rPr>
        <w:t>7</w:t>
      </w:r>
      <w:r w:rsidR="000A1653">
        <w:rPr>
          <w:b/>
        </w:rPr>
        <w:t>0</w:t>
      </w:r>
      <w:r w:rsidR="00CD3622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>.</w:t>
      </w:r>
      <w:r w:rsidR="00CD3622">
        <w:rPr>
          <w:b/>
        </w:rPr>
        <w:t xml:space="preserve"> 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A43527">
        <w:rPr>
          <w:sz w:val="28"/>
        </w:rPr>
        <w:t>4</w:t>
      </w:r>
      <w:r w:rsidR="00536BAC">
        <w:rPr>
          <w:sz w:val="28"/>
        </w:rPr>
        <w:t xml:space="preserve"> </w:t>
      </w:r>
      <w:r w:rsidR="00EE370A">
        <w:rPr>
          <w:sz w:val="28"/>
        </w:rPr>
        <w:t>warstw</w:t>
      </w:r>
      <w:r w:rsidR="00A43527">
        <w:rPr>
          <w:sz w:val="28"/>
        </w:rPr>
        <w:t>y</w:t>
      </w:r>
      <w:r>
        <w:rPr>
          <w:sz w:val="28"/>
        </w:rPr>
        <w:t xml:space="preserve"> geotechniczn</w:t>
      </w:r>
      <w:r w:rsidR="00A43527">
        <w:rPr>
          <w:sz w:val="28"/>
        </w:rPr>
        <w:t>e</w:t>
      </w:r>
      <w:r w:rsidR="00EE370A">
        <w:rPr>
          <w:sz w:val="28"/>
        </w:rPr>
        <w:t>, któr</w:t>
      </w:r>
      <w:r w:rsidR="00A43527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A43527" w:rsidRDefault="00A43527">
      <w:pPr>
        <w:pStyle w:val="Tekstpodstawowy2"/>
        <w:rPr>
          <w:sz w:val="28"/>
        </w:rPr>
      </w:pP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b/>
          <w:bCs/>
          <w:sz w:val="28"/>
        </w:rPr>
        <w:t>I warstwa geotechniczna</w:t>
      </w:r>
      <w:r w:rsidRPr="00DA1297">
        <w:rPr>
          <w:sz w:val="28"/>
        </w:rPr>
        <w:t xml:space="preserve"> – </w:t>
      </w:r>
      <w:r w:rsidRPr="00DA1297">
        <w:rPr>
          <w:b/>
          <w:sz w:val="28"/>
        </w:rPr>
        <w:t xml:space="preserve">piasek </w:t>
      </w:r>
      <w:r w:rsidR="00C2203F">
        <w:rPr>
          <w:b/>
          <w:sz w:val="28"/>
        </w:rPr>
        <w:t>pylasty</w:t>
      </w:r>
      <w:r w:rsidRPr="00DA1297">
        <w:rPr>
          <w:sz w:val="28"/>
        </w:rPr>
        <w:t xml:space="preserve">, </w:t>
      </w:r>
      <w:r w:rsidR="00F12742">
        <w:rPr>
          <w:sz w:val="28"/>
        </w:rPr>
        <w:t xml:space="preserve">szary i </w:t>
      </w:r>
      <w:r>
        <w:rPr>
          <w:sz w:val="28"/>
        </w:rPr>
        <w:t>żółty</w:t>
      </w:r>
      <w:r w:rsidRPr="00DA1297">
        <w:rPr>
          <w:sz w:val="28"/>
        </w:rPr>
        <w:t xml:space="preserve">, zalegający </w:t>
      </w:r>
      <w:r w:rsidR="00C2203F">
        <w:rPr>
          <w:sz w:val="28"/>
        </w:rPr>
        <w:br/>
      </w:r>
      <w:r w:rsidRPr="00DA1297">
        <w:rPr>
          <w:sz w:val="28"/>
        </w:rPr>
        <w:t xml:space="preserve">w przedmiotowym rejonie </w:t>
      </w:r>
      <w:r>
        <w:rPr>
          <w:sz w:val="28"/>
        </w:rPr>
        <w:t>w otwor</w:t>
      </w:r>
      <w:r w:rsidR="00F12742">
        <w:rPr>
          <w:sz w:val="28"/>
        </w:rPr>
        <w:t>ze</w:t>
      </w:r>
      <w:r>
        <w:rPr>
          <w:sz w:val="28"/>
        </w:rPr>
        <w:t xml:space="preserve"> nr 1/02/15 </w:t>
      </w:r>
      <w:r w:rsidRPr="00DA1297">
        <w:rPr>
          <w:sz w:val="28"/>
        </w:rPr>
        <w:t xml:space="preserve">do głębokości ok. </w:t>
      </w:r>
      <w:r w:rsidR="00C2203F">
        <w:rPr>
          <w:sz w:val="28"/>
        </w:rPr>
        <w:t>0</w:t>
      </w:r>
      <w:r w:rsidRPr="00DA1297">
        <w:rPr>
          <w:sz w:val="28"/>
        </w:rPr>
        <w:t>,</w:t>
      </w:r>
      <w:r w:rsidR="00C2203F">
        <w:rPr>
          <w:sz w:val="28"/>
        </w:rPr>
        <w:t>70</w:t>
      </w:r>
      <w:r w:rsidR="00F12742">
        <w:rPr>
          <w:sz w:val="28"/>
        </w:rPr>
        <w:t xml:space="preserve"> m </w:t>
      </w:r>
      <w:proofErr w:type="spellStart"/>
      <w:r w:rsidR="00F12742">
        <w:rPr>
          <w:sz w:val="28"/>
        </w:rPr>
        <w:t>p.p.t</w:t>
      </w:r>
      <w:proofErr w:type="spellEnd"/>
      <w:r w:rsidR="00C2203F">
        <w:rPr>
          <w:sz w:val="28"/>
        </w:rPr>
        <w:t xml:space="preserve">. </w:t>
      </w:r>
      <w:r w:rsidRPr="00DA1297">
        <w:rPr>
          <w:sz w:val="28"/>
        </w:rPr>
        <w:t xml:space="preserve">Są to piaski, średnio zagęszczone, </w:t>
      </w:r>
      <w:r w:rsidR="00C2203F">
        <w:rPr>
          <w:sz w:val="28"/>
        </w:rPr>
        <w:t>wilgotne</w:t>
      </w:r>
      <w:r w:rsidRPr="00DA1297">
        <w:rPr>
          <w:sz w:val="28"/>
        </w:rPr>
        <w:t>, w których określono 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>= 0,</w:t>
      </w:r>
      <w:r w:rsidR="00F12742">
        <w:rPr>
          <w:sz w:val="28"/>
        </w:rPr>
        <w:t>38</w:t>
      </w:r>
      <w:r w:rsidRPr="00DA1297">
        <w:rPr>
          <w:sz w:val="28"/>
        </w:rPr>
        <w:t>.</w:t>
      </w:r>
    </w:p>
    <w:p w:rsidR="00A43527" w:rsidRPr="00DA1297" w:rsidRDefault="00A43527" w:rsidP="00A43527">
      <w:pPr>
        <w:pStyle w:val="Tekstpodstawowy2"/>
        <w:rPr>
          <w:sz w:val="28"/>
        </w:rPr>
      </w:pPr>
    </w:p>
    <w:p w:rsidR="00A43527" w:rsidRPr="00DA1297" w:rsidRDefault="00A43527" w:rsidP="00A43527">
      <w:pPr>
        <w:pStyle w:val="Tekstpodstawowy2"/>
        <w:rPr>
          <w:sz w:val="28"/>
        </w:rPr>
      </w:pPr>
      <w:proofErr w:type="spellStart"/>
      <w:r w:rsidRPr="00DA1297">
        <w:rPr>
          <w:sz w:val="28"/>
        </w:rPr>
        <w:t>w</w:t>
      </w:r>
      <w:r w:rsidRPr="00DA1297">
        <w:rPr>
          <w:sz w:val="28"/>
          <w:vertAlign w:val="subscript"/>
        </w:rPr>
        <w:t>n</w:t>
      </w:r>
      <w:proofErr w:type="spellEnd"/>
      <w:r w:rsidRPr="00DA1297">
        <w:rPr>
          <w:sz w:val="28"/>
        </w:rPr>
        <w:t xml:space="preserve"> = </w:t>
      </w:r>
      <w:r w:rsidR="00AB1F99">
        <w:rPr>
          <w:sz w:val="28"/>
        </w:rPr>
        <w:t>16</w:t>
      </w:r>
      <w:r w:rsidRPr="00DA1297">
        <w:rPr>
          <w:sz w:val="28"/>
        </w:rPr>
        <w:t>,0 %</w:t>
      </w:r>
    </w:p>
    <w:p w:rsidR="00A43527" w:rsidRPr="00DA1297" w:rsidRDefault="00A43527" w:rsidP="00A43527">
      <w:pPr>
        <w:pStyle w:val="Tekstpodstawowy2"/>
        <w:rPr>
          <w:sz w:val="28"/>
          <w:vertAlign w:val="superscript"/>
        </w:rPr>
      </w:pPr>
      <w:r w:rsidRPr="00DA1297">
        <w:rPr>
          <w:sz w:val="28"/>
        </w:rPr>
        <w:sym w:font="Symbol" w:char="F072"/>
      </w:r>
      <w:r w:rsidRPr="00DA1297">
        <w:rPr>
          <w:sz w:val="28"/>
        </w:rPr>
        <w:t xml:space="preserve"> = </w:t>
      </w:r>
      <w:r w:rsidR="00AB1F99">
        <w:rPr>
          <w:sz w:val="28"/>
        </w:rPr>
        <w:t>1</w:t>
      </w:r>
      <w:r w:rsidRPr="00DA1297">
        <w:rPr>
          <w:sz w:val="28"/>
        </w:rPr>
        <w:t>,</w:t>
      </w:r>
      <w:r w:rsidR="00AB1F99">
        <w:rPr>
          <w:sz w:val="28"/>
        </w:rPr>
        <w:t>75</w:t>
      </w:r>
      <w:r w:rsidRPr="00DA1297">
        <w:rPr>
          <w:sz w:val="28"/>
        </w:rPr>
        <w:t xml:space="preserve"> t/m</w:t>
      </w:r>
      <w:r w:rsidRPr="00DA1297">
        <w:rPr>
          <w:sz w:val="28"/>
          <w:vertAlign w:val="superscript"/>
        </w:rPr>
        <w:t>3</w:t>
      </w: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sym w:font="Symbol" w:char="F072"/>
      </w:r>
      <w:r w:rsidRPr="00DA1297">
        <w:rPr>
          <w:sz w:val="28"/>
          <w:vertAlign w:val="subscript"/>
        </w:rPr>
        <w:t>s</w:t>
      </w:r>
      <w:r w:rsidRPr="00DA1297">
        <w:rPr>
          <w:sz w:val="28"/>
        </w:rPr>
        <w:t xml:space="preserve"> = 2,65 t/m</w:t>
      </w:r>
      <w:r w:rsidRPr="00DA1297">
        <w:rPr>
          <w:sz w:val="28"/>
          <w:vertAlign w:val="superscript"/>
        </w:rPr>
        <w:t>3</w:t>
      </w: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t>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 xml:space="preserve"> = 0,</w:t>
      </w:r>
      <w:r w:rsidR="007F3AD2">
        <w:rPr>
          <w:sz w:val="28"/>
        </w:rPr>
        <w:t>38</w:t>
      </w:r>
    </w:p>
    <w:p w:rsidR="00A43527" w:rsidRPr="00DA1297" w:rsidRDefault="00A43527" w:rsidP="00A43527">
      <w:pPr>
        <w:pStyle w:val="Tekstpodstawowy2"/>
      </w:pPr>
      <w:r w:rsidRPr="00DA1297">
        <w:rPr>
          <w:sz w:val="28"/>
        </w:rPr>
        <w:sym w:font="Symbol" w:char="F06A"/>
      </w:r>
      <w:r w:rsidRPr="00DA1297">
        <w:rPr>
          <w:sz w:val="28"/>
        </w:rPr>
        <w:t xml:space="preserve"> = </w:t>
      </w:r>
      <w:r w:rsidR="007F3AD2">
        <w:rPr>
          <w:sz w:val="28"/>
        </w:rPr>
        <w:t>29</w:t>
      </w:r>
      <w:r w:rsidRPr="00DA1297">
        <w:rPr>
          <w:sz w:val="28"/>
        </w:rPr>
        <w:t>,</w:t>
      </w:r>
      <w:r w:rsidR="007F3AD2">
        <w:rPr>
          <w:sz w:val="28"/>
        </w:rPr>
        <w:t>8</w:t>
      </w:r>
      <w:r w:rsidRPr="00DA1297">
        <w:rPr>
          <w:sz w:val="28"/>
          <w:vertAlign w:val="superscript"/>
        </w:rPr>
        <w:t>o</w:t>
      </w:r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>M</w:t>
      </w:r>
      <w:r w:rsidRPr="00DA1297">
        <w:rPr>
          <w:sz w:val="28"/>
          <w:vertAlign w:val="subscript"/>
        </w:rPr>
        <w:t>o</w:t>
      </w:r>
      <w:r w:rsidRPr="00DA1297">
        <w:rPr>
          <w:sz w:val="28"/>
        </w:rPr>
        <w:t xml:space="preserve"> = </w:t>
      </w:r>
      <w:r w:rsidR="007F3AD2">
        <w:rPr>
          <w:sz w:val="28"/>
        </w:rPr>
        <w:t>49344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 xml:space="preserve">M = </w:t>
      </w:r>
      <w:r w:rsidR="007F3AD2">
        <w:rPr>
          <w:sz w:val="28"/>
        </w:rPr>
        <w:t>61681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43527" w:rsidRDefault="00A43527" w:rsidP="00A43527">
      <w:pPr>
        <w:jc w:val="both"/>
        <w:rPr>
          <w:sz w:val="28"/>
        </w:rPr>
      </w:pPr>
      <w:proofErr w:type="spellStart"/>
      <w:r w:rsidRPr="00DA1297">
        <w:rPr>
          <w:sz w:val="28"/>
        </w:rPr>
        <w:t>E</w:t>
      </w:r>
      <w:r w:rsidRPr="00DA1297">
        <w:rPr>
          <w:sz w:val="28"/>
          <w:vertAlign w:val="subscript"/>
        </w:rPr>
        <w:t>o</w:t>
      </w:r>
      <w:proofErr w:type="spellEnd"/>
      <w:r w:rsidRPr="00DA1297">
        <w:rPr>
          <w:sz w:val="28"/>
        </w:rPr>
        <w:t xml:space="preserve"> = </w:t>
      </w:r>
      <w:r w:rsidR="007F3AD2">
        <w:rPr>
          <w:sz w:val="28"/>
        </w:rPr>
        <w:t>36833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C40C86" w:rsidRDefault="00C40C86">
      <w:pPr>
        <w:pStyle w:val="Tekstpodstawowy2"/>
        <w:rPr>
          <w:sz w:val="28"/>
        </w:rPr>
      </w:pP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lastRenderedPageBreak/>
        <w:t>I</w:t>
      </w:r>
      <w:r w:rsidR="002B127B">
        <w:rPr>
          <w:b/>
          <w:sz w:val="28"/>
          <w:szCs w:val="28"/>
        </w:rPr>
        <w:t>I</w:t>
      </w:r>
      <w:r w:rsidRPr="00C40C86">
        <w:rPr>
          <w:b/>
          <w:sz w:val="28"/>
          <w:szCs w:val="28"/>
        </w:rPr>
        <w:t xml:space="preserve"> warstwa geotechniczna – glina </w:t>
      </w:r>
      <w:r w:rsidR="00FE08C1">
        <w:rPr>
          <w:b/>
          <w:sz w:val="28"/>
          <w:szCs w:val="28"/>
        </w:rPr>
        <w:t>piaszczysta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 w:rsidR="007D783F">
        <w:rPr>
          <w:sz w:val="28"/>
          <w:szCs w:val="28"/>
        </w:rPr>
        <w:t>żółta i kremowa</w:t>
      </w:r>
      <w:r w:rsidR="00132A70">
        <w:rPr>
          <w:sz w:val="28"/>
          <w:szCs w:val="28"/>
        </w:rPr>
        <w:t xml:space="preserve">, zalegająca </w:t>
      </w:r>
      <w:r w:rsidR="00FE08C1">
        <w:rPr>
          <w:sz w:val="28"/>
          <w:szCs w:val="28"/>
        </w:rPr>
        <w:br/>
      </w:r>
      <w:r w:rsidRPr="00C40C86">
        <w:rPr>
          <w:sz w:val="28"/>
          <w:szCs w:val="28"/>
        </w:rPr>
        <w:t>w przedmiotowym rejonie do głębokości ok. 1,</w:t>
      </w:r>
      <w:r w:rsidR="00FE08C1">
        <w:rPr>
          <w:sz w:val="28"/>
          <w:szCs w:val="28"/>
        </w:rPr>
        <w:t>0</w:t>
      </w:r>
      <w:r w:rsidRPr="00C40C86">
        <w:rPr>
          <w:sz w:val="28"/>
          <w:szCs w:val="28"/>
        </w:rPr>
        <w:t xml:space="preserve">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FE08C1">
        <w:rPr>
          <w:sz w:val="28"/>
          <w:szCs w:val="28"/>
        </w:rPr>
        <w:t>08</w:t>
      </w:r>
      <w:r w:rsidRPr="00DA1297">
        <w:rPr>
          <w:sz w:val="28"/>
          <w:szCs w:val="28"/>
        </w:rPr>
        <w:t>.</w:t>
      </w: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77375B">
        <w:rPr>
          <w:sz w:val="28"/>
          <w:szCs w:val="28"/>
          <w:lang w:val="en-US"/>
        </w:rPr>
        <w:t>12</w:t>
      </w:r>
      <w:r w:rsidRPr="00DA1297">
        <w:rPr>
          <w:sz w:val="28"/>
          <w:szCs w:val="28"/>
          <w:lang w:val="en-US"/>
        </w:rPr>
        <w:t xml:space="preserve"> %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 w:rsidR="0096151B">
        <w:rPr>
          <w:sz w:val="28"/>
          <w:szCs w:val="28"/>
          <w:lang w:val="en-US"/>
        </w:rPr>
        <w:t xml:space="preserve"> = 2,</w:t>
      </w:r>
      <w:r w:rsidR="0077375B">
        <w:rPr>
          <w:sz w:val="28"/>
          <w:szCs w:val="28"/>
          <w:lang w:val="en-US"/>
        </w:rPr>
        <w:t>2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77375B">
        <w:rPr>
          <w:sz w:val="28"/>
          <w:szCs w:val="28"/>
          <w:lang w:val="en-US"/>
        </w:rPr>
        <w:t>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B82878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t>I</w:t>
      </w:r>
      <w:r w:rsidRPr="00B82878">
        <w:rPr>
          <w:sz w:val="28"/>
          <w:szCs w:val="28"/>
          <w:vertAlign w:val="subscript"/>
          <w:lang w:val="en-US"/>
        </w:rPr>
        <w:t>L</w:t>
      </w:r>
      <w:r w:rsidRPr="00B82878">
        <w:rPr>
          <w:sz w:val="28"/>
          <w:szCs w:val="28"/>
          <w:lang w:val="en-US"/>
        </w:rPr>
        <w:t xml:space="preserve"> = 0,</w:t>
      </w:r>
      <w:r w:rsidR="0077375B">
        <w:rPr>
          <w:sz w:val="28"/>
          <w:szCs w:val="28"/>
          <w:lang w:val="en-US"/>
        </w:rPr>
        <w:t>08</w:t>
      </w:r>
    </w:p>
    <w:p w:rsidR="00C40C86" w:rsidRPr="0077375B" w:rsidRDefault="00C40C86" w:rsidP="00C40C86">
      <w:pPr>
        <w:pStyle w:val="Tekstpodstawowy2"/>
        <w:rPr>
          <w:b/>
          <w:bCs/>
          <w:sz w:val="28"/>
          <w:szCs w:val="28"/>
        </w:rPr>
      </w:pPr>
      <w:proofErr w:type="spellStart"/>
      <w:r w:rsidRPr="0077375B">
        <w:rPr>
          <w:sz w:val="28"/>
          <w:szCs w:val="28"/>
        </w:rPr>
        <w:t>c</w:t>
      </w:r>
      <w:r w:rsidRPr="0077375B">
        <w:rPr>
          <w:sz w:val="28"/>
          <w:szCs w:val="28"/>
          <w:vertAlign w:val="subscript"/>
        </w:rPr>
        <w:t>u</w:t>
      </w:r>
      <w:proofErr w:type="spellEnd"/>
      <w:r w:rsidRPr="0077375B">
        <w:rPr>
          <w:sz w:val="28"/>
          <w:szCs w:val="28"/>
        </w:rPr>
        <w:t xml:space="preserve"> = </w:t>
      </w:r>
      <w:r w:rsidR="0096151B" w:rsidRPr="0077375B">
        <w:rPr>
          <w:sz w:val="28"/>
          <w:szCs w:val="28"/>
        </w:rPr>
        <w:t>3</w:t>
      </w:r>
      <w:r w:rsidR="0077375B" w:rsidRPr="0077375B">
        <w:rPr>
          <w:sz w:val="28"/>
          <w:szCs w:val="28"/>
        </w:rPr>
        <w:t>6</w:t>
      </w:r>
      <w:r w:rsidR="0096151B" w:rsidRPr="0077375B">
        <w:rPr>
          <w:sz w:val="28"/>
          <w:szCs w:val="28"/>
        </w:rPr>
        <w:t>,</w:t>
      </w:r>
      <w:r w:rsidR="0077375B" w:rsidRPr="0077375B">
        <w:rPr>
          <w:sz w:val="28"/>
          <w:szCs w:val="28"/>
        </w:rPr>
        <w:t>33</w:t>
      </w:r>
      <w:r w:rsidRPr="0077375B">
        <w:rPr>
          <w:sz w:val="28"/>
          <w:szCs w:val="28"/>
        </w:rPr>
        <w:t xml:space="preserve"> </w:t>
      </w:r>
      <w:proofErr w:type="spellStart"/>
      <w:r w:rsidRPr="0077375B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77375B">
        <w:rPr>
          <w:sz w:val="28"/>
          <w:szCs w:val="28"/>
        </w:rPr>
        <w:t>20</w:t>
      </w:r>
      <w:r w:rsidRPr="00DA1297">
        <w:rPr>
          <w:sz w:val="28"/>
          <w:szCs w:val="28"/>
        </w:rPr>
        <w:t>,</w:t>
      </w:r>
      <w:r w:rsidR="0077375B">
        <w:rPr>
          <w:sz w:val="28"/>
          <w:szCs w:val="28"/>
        </w:rPr>
        <w:t>5</w:t>
      </w:r>
      <w:r w:rsidRPr="00DA1297">
        <w:rPr>
          <w:sz w:val="28"/>
          <w:szCs w:val="28"/>
          <w:vertAlign w:val="superscript"/>
        </w:rPr>
        <w:t>o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77375B">
        <w:rPr>
          <w:sz w:val="28"/>
          <w:szCs w:val="28"/>
        </w:rPr>
        <w:t>50954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77375B">
        <w:rPr>
          <w:sz w:val="28"/>
          <w:szCs w:val="28"/>
        </w:rPr>
        <w:t>67922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77375B">
        <w:rPr>
          <w:sz w:val="28"/>
          <w:szCs w:val="28"/>
        </w:rPr>
        <w:t>38725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565A85" w:rsidRPr="00DA1297" w:rsidRDefault="00565A85">
      <w:pPr>
        <w:pStyle w:val="Tekstpodstawowy2"/>
        <w:rPr>
          <w:sz w:val="28"/>
        </w:rPr>
      </w:pPr>
    </w:p>
    <w:p w:rsidR="002B127B" w:rsidRPr="00DA1297" w:rsidRDefault="002B127B" w:rsidP="002B127B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II</w:t>
      </w:r>
      <w:r w:rsidRPr="00C40C86">
        <w:rPr>
          <w:b/>
          <w:sz w:val="28"/>
          <w:szCs w:val="28"/>
        </w:rPr>
        <w:t xml:space="preserve"> warstwa geotechniczna – glina </w:t>
      </w:r>
      <w:r>
        <w:rPr>
          <w:b/>
          <w:sz w:val="28"/>
          <w:szCs w:val="28"/>
        </w:rPr>
        <w:t>pylasta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 w:rsidR="00FF4AC7">
        <w:rPr>
          <w:sz w:val="28"/>
          <w:szCs w:val="28"/>
        </w:rPr>
        <w:t xml:space="preserve">żółta i kremowa </w:t>
      </w:r>
      <w:r>
        <w:rPr>
          <w:sz w:val="28"/>
          <w:szCs w:val="28"/>
        </w:rPr>
        <w:t xml:space="preserve">zalegająca </w:t>
      </w:r>
      <w:r w:rsidR="00FF4AC7">
        <w:rPr>
          <w:sz w:val="28"/>
          <w:szCs w:val="28"/>
        </w:rPr>
        <w:br/>
      </w:r>
      <w:r w:rsidRPr="00C40C86">
        <w:rPr>
          <w:sz w:val="28"/>
          <w:szCs w:val="28"/>
        </w:rPr>
        <w:t>w przedmiotowym rejonie do głębokości</w:t>
      </w:r>
      <w:r>
        <w:rPr>
          <w:sz w:val="28"/>
          <w:szCs w:val="28"/>
        </w:rPr>
        <w:t xml:space="preserve"> </w:t>
      </w:r>
      <w:r w:rsidR="00FF4AC7">
        <w:rPr>
          <w:sz w:val="28"/>
          <w:szCs w:val="28"/>
        </w:rPr>
        <w:t>o</w:t>
      </w:r>
      <w:r w:rsidRPr="00C40C86">
        <w:rPr>
          <w:sz w:val="28"/>
          <w:szCs w:val="28"/>
        </w:rPr>
        <w:t xml:space="preserve">k. </w:t>
      </w:r>
      <w:r w:rsidR="00FF4AC7">
        <w:rPr>
          <w:sz w:val="28"/>
          <w:szCs w:val="28"/>
        </w:rPr>
        <w:t>1</w:t>
      </w:r>
      <w:r w:rsidRPr="00C40C86">
        <w:rPr>
          <w:sz w:val="28"/>
          <w:szCs w:val="28"/>
        </w:rPr>
        <w:t>,</w:t>
      </w:r>
      <w:r w:rsidR="00FF4AC7">
        <w:rPr>
          <w:sz w:val="28"/>
          <w:szCs w:val="28"/>
        </w:rPr>
        <w:t>5</w:t>
      </w:r>
      <w:r>
        <w:rPr>
          <w:sz w:val="28"/>
          <w:szCs w:val="28"/>
        </w:rPr>
        <w:t xml:space="preserve">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 w:rsidR="00FF4AC7"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FF4AC7">
        <w:rPr>
          <w:sz w:val="28"/>
          <w:szCs w:val="28"/>
        </w:rPr>
        <w:t>10</w:t>
      </w:r>
      <w:r w:rsidRPr="00DA1297">
        <w:rPr>
          <w:sz w:val="28"/>
          <w:szCs w:val="28"/>
        </w:rPr>
        <w:t>.</w:t>
      </w:r>
    </w:p>
    <w:p w:rsidR="002B127B" w:rsidRPr="00DA1297" w:rsidRDefault="002B127B" w:rsidP="002B127B">
      <w:pPr>
        <w:pStyle w:val="Tekstpodstawowy2"/>
        <w:rPr>
          <w:b/>
          <w:sz w:val="28"/>
          <w:szCs w:val="28"/>
        </w:rPr>
      </w:pP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</w:rPr>
      </w:pP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C2011C">
        <w:rPr>
          <w:sz w:val="28"/>
          <w:szCs w:val="28"/>
          <w:lang w:val="en-US"/>
        </w:rPr>
        <w:t>2</w:t>
      </w:r>
      <w:r w:rsidR="006B6F39">
        <w:rPr>
          <w:sz w:val="28"/>
          <w:szCs w:val="28"/>
          <w:lang w:val="en-US"/>
        </w:rPr>
        <w:t>0</w:t>
      </w:r>
      <w:r w:rsidRPr="00DA1297">
        <w:rPr>
          <w:sz w:val="28"/>
          <w:szCs w:val="28"/>
          <w:lang w:val="en-US"/>
        </w:rPr>
        <w:t xml:space="preserve"> %</w:t>
      </w: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>
        <w:rPr>
          <w:sz w:val="28"/>
          <w:szCs w:val="28"/>
          <w:lang w:val="en-US"/>
        </w:rPr>
        <w:t xml:space="preserve"> = 2,</w:t>
      </w:r>
      <w:r w:rsidR="006B6F39">
        <w:rPr>
          <w:sz w:val="28"/>
          <w:szCs w:val="28"/>
          <w:lang w:val="en-US"/>
        </w:rPr>
        <w:t>1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C2011C">
        <w:rPr>
          <w:sz w:val="28"/>
          <w:szCs w:val="28"/>
          <w:lang w:val="en-US"/>
        </w:rPr>
        <w:t>8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2B127B" w:rsidRPr="006B6F39" w:rsidRDefault="002B127B" w:rsidP="002B127B">
      <w:pPr>
        <w:pStyle w:val="Tekstpodstawowy2"/>
        <w:rPr>
          <w:b/>
          <w:bCs/>
          <w:sz w:val="28"/>
          <w:szCs w:val="28"/>
        </w:rPr>
      </w:pPr>
      <w:r w:rsidRPr="006B6F39">
        <w:rPr>
          <w:sz w:val="28"/>
          <w:szCs w:val="28"/>
        </w:rPr>
        <w:t>I</w:t>
      </w:r>
      <w:r w:rsidRPr="006B6F39">
        <w:rPr>
          <w:sz w:val="28"/>
          <w:szCs w:val="28"/>
          <w:vertAlign w:val="subscript"/>
        </w:rPr>
        <w:t>L</w:t>
      </w:r>
      <w:r w:rsidRPr="006B6F39">
        <w:rPr>
          <w:sz w:val="28"/>
          <w:szCs w:val="28"/>
        </w:rPr>
        <w:t xml:space="preserve"> = 0,</w:t>
      </w:r>
      <w:r w:rsidR="006B6F39" w:rsidRPr="006B6F39">
        <w:rPr>
          <w:sz w:val="28"/>
          <w:szCs w:val="28"/>
        </w:rPr>
        <w:t>10</w:t>
      </w:r>
    </w:p>
    <w:p w:rsidR="002B127B" w:rsidRPr="006B6F39" w:rsidRDefault="002B127B" w:rsidP="002B127B">
      <w:pPr>
        <w:pStyle w:val="Tekstpodstawowy2"/>
        <w:rPr>
          <w:b/>
          <w:bCs/>
          <w:sz w:val="28"/>
          <w:szCs w:val="28"/>
        </w:rPr>
      </w:pPr>
      <w:proofErr w:type="spellStart"/>
      <w:r w:rsidRPr="006B6F39">
        <w:rPr>
          <w:sz w:val="28"/>
          <w:szCs w:val="28"/>
        </w:rPr>
        <w:t>c</w:t>
      </w:r>
      <w:r w:rsidRPr="006B6F39">
        <w:rPr>
          <w:sz w:val="28"/>
          <w:szCs w:val="28"/>
          <w:vertAlign w:val="subscript"/>
        </w:rPr>
        <w:t>u</w:t>
      </w:r>
      <w:proofErr w:type="spellEnd"/>
      <w:r w:rsidRPr="006B6F39">
        <w:rPr>
          <w:sz w:val="28"/>
          <w:szCs w:val="28"/>
        </w:rPr>
        <w:t xml:space="preserve"> = </w:t>
      </w:r>
      <w:r w:rsidR="006B6F39" w:rsidRPr="006B6F39">
        <w:rPr>
          <w:sz w:val="28"/>
          <w:szCs w:val="28"/>
        </w:rPr>
        <w:t>35</w:t>
      </w:r>
      <w:r w:rsidRPr="006B6F39">
        <w:rPr>
          <w:sz w:val="28"/>
          <w:szCs w:val="28"/>
        </w:rPr>
        <w:t>,</w:t>
      </w:r>
      <w:r w:rsidR="006B6F39" w:rsidRPr="006B6F39">
        <w:rPr>
          <w:sz w:val="28"/>
          <w:szCs w:val="28"/>
        </w:rPr>
        <w:t>4</w:t>
      </w:r>
      <w:r w:rsidRPr="006B6F39">
        <w:rPr>
          <w:sz w:val="28"/>
          <w:szCs w:val="28"/>
        </w:rPr>
        <w:t xml:space="preserve">8 </w:t>
      </w:r>
      <w:proofErr w:type="spellStart"/>
      <w:r w:rsidRPr="006B6F39">
        <w:rPr>
          <w:sz w:val="28"/>
          <w:szCs w:val="28"/>
        </w:rPr>
        <w:t>kPa</w:t>
      </w:r>
      <w:proofErr w:type="spellEnd"/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6B6F39">
        <w:rPr>
          <w:sz w:val="28"/>
          <w:szCs w:val="28"/>
        </w:rPr>
        <w:t>20</w:t>
      </w:r>
      <w:r w:rsidRPr="00DA1297">
        <w:rPr>
          <w:sz w:val="28"/>
          <w:szCs w:val="28"/>
        </w:rPr>
        <w:t>,</w:t>
      </w:r>
      <w:r w:rsidR="00C2011C">
        <w:rPr>
          <w:sz w:val="28"/>
          <w:szCs w:val="28"/>
        </w:rPr>
        <w:t>1</w:t>
      </w:r>
      <w:r w:rsidRPr="00DA1297">
        <w:rPr>
          <w:sz w:val="28"/>
          <w:szCs w:val="28"/>
          <w:vertAlign w:val="superscript"/>
        </w:rPr>
        <w:t>o</w:t>
      </w:r>
    </w:p>
    <w:p w:rsidR="002B127B" w:rsidRPr="00DA1297" w:rsidRDefault="002B127B" w:rsidP="002B127B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6B6F39">
        <w:rPr>
          <w:sz w:val="28"/>
          <w:szCs w:val="28"/>
        </w:rPr>
        <w:t>48089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B127B" w:rsidRPr="00DA1297" w:rsidRDefault="002B127B" w:rsidP="002B127B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6B6F39">
        <w:rPr>
          <w:sz w:val="28"/>
          <w:szCs w:val="28"/>
        </w:rPr>
        <w:t>64102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B127B" w:rsidRDefault="002B127B" w:rsidP="002B127B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6B6F39">
        <w:rPr>
          <w:sz w:val="28"/>
          <w:szCs w:val="28"/>
        </w:rPr>
        <w:t>36547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EE3C0B" w:rsidRPr="00DA1297" w:rsidRDefault="00EE3C0B" w:rsidP="002B127B">
      <w:pPr>
        <w:jc w:val="both"/>
        <w:rPr>
          <w:sz w:val="28"/>
          <w:szCs w:val="28"/>
        </w:rPr>
      </w:pPr>
    </w:p>
    <w:p w:rsidR="00EE3C0B" w:rsidRPr="00DA1297" w:rsidRDefault="00EE3C0B" w:rsidP="00EE3C0B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V</w:t>
      </w:r>
      <w:r w:rsidRPr="00C40C86">
        <w:rPr>
          <w:b/>
          <w:sz w:val="28"/>
          <w:szCs w:val="28"/>
        </w:rPr>
        <w:t xml:space="preserve"> warstwa geotechniczna – </w:t>
      </w:r>
      <w:r>
        <w:rPr>
          <w:b/>
          <w:sz w:val="28"/>
          <w:szCs w:val="28"/>
        </w:rPr>
        <w:t>pył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szary i kremowy, zalegający </w:t>
      </w:r>
      <w:r>
        <w:rPr>
          <w:sz w:val="28"/>
          <w:szCs w:val="28"/>
        </w:rPr>
        <w:br/>
      </w:r>
      <w:r w:rsidRPr="00C40C86">
        <w:rPr>
          <w:sz w:val="28"/>
          <w:szCs w:val="28"/>
        </w:rPr>
        <w:t>w przedmiotowym rejonie do głębokości</w:t>
      </w:r>
      <w:r>
        <w:rPr>
          <w:sz w:val="28"/>
          <w:szCs w:val="28"/>
        </w:rPr>
        <w:t xml:space="preserve"> stwierdzonej wierceniem tj. o</w:t>
      </w:r>
      <w:r w:rsidRPr="00C40C86">
        <w:rPr>
          <w:sz w:val="28"/>
          <w:szCs w:val="28"/>
        </w:rPr>
        <w:t xml:space="preserve">k. </w:t>
      </w:r>
      <w:r>
        <w:rPr>
          <w:sz w:val="28"/>
          <w:szCs w:val="28"/>
        </w:rPr>
        <w:t>2</w:t>
      </w:r>
      <w:r w:rsidRPr="00C40C86">
        <w:rPr>
          <w:sz w:val="28"/>
          <w:szCs w:val="28"/>
        </w:rPr>
        <w:t>,</w:t>
      </w:r>
      <w:r>
        <w:rPr>
          <w:sz w:val="28"/>
          <w:szCs w:val="28"/>
        </w:rPr>
        <w:t xml:space="preserve">50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</w:t>
      </w:r>
      <w:r>
        <w:rPr>
          <w:sz w:val="28"/>
          <w:szCs w:val="28"/>
        </w:rPr>
        <w:t>pył</w:t>
      </w:r>
      <w:r w:rsidRPr="00C40C86">
        <w:rPr>
          <w:sz w:val="28"/>
          <w:szCs w:val="28"/>
        </w:rPr>
        <w:t xml:space="preserve">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</w:t>
      </w:r>
      <w:r>
        <w:rPr>
          <w:sz w:val="28"/>
          <w:szCs w:val="28"/>
        </w:rPr>
        <w:t>y</w:t>
      </w:r>
      <w:r w:rsidRPr="00C40C86">
        <w:rPr>
          <w:sz w:val="28"/>
          <w:szCs w:val="28"/>
        </w:rPr>
        <w:t>, wilgotn</w:t>
      </w:r>
      <w:r>
        <w:rPr>
          <w:sz w:val="28"/>
          <w:szCs w:val="28"/>
        </w:rPr>
        <w:t>y</w:t>
      </w:r>
      <w:r w:rsidRPr="00C40C86">
        <w:rPr>
          <w:sz w:val="28"/>
          <w:szCs w:val="28"/>
        </w:rPr>
        <w:t xml:space="preserve"> w któr</w:t>
      </w:r>
      <w:r>
        <w:rPr>
          <w:sz w:val="28"/>
          <w:szCs w:val="28"/>
        </w:rPr>
        <w:t>ym</w:t>
      </w:r>
      <w:r w:rsidRPr="00C40C86">
        <w:rPr>
          <w:sz w:val="28"/>
          <w:szCs w:val="28"/>
        </w:rPr>
        <w:t xml:space="preserve">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>
        <w:rPr>
          <w:sz w:val="28"/>
          <w:szCs w:val="28"/>
        </w:rPr>
        <w:t>20</w:t>
      </w:r>
      <w:r w:rsidRPr="00DA1297">
        <w:rPr>
          <w:sz w:val="28"/>
          <w:szCs w:val="28"/>
        </w:rPr>
        <w:t>.</w:t>
      </w:r>
    </w:p>
    <w:p w:rsidR="00EE3C0B" w:rsidRPr="00DA1297" w:rsidRDefault="00EE3C0B" w:rsidP="00EE3C0B">
      <w:pPr>
        <w:pStyle w:val="Tekstpodstawowy2"/>
        <w:rPr>
          <w:b/>
          <w:sz w:val="28"/>
          <w:szCs w:val="28"/>
        </w:rPr>
      </w:pPr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</w:rPr>
      </w:pPr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2</w:t>
      </w:r>
      <w:r w:rsidR="00D255CF">
        <w:rPr>
          <w:sz w:val="28"/>
          <w:szCs w:val="28"/>
          <w:lang w:val="en-US"/>
        </w:rPr>
        <w:t>2</w:t>
      </w:r>
      <w:r w:rsidRPr="00DA1297">
        <w:rPr>
          <w:sz w:val="28"/>
          <w:szCs w:val="28"/>
          <w:lang w:val="en-US"/>
        </w:rPr>
        <w:t xml:space="preserve"> %</w:t>
      </w:r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>
        <w:rPr>
          <w:sz w:val="28"/>
          <w:szCs w:val="28"/>
          <w:lang w:val="en-US"/>
        </w:rPr>
        <w:t xml:space="preserve"> = 2,0</w:t>
      </w:r>
      <w:r w:rsidR="00E341B2">
        <w:rPr>
          <w:sz w:val="28"/>
          <w:szCs w:val="28"/>
          <w:lang w:val="en-US"/>
        </w:rPr>
        <w:t>5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E341B2">
        <w:rPr>
          <w:sz w:val="28"/>
          <w:szCs w:val="28"/>
          <w:lang w:val="en-US"/>
        </w:rPr>
        <w:t>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EE3C0B" w:rsidRPr="00B82878" w:rsidRDefault="00EE3C0B" w:rsidP="00EE3C0B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lastRenderedPageBreak/>
        <w:t>I</w:t>
      </w:r>
      <w:r w:rsidRPr="00B82878">
        <w:rPr>
          <w:sz w:val="28"/>
          <w:szCs w:val="28"/>
          <w:vertAlign w:val="subscript"/>
          <w:lang w:val="en-US"/>
        </w:rPr>
        <w:t>L</w:t>
      </w:r>
      <w:r w:rsidRPr="00B82878"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>2</w:t>
      </w:r>
      <w:r w:rsidR="00D255CF">
        <w:rPr>
          <w:sz w:val="28"/>
          <w:szCs w:val="28"/>
          <w:lang w:val="en-US"/>
        </w:rPr>
        <w:t>0</w:t>
      </w:r>
    </w:p>
    <w:p w:rsidR="00EE3C0B" w:rsidRPr="00B45530" w:rsidRDefault="00EE3C0B" w:rsidP="00EE3C0B">
      <w:pPr>
        <w:pStyle w:val="Tekstpodstawowy2"/>
        <w:rPr>
          <w:b/>
          <w:bCs/>
          <w:sz w:val="28"/>
          <w:szCs w:val="28"/>
          <w:lang w:val="en-US"/>
        </w:rPr>
      </w:pPr>
      <w:r w:rsidRPr="00B45530">
        <w:rPr>
          <w:sz w:val="28"/>
          <w:szCs w:val="28"/>
          <w:lang w:val="en-US"/>
        </w:rPr>
        <w:t>c</w:t>
      </w:r>
      <w:r w:rsidRPr="00B45530">
        <w:rPr>
          <w:sz w:val="28"/>
          <w:szCs w:val="28"/>
          <w:vertAlign w:val="subscript"/>
          <w:lang w:val="en-US"/>
        </w:rPr>
        <w:t>u</w:t>
      </w:r>
      <w:r w:rsidRPr="00B45530">
        <w:rPr>
          <w:sz w:val="28"/>
          <w:szCs w:val="28"/>
          <w:lang w:val="en-US"/>
        </w:rPr>
        <w:t xml:space="preserve"> = </w:t>
      </w:r>
      <w:r w:rsidR="00D255CF">
        <w:rPr>
          <w:sz w:val="28"/>
          <w:szCs w:val="28"/>
          <w:lang w:val="en-US"/>
        </w:rPr>
        <w:t>18</w:t>
      </w:r>
      <w:r w:rsidRPr="00B45530">
        <w:rPr>
          <w:sz w:val="28"/>
          <w:szCs w:val="28"/>
          <w:lang w:val="en-US"/>
        </w:rPr>
        <w:t>,3</w:t>
      </w:r>
      <w:r w:rsidR="00D255CF">
        <w:rPr>
          <w:sz w:val="28"/>
          <w:szCs w:val="28"/>
          <w:lang w:val="en-US"/>
        </w:rPr>
        <w:t>0</w:t>
      </w:r>
      <w:r w:rsidRPr="00B45530">
        <w:rPr>
          <w:sz w:val="28"/>
          <w:szCs w:val="28"/>
          <w:lang w:val="en-US"/>
        </w:rPr>
        <w:t xml:space="preserve"> </w:t>
      </w:r>
      <w:proofErr w:type="spellStart"/>
      <w:r w:rsidRPr="00B45530">
        <w:rPr>
          <w:sz w:val="28"/>
          <w:szCs w:val="28"/>
          <w:lang w:val="en-US"/>
        </w:rPr>
        <w:t>kPa</w:t>
      </w:r>
      <w:proofErr w:type="spellEnd"/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="00D255CF">
        <w:rPr>
          <w:sz w:val="28"/>
          <w:szCs w:val="28"/>
        </w:rPr>
        <w:t>8</w:t>
      </w:r>
      <w:r w:rsidRPr="00DA1297">
        <w:rPr>
          <w:sz w:val="28"/>
          <w:szCs w:val="28"/>
        </w:rPr>
        <w:t>,</w:t>
      </w:r>
      <w:r w:rsidR="00D255CF">
        <w:rPr>
          <w:sz w:val="28"/>
          <w:szCs w:val="28"/>
        </w:rPr>
        <w:t>3</w:t>
      </w:r>
      <w:r w:rsidRPr="00DA1297">
        <w:rPr>
          <w:sz w:val="28"/>
          <w:szCs w:val="28"/>
          <w:vertAlign w:val="superscript"/>
        </w:rPr>
        <w:t>o</w:t>
      </w:r>
    </w:p>
    <w:p w:rsidR="00EE3C0B" w:rsidRPr="00DA1297" w:rsidRDefault="00EE3C0B" w:rsidP="00EE3C0B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D255CF">
        <w:rPr>
          <w:sz w:val="28"/>
          <w:szCs w:val="28"/>
        </w:rPr>
        <w:t>36933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EE3C0B" w:rsidRPr="00DA1297" w:rsidRDefault="00EE3C0B" w:rsidP="00EE3C0B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D255CF">
        <w:rPr>
          <w:sz w:val="28"/>
          <w:szCs w:val="28"/>
        </w:rPr>
        <w:t>49232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EE3C0B" w:rsidRPr="00DA1297" w:rsidRDefault="00EE3C0B" w:rsidP="00EE3C0B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D255CF">
        <w:rPr>
          <w:sz w:val="28"/>
          <w:szCs w:val="28"/>
        </w:rPr>
        <w:t>28069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D4739" w:rsidRDefault="002D4739" w:rsidP="00B80830">
      <w:pPr>
        <w:pStyle w:val="Tekstpodstawowy2"/>
        <w:rPr>
          <w:sz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BA3596" w:rsidRPr="0009004B" w:rsidRDefault="00BA3596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693A2F">
        <w:rPr>
          <w:sz w:val="28"/>
        </w:rPr>
        <w:t xml:space="preserve">nasyp niekontrolowany, piasek pylasty, szary </w:t>
      </w:r>
      <w:r w:rsidR="00693A2F">
        <w:rPr>
          <w:sz w:val="28"/>
        </w:rPr>
        <w:br/>
        <w:t xml:space="preserve">i żółty, średnio zagęszczony, wilgotny, glina piaszczysta, żółta </w:t>
      </w:r>
      <w:r w:rsidR="00693A2F">
        <w:rPr>
          <w:sz w:val="28"/>
        </w:rPr>
        <w:br/>
        <w:t xml:space="preserve">i kremowa, twardoplastyczna wilgotna, glina pylasta, żółta </w:t>
      </w:r>
      <w:r w:rsidR="00693A2F">
        <w:rPr>
          <w:sz w:val="28"/>
        </w:rPr>
        <w:br/>
        <w:t xml:space="preserve">i kremowa, twardoplastyczna, wilgotna,  pył szary i kremowy </w:t>
      </w:r>
      <w:r w:rsidR="00693A2F">
        <w:rPr>
          <w:sz w:val="28"/>
        </w:rPr>
        <w:br/>
        <w:t>z wkładkami piasków średnich, twardoplastyczny, wilgotny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693A2F">
        <w:rPr>
          <w:sz w:val="28"/>
        </w:rPr>
        <w:t>2</w:t>
      </w:r>
      <w:r w:rsidR="00963C84">
        <w:rPr>
          <w:sz w:val="28"/>
        </w:rPr>
        <w:t>,</w:t>
      </w:r>
      <w:r w:rsidR="00693A2F">
        <w:rPr>
          <w:sz w:val="28"/>
        </w:rPr>
        <w:t>5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911445" w:rsidRDefault="00911445" w:rsidP="00911445">
      <w:pPr>
        <w:pStyle w:val="Akapitzlist"/>
        <w:rPr>
          <w:sz w:val="28"/>
        </w:rPr>
      </w:pPr>
    </w:p>
    <w:p w:rsidR="009B5DB2" w:rsidRPr="00E23C8D" w:rsidRDefault="003D2E60" w:rsidP="00911445">
      <w:pPr>
        <w:numPr>
          <w:ilvl w:val="1"/>
          <w:numId w:val="1"/>
        </w:numPr>
        <w:jc w:val="both"/>
        <w:rPr>
          <w:b/>
          <w:sz w:val="28"/>
        </w:rPr>
      </w:pPr>
      <w:r w:rsidRPr="00911445">
        <w:rPr>
          <w:b/>
          <w:sz w:val="28"/>
        </w:rPr>
        <w:t xml:space="preserve">Na </w:t>
      </w:r>
      <w:r w:rsidR="00D942E6">
        <w:rPr>
          <w:b/>
          <w:sz w:val="28"/>
        </w:rPr>
        <w:t>omawianym terenie poziom</w:t>
      </w:r>
      <w:r w:rsidR="00E23C8D" w:rsidRPr="00E23C8D">
        <w:rPr>
          <w:b/>
          <w:sz w:val="28"/>
        </w:rPr>
        <w:t xml:space="preserve"> wód gruntowych stwierdzono </w:t>
      </w:r>
      <w:r w:rsidR="00E23C8D" w:rsidRPr="00E23C8D">
        <w:rPr>
          <w:b/>
          <w:sz w:val="28"/>
        </w:rPr>
        <w:br/>
        <w:t xml:space="preserve">w wierceniach </w:t>
      </w:r>
      <w:r w:rsidR="00D942E6">
        <w:rPr>
          <w:b/>
          <w:sz w:val="28"/>
        </w:rPr>
        <w:t>na</w:t>
      </w:r>
      <w:r w:rsidR="00E23C8D" w:rsidRPr="00E23C8D">
        <w:rPr>
          <w:b/>
          <w:sz w:val="28"/>
        </w:rPr>
        <w:t xml:space="preserve"> głębokości ok. </w:t>
      </w:r>
      <w:r w:rsidR="00D942E6">
        <w:rPr>
          <w:b/>
          <w:sz w:val="28"/>
        </w:rPr>
        <w:t>1</w:t>
      </w:r>
      <w:r w:rsidR="00E23C8D" w:rsidRPr="00E23C8D">
        <w:rPr>
          <w:b/>
          <w:sz w:val="28"/>
        </w:rPr>
        <w:t>,</w:t>
      </w:r>
      <w:r w:rsidR="00D942E6">
        <w:rPr>
          <w:b/>
          <w:sz w:val="28"/>
        </w:rPr>
        <w:t>7</w:t>
      </w:r>
      <w:r w:rsidR="00E23C8D" w:rsidRPr="00E23C8D">
        <w:rPr>
          <w:b/>
          <w:sz w:val="28"/>
        </w:rPr>
        <w:t xml:space="preserve">0 m </w:t>
      </w:r>
      <w:proofErr w:type="spellStart"/>
      <w:r w:rsidR="00E23C8D" w:rsidRPr="00E23C8D">
        <w:rPr>
          <w:b/>
          <w:sz w:val="28"/>
        </w:rPr>
        <w:t>p.p.t</w:t>
      </w:r>
      <w:proofErr w:type="spellEnd"/>
      <w:r w:rsidR="00E23C8D" w:rsidRPr="00E23C8D">
        <w:rPr>
          <w:b/>
          <w:sz w:val="28"/>
        </w:rPr>
        <w:t xml:space="preserve">. </w:t>
      </w:r>
    </w:p>
    <w:p w:rsidR="0034420F" w:rsidRPr="00911445" w:rsidRDefault="0034420F" w:rsidP="0034420F">
      <w:pPr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157849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157849" w:rsidRPr="00E456D4" w:rsidRDefault="00157849" w:rsidP="00157849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1774B"/>
    <w:rsid w:val="000177D1"/>
    <w:rsid w:val="00027236"/>
    <w:rsid w:val="00054F16"/>
    <w:rsid w:val="00067847"/>
    <w:rsid w:val="00086102"/>
    <w:rsid w:val="0009004B"/>
    <w:rsid w:val="000A1653"/>
    <w:rsid w:val="000A19E8"/>
    <w:rsid w:val="000A4336"/>
    <w:rsid w:val="000B15DB"/>
    <w:rsid w:val="000B53B9"/>
    <w:rsid w:val="000C7D62"/>
    <w:rsid w:val="000E0890"/>
    <w:rsid w:val="000E50C8"/>
    <w:rsid w:val="000F62D0"/>
    <w:rsid w:val="001057E3"/>
    <w:rsid w:val="001125F6"/>
    <w:rsid w:val="00124698"/>
    <w:rsid w:val="00125D3D"/>
    <w:rsid w:val="001328B2"/>
    <w:rsid w:val="00132A70"/>
    <w:rsid w:val="00134D89"/>
    <w:rsid w:val="001424DF"/>
    <w:rsid w:val="001433EA"/>
    <w:rsid w:val="00157849"/>
    <w:rsid w:val="00182217"/>
    <w:rsid w:val="001A1AE4"/>
    <w:rsid w:val="001A45D9"/>
    <w:rsid w:val="001C23CF"/>
    <w:rsid w:val="001C4F84"/>
    <w:rsid w:val="001C6601"/>
    <w:rsid w:val="001C6E19"/>
    <w:rsid w:val="001D2347"/>
    <w:rsid w:val="0020713B"/>
    <w:rsid w:val="00210805"/>
    <w:rsid w:val="00260549"/>
    <w:rsid w:val="00261C84"/>
    <w:rsid w:val="00267FE0"/>
    <w:rsid w:val="002774E9"/>
    <w:rsid w:val="002863AF"/>
    <w:rsid w:val="00287AA0"/>
    <w:rsid w:val="002936F7"/>
    <w:rsid w:val="002A1806"/>
    <w:rsid w:val="002A21EB"/>
    <w:rsid w:val="002A79D9"/>
    <w:rsid w:val="002B127B"/>
    <w:rsid w:val="002B2346"/>
    <w:rsid w:val="002B3532"/>
    <w:rsid w:val="002D4739"/>
    <w:rsid w:val="00301B99"/>
    <w:rsid w:val="0032164B"/>
    <w:rsid w:val="00321BB2"/>
    <w:rsid w:val="00325C3B"/>
    <w:rsid w:val="00325FE0"/>
    <w:rsid w:val="0034420F"/>
    <w:rsid w:val="00387F3D"/>
    <w:rsid w:val="00391563"/>
    <w:rsid w:val="003930C9"/>
    <w:rsid w:val="003C0B2B"/>
    <w:rsid w:val="003D20C6"/>
    <w:rsid w:val="003D2E60"/>
    <w:rsid w:val="003E3E70"/>
    <w:rsid w:val="00410D1A"/>
    <w:rsid w:val="00425B81"/>
    <w:rsid w:val="00427DDB"/>
    <w:rsid w:val="00442C07"/>
    <w:rsid w:val="004461D1"/>
    <w:rsid w:val="0045191E"/>
    <w:rsid w:val="00456A8A"/>
    <w:rsid w:val="00474EE7"/>
    <w:rsid w:val="004A1CA2"/>
    <w:rsid w:val="004C5AA6"/>
    <w:rsid w:val="004D441B"/>
    <w:rsid w:val="004D494A"/>
    <w:rsid w:val="004E7309"/>
    <w:rsid w:val="004F3807"/>
    <w:rsid w:val="0052028C"/>
    <w:rsid w:val="005272AB"/>
    <w:rsid w:val="00530E8D"/>
    <w:rsid w:val="00533E4C"/>
    <w:rsid w:val="005349D1"/>
    <w:rsid w:val="00536BAC"/>
    <w:rsid w:val="005370B3"/>
    <w:rsid w:val="00541798"/>
    <w:rsid w:val="00565A85"/>
    <w:rsid w:val="00566738"/>
    <w:rsid w:val="00573C2A"/>
    <w:rsid w:val="0057608B"/>
    <w:rsid w:val="00576FFE"/>
    <w:rsid w:val="00581266"/>
    <w:rsid w:val="005844AD"/>
    <w:rsid w:val="005A0EEB"/>
    <w:rsid w:val="005B32F4"/>
    <w:rsid w:val="005B4DB2"/>
    <w:rsid w:val="005C07E8"/>
    <w:rsid w:val="005D348E"/>
    <w:rsid w:val="005D7918"/>
    <w:rsid w:val="006025F9"/>
    <w:rsid w:val="00626AB8"/>
    <w:rsid w:val="00660289"/>
    <w:rsid w:val="006623AB"/>
    <w:rsid w:val="00664597"/>
    <w:rsid w:val="0067104C"/>
    <w:rsid w:val="006712CA"/>
    <w:rsid w:val="00672424"/>
    <w:rsid w:val="0067271E"/>
    <w:rsid w:val="006727DB"/>
    <w:rsid w:val="00676448"/>
    <w:rsid w:val="006773D2"/>
    <w:rsid w:val="00693A2F"/>
    <w:rsid w:val="006A4CA6"/>
    <w:rsid w:val="006B54F8"/>
    <w:rsid w:val="006B6F39"/>
    <w:rsid w:val="006C5CD8"/>
    <w:rsid w:val="0073182E"/>
    <w:rsid w:val="00733C1F"/>
    <w:rsid w:val="007459B8"/>
    <w:rsid w:val="00752005"/>
    <w:rsid w:val="0077375B"/>
    <w:rsid w:val="007761D2"/>
    <w:rsid w:val="007811C7"/>
    <w:rsid w:val="007A6E15"/>
    <w:rsid w:val="007B08D6"/>
    <w:rsid w:val="007D783F"/>
    <w:rsid w:val="007F3AD2"/>
    <w:rsid w:val="00800A0E"/>
    <w:rsid w:val="008043EA"/>
    <w:rsid w:val="0081575E"/>
    <w:rsid w:val="00821D7B"/>
    <w:rsid w:val="008355E9"/>
    <w:rsid w:val="00846028"/>
    <w:rsid w:val="00847FE2"/>
    <w:rsid w:val="0088121E"/>
    <w:rsid w:val="00881B75"/>
    <w:rsid w:val="0089376B"/>
    <w:rsid w:val="008A49E9"/>
    <w:rsid w:val="008F7E88"/>
    <w:rsid w:val="0090104C"/>
    <w:rsid w:val="009022A0"/>
    <w:rsid w:val="00910E30"/>
    <w:rsid w:val="00911445"/>
    <w:rsid w:val="00914D74"/>
    <w:rsid w:val="009178A5"/>
    <w:rsid w:val="009179ED"/>
    <w:rsid w:val="0092371B"/>
    <w:rsid w:val="00930CF7"/>
    <w:rsid w:val="009351C0"/>
    <w:rsid w:val="00942CE8"/>
    <w:rsid w:val="009466BB"/>
    <w:rsid w:val="00955848"/>
    <w:rsid w:val="0096151B"/>
    <w:rsid w:val="00963C84"/>
    <w:rsid w:val="009713B2"/>
    <w:rsid w:val="00977EFF"/>
    <w:rsid w:val="009937BF"/>
    <w:rsid w:val="009952AE"/>
    <w:rsid w:val="009A42E7"/>
    <w:rsid w:val="009B5DB2"/>
    <w:rsid w:val="009B636F"/>
    <w:rsid w:val="00A07DD2"/>
    <w:rsid w:val="00A206FF"/>
    <w:rsid w:val="00A30289"/>
    <w:rsid w:val="00A43527"/>
    <w:rsid w:val="00A544BB"/>
    <w:rsid w:val="00A54680"/>
    <w:rsid w:val="00A617A3"/>
    <w:rsid w:val="00A62E4F"/>
    <w:rsid w:val="00A63A28"/>
    <w:rsid w:val="00A671ED"/>
    <w:rsid w:val="00A67D51"/>
    <w:rsid w:val="00A7702D"/>
    <w:rsid w:val="00A86FF0"/>
    <w:rsid w:val="00AA2201"/>
    <w:rsid w:val="00AA5307"/>
    <w:rsid w:val="00AB1F99"/>
    <w:rsid w:val="00AB3B8E"/>
    <w:rsid w:val="00AC0875"/>
    <w:rsid w:val="00AD2E12"/>
    <w:rsid w:val="00AF03B2"/>
    <w:rsid w:val="00B01E83"/>
    <w:rsid w:val="00B24DEF"/>
    <w:rsid w:val="00B265E0"/>
    <w:rsid w:val="00B306B0"/>
    <w:rsid w:val="00B42263"/>
    <w:rsid w:val="00B426EB"/>
    <w:rsid w:val="00B45530"/>
    <w:rsid w:val="00B546AB"/>
    <w:rsid w:val="00B80830"/>
    <w:rsid w:val="00B82878"/>
    <w:rsid w:val="00BA3596"/>
    <w:rsid w:val="00BB7122"/>
    <w:rsid w:val="00BE23BF"/>
    <w:rsid w:val="00BF58A9"/>
    <w:rsid w:val="00C1544C"/>
    <w:rsid w:val="00C2011C"/>
    <w:rsid w:val="00C2203F"/>
    <w:rsid w:val="00C230E8"/>
    <w:rsid w:val="00C35931"/>
    <w:rsid w:val="00C36880"/>
    <w:rsid w:val="00C40C86"/>
    <w:rsid w:val="00C647C2"/>
    <w:rsid w:val="00C70197"/>
    <w:rsid w:val="00C76744"/>
    <w:rsid w:val="00C80070"/>
    <w:rsid w:val="00CC636E"/>
    <w:rsid w:val="00CC72F7"/>
    <w:rsid w:val="00CD0067"/>
    <w:rsid w:val="00CD03ED"/>
    <w:rsid w:val="00CD3622"/>
    <w:rsid w:val="00CD5A1C"/>
    <w:rsid w:val="00CE13A2"/>
    <w:rsid w:val="00CE5260"/>
    <w:rsid w:val="00D0321B"/>
    <w:rsid w:val="00D23B60"/>
    <w:rsid w:val="00D255CF"/>
    <w:rsid w:val="00D5120F"/>
    <w:rsid w:val="00D579E9"/>
    <w:rsid w:val="00D6198E"/>
    <w:rsid w:val="00D645E7"/>
    <w:rsid w:val="00D6615F"/>
    <w:rsid w:val="00D75F06"/>
    <w:rsid w:val="00D82EAC"/>
    <w:rsid w:val="00D942E6"/>
    <w:rsid w:val="00D96EE8"/>
    <w:rsid w:val="00DA1297"/>
    <w:rsid w:val="00DA2C76"/>
    <w:rsid w:val="00DA308B"/>
    <w:rsid w:val="00DA4458"/>
    <w:rsid w:val="00DB1EA1"/>
    <w:rsid w:val="00DB247C"/>
    <w:rsid w:val="00DF3E3D"/>
    <w:rsid w:val="00E23C8D"/>
    <w:rsid w:val="00E305A4"/>
    <w:rsid w:val="00E323F8"/>
    <w:rsid w:val="00E33B0B"/>
    <w:rsid w:val="00E341B2"/>
    <w:rsid w:val="00E449C7"/>
    <w:rsid w:val="00E456D4"/>
    <w:rsid w:val="00E7392C"/>
    <w:rsid w:val="00E73B0F"/>
    <w:rsid w:val="00E75671"/>
    <w:rsid w:val="00E85D36"/>
    <w:rsid w:val="00E91AFE"/>
    <w:rsid w:val="00EA5D8F"/>
    <w:rsid w:val="00EA7B76"/>
    <w:rsid w:val="00EB396E"/>
    <w:rsid w:val="00EB5D45"/>
    <w:rsid w:val="00EC5585"/>
    <w:rsid w:val="00ED79AF"/>
    <w:rsid w:val="00EE370A"/>
    <w:rsid w:val="00EE3C0B"/>
    <w:rsid w:val="00EE5F07"/>
    <w:rsid w:val="00F04A78"/>
    <w:rsid w:val="00F11A49"/>
    <w:rsid w:val="00F11DE7"/>
    <w:rsid w:val="00F12742"/>
    <w:rsid w:val="00F12FC6"/>
    <w:rsid w:val="00F43807"/>
    <w:rsid w:val="00F57D32"/>
    <w:rsid w:val="00F64837"/>
    <w:rsid w:val="00F7299D"/>
    <w:rsid w:val="00F75CC8"/>
    <w:rsid w:val="00FB17E6"/>
    <w:rsid w:val="00FC6AC4"/>
    <w:rsid w:val="00FD47F9"/>
    <w:rsid w:val="00FD7134"/>
    <w:rsid w:val="00FE0190"/>
    <w:rsid w:val="00FE08C1"/>
    <w:rsid w:val="00FE5716"/>
    <w:rsid w:val="00FE5DFF"/>
    <w:rsid w:val="00FF4AC7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75AE2-C635-40A4-B598-EAD46359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13</TotalTime>
  <Pages>5</Pages>
  <Words>830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38</cp:revision>
  <cp:lastPrinted>2013-09-27T12:01:00Z</cp:lastPrinted>
  <dcterms:created xsi:type="dcterms:W3CDTF">2015-02-05T10:35:00Z</dcterms:created>
  <dcterms:modified xsi:type="dcterms:W3CDTF">2015-02-05T10:48:00Z</dcterms:modified>
</cp:coreProperties>
</file>