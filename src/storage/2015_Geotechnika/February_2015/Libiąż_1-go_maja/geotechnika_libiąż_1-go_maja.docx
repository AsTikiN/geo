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37475E">
      <w:r w:rsidRPr="0037475E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37475E">
      <w:r w:rsidRPr="0037475E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7475E">
      <w:r w:rsidRPr="0037475E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F25B45">
                    <w:t xml:space="preserve">niczna dla projektowanej rozbudowy pawilonu handlowego przy ul. </w:t>
                  </w:r>
                  <w:r w:rsidR="00C12414">
                    <w:t>Wojska Polskiego</w:t>
                  </w:r>
                  <w:r w:rsidR="00F25B45">
                    <w:t xml:space="preserve"> w Libiążu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7475E">
      <w:r w:rsidRPr="0037475E">
        <w:rPr>
          <w:noProof/>
          <w:sz w:val="20"/>
        </w:rPr>
        <w:pict>
          <v:shape id="_x0000_s1034" type="#_x0000_t202" style="position:absolute;margin-left:18pt;margin-top:12.75pt;width:207.3pt;height:88.75pt;z-index:-251655680;mso-wrap-edited:f" wrapcoords="-67 0 -67 21000 21600 21000 21600 0 -67 0" stroked="f">
            <v:textbox>
              <w:txbxContent>
                <w:p w:rsidR="00D42BE5" w:rsidRPr="00893EBE" w:rsidRDefault="00D42BE5" w:rsidP="00D42BE5">
                  <w:pPr>
                    <w:rPr>
                      <w:b/>
                      <w:sz w:val="28"/>
                    </w:rPr>
                  </w:pPr>
                  <w:r w:rsidRPr="00893EBE">
                    <w:rPr>
                      <w:b/>
                      <w:sz w:val="28"/>
                    </w:rPr>
                    <w:t>Zleceniodawca:</w:t>
                  </w:r>
                </w:p>
                <w:p w:rsidR="00D42BE5" w:rsidRDefault="00F25B45" w:rsidP="00D42BE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Pracownia Projektowa F-11</w:t>
                  </w:r>
                </w:p>
                <w:p w:rsidR="00F25B45" w:rsidRDefault="00F25B45" w:rsidP="00D42BE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ul. Olszańska 7A</w:t>
                  </w:r>
                </w:p>
                <w:p w:rsidR="00F25B45" w:rsidRDefault="00F25B45" w:rsidP="00D42BE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31-513 Kraków</w:t>
                  </w:r>
                </w:p>
                <w:p w:rsidR="00287AA0" w:rsidRPr="00D42BE5" w:rsidRDefault="00287AA0" w:rsidP="00D42BE5"/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7475E">
      <w:r w:rsidRPr="0037475E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7475E">
      <w:r w:rsidRPr="0037475E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D42BE5">
                  <w:pPr>
                    <w:jc w:val="center"/>
                  </w:pPr>
                  <w:r>
                    <w:t>Luty,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Prawo Budowlane – Ustawa z dnia 27 lipca 2001r. o zmianie ustawy Prawo Budowlane – Dz.U. nr 129 poz. 1439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</w:t>
      </w:r>
      <w:r w:rsidR="00C36880">
        <w:rPr>
          <w:sz w:val="28"/>
        </w:rPr>
        <w:t xml:space="preserve">Infrastruktury </w:t>
      </w:r>
      <w:r>
        <w:rPr>
          <w:sz w:val="28"/>
        </w:rPr>
        <w:t>w sprawie warunków technicznych, jakim powinny odpowiadać budynki i ich usytuowanie</w:t>
      </w:r>
      <w:r w:rsidR="00C36880">
        <w:rPr>
          <w:sz w:val="28"/>
        </w:rPr>
        <w:t>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</w:t>
      </w:r>
      <w:r w:rsidR="00C80070">
        <w:rPr>
          <w:sz w:val="28"/>
        </w:rPr>
        <w:t>9</w:t>
      </w:r>
      <w:r>
        <w:rPr>
          <w:sz w:val="28"/>
        </w:rPr>
        <w:t xml:space="preserve"> </w:t>
      </w:r>
      <w:r w:rsidR="00C80070">
        <w:rPr>
          <w:sz w:val="28"/>
        </w:rPr>
        <w:t>lutego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</w:t>
      </w:r>
      <w:r w:rsidR="00DA4458">
        <w:rPr>
          <w:sz w:val="28"/>
        </w:rPr>
        <w:t xml:space="preserve"> </w:t>
      </w:r>
      <w:r>
        <w:rPr>
          <w:sz w:val="28"/>
        </w:rPr>
        <w:t>poz. 1</w:t>
      </w:r>
      <w:r w:rsidR="00C80070">
        <w:rPr>
          <w:sz w:val="28"/>
        </w:rPr>
        <w:t>45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z dnia </w:t>
      </w:r>
      <w:r w:rsidR="005272AB">
        <w:rPr>
          <w:sz w:val="28"/>
        </w:rPr>
        <w:t>9</w:t>
      </w:r>
      <w:r>
        <w:rPr>
          <w:sz w:val="28"/>
        </w:rPr>
        <w:t xml:space="preserve"> </w:t>
      </w:r>
      <w:r w:rsidR="005272AB">
        <w:rPr>
          <w:sz w:val="28"/>
        </w:rPr>
        <w:t>czerwca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 Dz.U. nr 1</w:t>
      </w:r>
      <w:r w:rsidR="005272AB">
        <w:rPr>
          <w:sz w:val="28"/>
        </w:rPr>
        <w:t>63</w:t>
      </w:r>
      <w:r>
        <w:rPr>
          <w:sz w:val="28"/>
        </w:rPr>
        <w:t xml:space="preserve"> poz. </w:t>
      </w:r>
      <w:r w:rsidR="005272AB">
        <w:rPr>
          <w:sz w:val="28"/>
        </w:rPr>
        <w:t>981</w:t>
      </w:r>
    </w:p>
    <w:p w:rsidR="00C70197" w:rsidRDefault="00C70197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 w:rsidR="00C36880">
        <w:rPr>
          <w:sz w:val="28"/>
        </w:rPr>
        <w:br/>
      </w:r>
      <w:r>
        <w:rPr>
          <w:sz w:val="28"/>
        </w:rPr>
        <w:t>w sprawie substancji szczególnie szkodliwych dla środowiska wodnego  z dnia 2</w:t>
      </w:r>
      <w:r w:rsidR="00C36880">
        <w:rPr>
          <w:sz w:val="28"/>
        </w:rPr>
        <w:t>6</w:t>
      </w:r>
      <w:r w:rsidR="00DB1EA1">
        <w:rPr>
          <w:sz w:val="28"/>
        </w:rPr>
        <w:t xml:space="preserve"> lipca 2006</w:t>
      </w:r>
      <w:r>
        <w:rPr>
          <w:sz w:val="28"/>
        </w:rPr>
        <w:t>r</w:t>
      </w:r>
      <w:r w:rsidR="00C36880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8355E9">
        <w:rPr>
          <w:sz w:val="28"/>
        </w:rPr>
        <w:t xml:space="preserve">przy ul. </w:t>
      </w:r>
      <w:r w:rsidR="00466525">
        <w:rPr>
          <w:sz w:val="28"/>
        </w:rPr>
        <w:t>Wojska Polskiego</w:t>
      </w:r>
      <w:r w:rsidR="00733C1F">
        <w:rPr>
          <w:sz w:val="28"/>
        </w:rPr>
        <w:t xml:space="preserve"> w Libiążu</w:t>
      </w:r>
      <w:r>
        <w:rPr>
          <w:sz w:val="28"/>
        </w:rPr>
        <w:t xml:space="preserve">. Ma to na celu stwierdzenie właściwości geotechnicznych warstwy gruntu, w której projektuje się wykonanie </w:t>
      </w:r>
      <w:r w:rsidR="001A1AE4">
        <w:rPr>
          <w:sz w:val="28"/>
        </w:rPr>
        <w:t>sieci wodociągowej.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Default="00C70197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557328">
        <w:rPr>
          <w:sz w:val="28"/>
        </w:rPr>
        <w:t>3</w:t>
      </w:r>
      <w:r w:rsidR="00B426EB">
        <w:rPr>
          <w:sz w:val="28"/>
        </w:rPr>
        <w:t>,</w:t>
      </w:r>
      <w:r w:rsidR="00557328">
        <w:rPr>
          <w:sz w:val="28"/>
        </w:rPr>
        <w:t>0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70197" w:rsidRDefault="00C70197" w:rsidP="00557328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557328">
        <w:rPr>
          <w:sz w:val="28"/>
        </w:rPr>
        <w:t xml:space="preserve">gleba, nasyp niekontrolowany gliniasto-piaszczysty, piasek średni, żółty, wilgotny, średnio zagęszczony, glina pylasta, szaro-żółta, wilgotna, twardoplastyczna, glina pylasta, szaro-żółta, zapiaszczona, twardoplastyczna, wilgotna,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Karbon – piaskowce, mułowce i iłowce 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ED4C7F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ED4C7F">
        <w:t>ój</w:t>
      </w:r>
      <w:r w:rsidR="00325FE0">
        <w:t xml:space="preserve"> geologiczn</w:t>
      </w:r>
      <w:r w:rsidR="00ED4C7F">
        <w:t>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F11A49">
        <w:rPr>
          <w:b/>
        </w:rPr>
        <w:t>u</w:t>
      </w:r>
      <w:r w:rsidR="00E85D36">
        <w:rPr>
          <w:b/>
        </w:rPr>
        <w:t xml:space="preserve"> wód gruntowych </w:t>
      </w:r>
      <w:r w:rsidR="00F11A49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Pr="00043769">
        <w:rPr>
          <w:b/>
        </w:rPr>
        <w:t xml:space="preserve">do głębokości </w:t>
      </w:r>
      <w:r w:rsidR="00557328">
        <w:rPr>
          <w:b/>
        </w:rPr>
        <w:t>3</w:t>
      </w:r>
      <w:r w:rsidR="00F11A49">
        <w:rPr>
          <w:b/>
        </w:rPr>
        <w:t>,</w:t>
      </w:r>
      <w:r w:rsidR="00557328">
        <w:rPr>
          <w:b/>
        </w:rPr>
        <w:t>0</w:t>
      </w:r>
      <w:r w:rsidR="00F11A49">
        <w:rPr>
          <w:b/>
        </w:rPr>
        <w:t>0</w:t>
      </w:r>
      <w:r w:rsidRPr="00043769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557328">
        <w:rPr>
          <w:sz w:val="28"/>
        </w:rPr>
        <w:t>4</w:t>
      </w:r>
      <w:r w:rsidR="00536BAC">
        <w:rPr>
          <w:sz w:val="28"/>
        </w:rPr>
        <w:t xml:space="preserve"> warstw</w:t>
      </w:r>
      <w:r w:rsidR="008F7E88">
        <w:rPr>
          <w:sz w:val="28"/>
        </w:rPr>
        <w:t>y</w:t>
      </w:r>
      <w:r>
        <w:rPr>
          <w:sz w:val="28"/>
        </w:rPr>
        <w:t xml:space="preserve"> geotechniczn</w:t>
      </w:r>
      <w:r w:rsidR="008F7E88">
        <w:rPr>
          <w:sz w:val="28"/>
        </w:rPr>
        <w:t>e</w:t>
      </w:r>
      <w:r>
        <w:rPr>
          <w:sz w:val="28"/>
        </w:rPr>
        <w:t xml:space="preserve">, które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557328" w:rsidRDefault="00557328">
      <w:pPr>
        <w:pStyle w:val="Tekstpodstawowy2"/>
        <w:rPr>
          <w:sz w:val="28"/>
        </w:rPr>
      </w:pPr>
    </w:p>
    <w:p w:rsidR="00557328" w:rsidRDefault="00557328" w:rsidP="00A671ED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nasyp niekontrolowany, gliniasto-piaszczysty,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do głębokości ok. 1,00 m ~ 1,50 m </w:t>
      </w:r>
      <w:proofErr w:type="spellStart"/>
      <w:r>
        <w:rPr>
          <w:bCs/>
          <w:sz w:val="28"/>
          <w:szCs w:val="28"/>
        </w:rPr>
        <w:t>p.p.t</w:t>
      </w:r>
      <w:proofErr w:type="spellEnd"/>
      <w:r>
        <w:rPr>
          <w:bCs/>
          <w:sz w:val="28"/>
          <w:szCs w:val="28"/>
        </w:rPr>
        <w:t>. Na warstwie nasypów nie należy posada wiać projektowanych obiektów.</w:t>
      </w:r>
    </w:p>
    <w:p w:rsidR="00557328" w:rsidRDefault="00557328" w:rsidP="00A671ED">
      <w:pPr>
        <w:pStyle w:val="Tekstpodstawowy2"/>
        <w:rPr>
          <w:sz w:val="28"/>
        </w:rPr>
      </w:pPr>
    </w:p>
    <w:p w:rsidR="00A671ED" w:rsidRDefault="00557328" w:rsidP="00A671ED">
      <w:pPr>
        <w:pStyle w:val="Tekstpodstawowy2"/>
        <w:rPr>
          <w:sz w:val="28"/>
        </w:rPr>
      </w:pPr>
      <w:r>
        <w:rPr>
          <w:b/>
          <w:sz w:val="28"/>
          <w:szCs w:val="28"/>
        </w:rPr>
        <w:t>II</w:t>
      </w:r>
      <w:r w:rsidR="00A671ED" w:rsidRPr="0093673E">
        <w:rPr>
          <w:b/>
          <w:sz w:val="28"/>
          <w:szCs w:val="28"/>
        </w:rPr>
        <w:t xml:space="preserve"> warstwa geotechniczna</w:t>
      </w:r>
      <w:r w:rsidR="00A671ED" w:rsidRPr="0093673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piasek średni</w:t>
      </w:r>
      <w:r w:rsidR="00E456D4">
        <w:rPr>
          <w:b/>
          <w:bCs/>
          <w:sz w:val="28"/>
          <w:szCs w:val="28"/>
        </w:rPr>
        <w:t>,</w:t>
      </w:r>
      <w:r w:rsidR="00A671ED">
        <w:rPr>
          <w:b/>
          <w:bCs/>
          <w:sz w:val="28"/>
          <w:szCs w:val="28"/>
        </w:rPr>
        <w:t xml:space="preserve"> </w:t>
      </w:r>
      <w:r w:rsidRPr="00557328">
        <w:rPr>
          <w:bCs/>
          <w:sz w:val="28"/>
          <w:szCs w:val="28"/>
        </w:rPr>
        <w:t>żółty</w:t>
      </w:r>
      <w:r w:rsidRPr="00557328">
        <w:rPr>
          <w:b/>
          <w:bCs/>
          <w:sz w:val="28"/>
          <w:szCs w:val="28"/>
        </w:rPr>
        <w:t xml:space="preserve">, </w:t>
      </w:r>
      <w:r w:rsidR="00A671ED" w:rsidRPr="00557328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="00A671ED" w:rsidRPr="00CB050B">
        <w:rPr>
          <w:bCs/>
          <w:sz w:val="28"/>
          <w:szCs w:val="28"/>
        </w:rPr>
        <w:t xml:space="preserve"> w prze</w:t>
      </w:r>
      <w:r w:rsidR="00A671ED">
        <w:rPr>
          <w:bCs/>
          <w:sz w:val="28"/>
          <w:szCs w:val="28"/>
        </w:rPr>
        <w:t xml:space="preserve">dmiotowym rejonie poniżej warstwy </w:t>
      </w:r>
      <w:r w:rsidR="00ED4C7F">
        <w:rPr>
          <w:bCs/>
          <w:sz w:val="28"/>
          <w:szCs w:val="28"/>
        </w:rPr>
        <w:t>nasypów</w:t>
      </w:r>
      <w:r w:rsidR="00A671ED">
        <w:rPr>
          <w:bCs/>
          <w:sz w:val="28"/>
          <w:szCs w:val="28"/>
        </w:rPr>
        <w:t xml:space="preserve"> do </w:t>
      </w:r>
      <w:r w:rsidR="00ED4C7F">
        <w:rPr>
          <w:bCs/>
          <w:sz w:val="28"/>
          <w:szCs w:val="28"/>
        </w:rPr>
        <w:t xml:space="preserve">głębokości </w:t>
      </w:r>
      <w:r w:rsidR="0067271E">
        <w:rPr>
          <w:bCs/>
          <w:sz w:val="28"/>
          <w:szCs w:val="28"/>
        </w:rPr>
        <w:t>ok. 1,</w:t>
      </w:r>
      <w:r>
        <w:rPr>
          <w:bCs/>
          <w:sz w:val="28"/>
          <w:szCs w:val="28"/>
        </w:rPr>
        <w:t>7</w:t>
      </w:r>
      <w:r w:rsidR="0067271E">
        <w:rPr>
          <w:bCs/>
          <w:sz w:val="28"/>
          <w:szCs w:val="28"/>
        </w:rPr>
        <w:t xml:space="preserve">0 m </w:t>
      </w:r>
      <w:r>
        <w:rPr>
          <w:bCs/>
          <w:sz w:val="28"/>
          <w:szCs w:val="28"/>
        </w:rPr>
        <w:t xml:space="preserve">~ 2,00 m </w:t>
      </w:r>
      <w:proofErr w:type="spellStart"/>
      <w:r w:rsidR="0067271E">
        <w:rPr>
          <w:bCs/>
          <w:sz w:val="28"/>
          <w:szCs w:val="28"/>
        </w:rPr>
        <w:t>p.p.t</w:t>
      </w:r>
      <w:proofErr w:type="spellEnd"/>
      <w:r w:rsidR="0067271E">
        <w:rPr>
          <w:bCs/>
          <w:sz w:val="28"/>
          <w:szCs w:val="28"/>
        </w:rPr>
        <w:t xml:space="preserve">. Są to </w:t>
      </w:r>
      <w:r>
        <w:rPr>
          <w:bCs/>
          <w:sz w:val="28"/>
          <w:szCs w:val="28"/>
        </w:rPr>
        <w:t>piaski średnio zagęszczone</w:t>
      </w:r>
      <w:r w:rsidR="00A671ED">
        <w:rPr>
          <w:bCs/>
          <w:sz w:val="28"/>
          <w:szCs w:val="28"/>
        </w:rPr>
        <w:t>, wilgotn</w:t>
      </w:r>
      <w:r w:rsidR="0067271E">
        <w:rPr>
          <w:bCs/>
          <w:sz w:val="28"/>
          <w:szCs w:val="28"/>
        </w:rPr>
        <w:t>e</w:t>
      </w:r>
      <w:r w:rsidR="00A671ED">
        <w:rPr>
          <w:bCs/>
          <w:sz w:val="28"/>
          <w:szCs w:val="28"/>
        </w:rPr>
        <w:t xml:space="preserve"> </w:t>
      </w:r>
      <w:r w:rsidR="00A671ED" w:rsidRPr="00080CB5">
        <w:rPr>
          <w:sz w:val="28"/>
        </w:rPr>
        <w:t>w których</w:t>
      </w:r>
      <w:r w:rsidR="00A671ED">
        <w:rPr>
          <w:sz w:val="28"/>
        </w:rPr>
        <w:t xml:space="preserve"> określono I</w:t>
      </w:r>
      <w:r>
        <w:rPr>
          <w:sz w:val="28"/>
          <w:vertAlign w:val="subscript"/>
        </w:rPr>
        <w:t>D</w:t>
      </w:r>
      <w:r w:rsidR="00A671ED">
        <w:rPr>
          <w:sz w:val="28"/>
        </w:rPr>
        <w:t xml:space="preserve"> </w:t>
      </w:r>
      <w:r w:rsidR="0067271E">
        <w:rPr>
          <w:sz w:val="28"/>
        </w:rPr>
        <w:t>= 0,</w:t>
      </w:r>
      <w:r>
        <w:rPr>
          <w:sz w:val="28"/>
        </w:rPr>
        <w:t>47</w:t>
      </w:r>
      <w:r w:rsidR="0067271E">
        <w:rPr>
          <w:sz w:val="28"/>
        </w:rPr>
        <w:t>.</w:t>
      </w:r>
    </w:p>
    <w:p w:rsidR="00157849" w:rsidRPr="00E456D4" w:rsidRDefault="00157849" w:rsidP="00A671ED">
      <w:pPr>
        <w:pStyle w:val="Tekstpodstawowy2"/>
        <w:rPr>
          <w:sz w:val="28"/>
        </w:rPr>
      </w:pPr>
    </w:p>
    <w:p w:rsidR="00A671ED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557328" w:rsidRPr="00157849" w:rsidRDefault="00557328" w:rsidP="00A671ED">
      <w:pPr>
        <w:pStyle w:val="Tekstpodstawowy2"/>
        <w:rPr>
          <w:bCs/>
          <w:sz w:val="28"/>
          <w:szCs w:val="28"/>
        </w:rPr>
      </w:pPr>
    </w:p>
    <w:p w:rsidR="00A671ED" w:rsidRPr="004B396B" w:rsidRDefault="00A671ED" w:rsidP="00A671ED">
      <w:pPr>
        <w:pStyle w:val="Tekstpodstawowy2"/>
        <w:rPr>
          <w:bCs/>
          <w:sz w:val="28"/>
          <w:szCs w:val="28"/>
        </w:rPr>
      </w:pPr>
      <w:proofErr w:type="spellStart"/>
      <w:r w:rsidRPr="004B396B">
        <w:rPr>
          <w:bCs/>
          <w:sz w:val="28"/>
          <w:szCs w:val="28"/>
        </w:rPr>
        <w:t>w</w:t>
      </w:r>
      <w:r w:rsidRPr="004B396B">
        <w:rPr>
          <w:bCs/>
          <w:sz w:val="28"/>
          <w:szCs w:val="28"/>
          <w:vertAlign w:val="subscript"/>
        </w:rPr>
        <w:t>n</w:t>
      </w:r>
      <w:proofErr w:type="spellEnd"/>
      <w:r w:rsidRPr="004B396B">
        <w:rPr>
          <w:bCs/>
          <w:sz w:val="28"/>
          <w:szCs w:val="28"/>
        </w:rPr>
        <w:t xml:space="preserve"> = </w:t>
      </w:r>
      <w:r w:rsidR="00FD7DD5" w:rsidRPr="004B396B">
        <w:rPr>
          <w:bCs/>
          <w:sz w:val="28"/>
          <w:szCs w:val="28"/>
        </w:rPr>
        <w:t>1</w:t>
      </w:r>
      <w:r w:rsidR="004B396B" w:rsidRPr="004B396B">
        <w:rPr>
          <w:bCs/>
          <w:sz w:val="28"/>
          <w:szCs w:val="28"/>
        </w:rPr>
        <w:t>4</w:t>
      </w:r>
      <w:r w:rsidRPr="004B396B">
        <w:rPr>
          <w:bCs/>
          <w:sz w:val="28"/>
          <w:szCs w:val="28"/>
        </w:rPr>
        <w:t xml:space="preserve"> %</w:t>
      </w:r>
    </w:p>
    <w:p w:rsidR="00A671ED" w:rsidRPr="004B396B" w:rsidRDefault="00A671ED" w:rsidP="00A671ED">
      <w:pPr>
        <w:pStyle w:val="Tekstpodstawowy2"/>
        <w:rPr>
          <w:bCs/>
          <w:sz w:val="28"/>
          <w:szCs w:val="28"/>
          <w:vertAlign w:val="superscript"/>
        </w:rPr>
      </w:pPr>
      <w:r w:rsidRPr="00CB050B">
        <w:rPr>
          <w:bCs/>
          <w:sz w:val="28"/>
          <w:szCs w:val="28"/>
        </w:rPr>
        <w:sym w:font="Symbol" w:char="F072"/>
      </w:r>
      <w:r w:rsidRPr="004B396B">
        <w:rPr>
          <w:bCs/>
          <w:sz w:val="28"/>
          <w:szCs w:val="28"/>
        </w:rPr>
        <w:t xml:space="preserve"> = </w:t>
      </w:r>
      <w:r w:rsidR="004B396B" w:rsidRPr="004B396B">
        <w:rPr>
          <w:bCs/>
          <w:sz w:val="28"/>
          <w:szCs w:val="28"/>
        </w:rPr>
        <w:t>1</w:t>
      </w:r>
      <w:r w:rsidRPr="004B396B">
        <w:rPr>
          <w:bCs/>
          <w:sz w:val="28"/>
          <w:szCs w:val="28"/>
        </w:rPr>
        <w:t>,</w:t>
      </w:r>
      <w:r w:rsidR="004B396B" w:rsidRPr="004B396B">
        <w:rPr>
          <w:bCs/>
          <w:sz w:val="28"/>
          <w:szCs w:val="28"/>
        </w:rPr>
        <w:t>8</w:t>
      </w:r>
      <w:r w:rsidR="009179ED" w:rsidRPr="004B396B">
        <w:rPr>
          <w:bCs/>
          <w:sz w:val="28"/>
          <w:szCs w:val="28"/>
        </w:rPr>
        <w:t>5</w:t>
      </w:r>
      <w:r w:rsidRPr="004B396B">
        <w:rPr>
          <w:bCs/>
          <w:sz w:val="28"/>
          <w:szCs w:val="28"/>
        </w:rPr>
        <w:t xml:space="preserve"> t/m</w:t>
      </w:r>
      <w:r w:rsidRPr="004B396B">
        <w:rPr>
          <w:bCs/>
          <w:sz w:val="28"/>
          <w:szCs w:val="28"/>
          <w:vertAlign w:val="superscript"/>
        </w:rPr>
        <w:t>3</w:t>
      </w:r>
    </w:p>
    <w:p w:rsidR="00A671ED" w:rsidRPr="004B396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72"/>
      </w:r>
      <w:r w:rsidRPr="004B396B">
        <w:rPr>
          <w:bCs/>
          <w:sz w:val="28"/>
          <w:szCs w:val="28"/>
          <w:vertAlign w:val="subscript"/>
        </w:rPr>
        <w:t>s</w:t>
      </w:r>
      <w:r w:rsidRPr="004B396B">
        <w:rPr>
          <w:bCs/>
          <w:sz w:val="28"/>
          <w:szCs w:val="28"/>
        </w:rPr>
        <w:t xml:space="preserve"> = 2,6</w:t>
      </w:r>
      <w:r w:rsidR="004B396B" w:rsidRPr="004B396B">
        <w:rPr>
          <w:bCs/>
          <w:sz w:val="28"/>
          <w:szCs w:val="28"/>
        </w:rPr>
        <w:t>5</w:t>
      </w:r>
      <w:r w:rsidRPr="004B396B">
        <w:rPr>
          <w:bCs/>
          <w:sz w:val="28"/>
          <w:szCs w:val="28"/>
        </w:rPr>
        <w:t xml:space="preserve"> t/m</w:t>
      </w:r>
      <w:r w:rsidRPr="004B396B">
        <w:rPr>
          <w:bCs/>
          <w:sz w:val="28"/>
          <w:szCs w:val="28"/>
          <w:vertAlign w:val="superscript"/>
        </w:rPr>
        <w:t>3</w:t>
      </w:r>
    </w:p>
    <w:p w:rsidR="00A671ED" w:rsidRPr="004B396B" w:rsidRDefault="00A671ED" w:rsidP="00A671ED">
      <w:pPr>
        <w:pStyle w:val="Tekstpodstawowy2"/>
        <w:rPr>
          <w:bCs/>
          <w:sz w:val="28"/>
          <w:szCs w:val="28"/>
        </w:rPr>
      </w:pPr>
      <w:r w:rsidRPr="004B396B">
        <w:rPr>
          <w:bCs/>
          <w:sz w:val="28"/>
          <w:szCs w:val="28"/>
        </w:rPr>
        <w:t>I</w:t>
      </w:r>
      <w:r w:rsidR="00557328" w:rsidRPr="004B396B">
        <w:rPr>
          <w:bCs/>
          <w:sz w:val="28"/>
          <w:szCs w:val="28"/>
          <w:vertAlign w:val="subscript"/>
        </w:rPr>
        <w:t>D</w:t>
      </w:r>
      <w:r w:rsidRPr="004B396B">
        <w:rPr>
          <w:bCs/>
          <w:sz w:val="28"/>
          <w:szCs w:val="28"/>
        </w:rPr>
        <w:t xml:space="preserve"> </w:t>
      </w:r>
      <w:r w:rsidR="009179ED" w:rsidRPr="004B396B">
        <w:rPr>
          <w:bCs/>
          <w:sz w:val="28"/>
          <w:szCs w:val="28"/>
        </w:rPr>
        <w:t>= 0,</w:t>
      </w:r>
      <w:r w:rsidR="004B396B" w:rsidRPr="004B396B">
        <w:rPr>
          <w:bCs/>
          <w:sz w:val="28"/>
          <w:szCs w:val="28"/>
        </w:rPr>
        <w:t>47</w:t>
      </w:r>
    </w:p>
    <w:p w:rsidR="00A671ED" w:rsidRPr="00CB050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</w:t>
      </w:r>
      <w:r w:rsidR="004B396B">
        <w:rPr>
          <w:bCs/>
          <w:sz w:val="28"/>
          <w:szCs w:val="28"/>
        </w:rPr>
        <w:t>32</w:t>
      </w:r>
      <w:r>
        <w:rPr>
          <w:bCs/>
          <w:sz w:val="28"/>
          <w:szCs w:val="28"/>
        </w:rPr>
        <w:t>,</w:t>
      </w:r>
      <w:r w:rsidR="004B396B">
        <w:rPr>
          <w:bCs/>
          <w:sz w:val="28"/>
          <w:szCs w:val="28"/>
        </w:rPr>
        <w:t>8</w:t>
      </w:r>
      <w:r w:rsidRPr="00CB050B">
        <w:rPr>
          <w:bCs/>
          <w:sz w:val="28"/>
          <w:szCs w:val="28"/>
          <w:vertAlign w:val="superscript"/>
        </w:rPr>
        <w:t>o</w:t>
      </w:r>
    </w:p>
    <w:p w:rsidR="00A671ED" w:rsidRDefault="00A671ED" w:rsidP="00A671ED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4B396B">
        <w:rPr>
          <w:sz w:val="28"/>
          <w:szCs w:val="28"/>
        </w:rPr>
        <w:t>89842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671ED" w:rsidRDefault="00A671ED" w:rsidP="00A671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4B396B">
        <w:rPr>
          <w:sz w:val="28"/>
          <w:szCs w:val="28"/>
        </w:rPr>
        <w:t>99824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A671ED" w:rsidRDefault="00A671ED" w:rsidP="002D473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4B396B">
        <w:rPr>
          <w:sz w:val="28"/>
          <w:szCs w:val="28"/>
        </w:rPr>
        <w:t>75827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9466BB" w:rsidRDefault="009466BB" w:rsidP="002D4739">
      <w:pPr>
        <w:jc w:val="both"/>
        <w:rPr>
          <w:sz w:val="28"/>
          <w:szCs w:val="28"/>
        </w:rPr>
      </w:pPr>
    </w:p>
    <w:p w:rsidR="002B2AB7" w:rsidRDefault="002B2AB7" w:rsidP="002B2AB7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lastRenderedPageBreak/>
        <w:t>I</w:t>
      </w:r>
      <w:r>
        <w:rPr>
          <w:b/>
          <w:sz w:val="28"/>
          <w:szCs w:val="28"/>
        </w:rPr>
        <w:t>I</w:t>
      </w:r>
      <w:r w:rsidR="00F0634D"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="00F0634D">
        <w:rPr>
          <w:b/>
          <w:bCs/>
          <w:sz w:val="28"/>
          <w:szCs w:val="28"/>
        </w:rPr>
        <w:t>glina pylasta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 w:rsidR="00F0634D">
        <w:rPr>
          <w:bCs/>
          <w:sz w:val="28"/>
          <w:szCs w:val="28"/>
        </w:rPr>
        <w:t xml:space="preserve">żółto-szara </w:t>
      </w:r>
      <w:r w:rsidRPr="00CB050B">
        <w:rPr>
          <w:bCs/>
          <w:sz w:val="28"/>
          <w:szCs w:val="28"/>
        </w:rPr>
        <w:t>zalegając</w:t>
      </w:r>
      <w:r w:rsidR="00F0634D"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>w prze</w:t>
      </w:r>
      <w:r>
        <w:rPr>
          <w:bCs/>
          <w:sz w:val="28"/>
          <w:szCs w:val="28"/>
        </w:rPr>
        <w:t xml:space="preserve">dmiotowym rejonie poniżej warstwy </w:t>
      </w:r>
      <w:r w:rsidR="00F0634D">
        <w:rPr>
          <w:bCs/>
          <w:sz w:val="28"/>
          <w:szCs w:val="28"/>
        </w:rPr>
        <w:t>piasków</w:t>
      </w:r>
      <w:r>
        <w:rPr>
          <w:bCs/>
          <w:sz w:val="28"/>
          <w:szCs w:val="28"/>
        </w:rPr>
        <w:t xml:space="preserve"> do głębokości ok. 2,</w:t>
      </w:r>
      <w:r w:rsidR="00F0634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0 m </w:t>
      </w:r>
      <w:r w:rsidR="00F0634D">
        <w:rPr>
          <w:bCs/>
          <w:sz w:val="28"/>
          <w:szCs w:val="28"/>
        </w:rPr>
        <w:t xml:space="preserve">~ 2,80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</w:t>
      </w:r>
      <w:r w:rsidR="00F0634D">
        <w:rPr>
          <w:bCs/>
          <w:sz w:val="28"/>
          <w:szCs w:val="28"/>
        </w:rPr>
        <w:t>glina twardoplastyczna</w:t>
      </w:r>
      <w:r>
        <w:rPr>
          <w:bCs/>
          <w:sz w:val="28"/>
          <w:szCs w:val="28"/>
        </w:rPr>
        <w:t>, wilgotn</w:t>
      </w:r>
      <w:r w:rsidR="00F0634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 </w:t>
      </w:r>
      <w:r w:rsidRPr="00080CB5">
        <w:rPr>
          <w:sz w:val="28"/>
        </w:rPr>
        <w:t>w któr</w:t>
      </w:r>
      <w:r w:rsidR="00F0634D">
        <w:rPr>
          <w:sz w:val="28"/>
        </w:rPr>
        <w:t>ej</w:t>
      </w:r>
      <w:r>
        <w:rPr>
          <w:sz w:val="28"/>
        </w:rPr>
        <w:t xml:space="preserve">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</w:t>
      </w:r>
      <w:r w:rsidR="00F0634D">
        <w:rPr>
          <w:sz w:val="28"/>
        </w:rPr>
        <w:t>= 0,08</w:t>
      </w:r>
      <w:r>
        <w:rPr>
          <w:sz w:val="28"/>
        </w:rPr>
        <w:t>.</w:t>
      </w:r>
    </w:p>
    <w:p w:rsidR="002B2AB7" w:rsidRDefault="002B2AB7" w:rsidP="002B2AB7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2B2AB7" w:rsidRPr="00CB050B" w:rsidRDefault="002B2AB7" w:rsidP="002B2AB7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2B2AB7" w:rsidRPr="00CB050B" w:rsidRDefault="002B2AB7" w:rsidP="002B2AB7">
      <w:pPr>
        <w:pStyle w:val="Tekstpodstawowy2"/>
        <w:rPr>
          <w:bCs/>
        </w:rPr>
      </w:pPr>
    </w:p>
    <w:p w:rsidR="002B2AB7" w:rsidRPr="00C57A89" w:rsidRDefault="002B2AB7" w:rsidP="002B2AB7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BF1C6C">
        <w:rPr>
          <w:bCs/>
          <w:sz w:val="28"/>
          <w:szCs w:val="28"/>
          <w:lang w:val="en-US"/>
        </w:rPr>
        <w:t>20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2B2AB7" w:rsidRPr="00C57A89" w:rsidRDefault="002B2AB7" w:rsidP="002B2AB7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 w:rsidR="00BF1C6C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2B2AB7" w:rsidRPr="00C57A89" w:rsidRDefault="002B2AB7" w:rsidP="002B2AB7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 w:rsidR="00BF1C6C">
        <w:rPr>
          <w:bCs/>
          <w:sz w:val="28"/>
          <w:szCs w:val="28"/>
          <w:lang w:val="en-US"/>
        </w:rPr>
        <w:t>8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2B2AB7" w:rsidRPr="00255B80" w:rsidRDefault="002B2AB7" w:rsidP="002B2AB7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</w:t>
      </w:r>
      <w:r w:rsidR="00BF1C6C">
        <w:rPr>
          <w:bCs/>
          <w:sz w:val="28"/>
          <w:szCs w:val="28"/>
          <w:lang w:val="en-US"/>
        </w:rPr>
        <w:t>= 0,08</w:t>
      </w:r>
    </w:p>
    <w:p w:rsidR="002B2AB7" w:rsidRPr="00C12414" w:rsidRDefault="002B2AB7" w:rsidP="002B2AB7">
      <w:pPr>
        <w:pStyle w:val="Tekstpodstawowy2"/>
        <w:rPr>
          <w:bCs/>
          <w:sz w:val="28"/>
          <w:szCs w:val="28"/>
          <w:lang w:val="en-US"/>
        </w:rPr>
      </w:pPr>
      <w:r w:rsidRPr="00C12414">
        <w:rPr>
          <w:bCs/>
          <w:sz w:val="28"/>
          <w:szCs w:val="28"/>
          <w:lang w:val="en-US"/>
        </w:rPr>
        <w:t>c</w:t>
      </w:r>
      <w:r w:rsidRPr="00C12414">
        <w:rPr>
          <w:bCs/>
          <w:sz w:val="28"/>
          <w:szCs w:val="28"/>
          <w:vertAlign w:val="subscript"/>
          <w:lang w:val="en-US"/>
        </w:rPr>
        <w:t>u</w:t>
      </w:r>
      <w:r w:rsidRPr="00C12414">
        <w:rPr>
          <w:bCs/>
          <w:sz w:val="28"/>
          <w:szCs w:val="28"/>
          <w:lang w:val="en-US"/>
        </w:rPr>
        <w:t xml:space="preserve"> = </w:t>
      </w:r>
      <w:r w:rsidR="00BF1C6C" w:rsidRPr="00C12414">
        <w:rPr>
          <w:bCs/>
          <w:sz w:val="28"/>
          <w:szCs w:val="28"/>
          <w:lang w:val="en-US"/>
        </w:rPr>
        <w:t>36</w:t>
      </w:r>
      <w:r w:rsidRPr="00C12414">
        <w:rPr>
          <w:bCs/>
          <w:sz w:val="28"/>
          <w:szCs w:val="28"/>
          <w:lang w:val="en-US"/>
        </w:rPr>
        <w:t>,</w:t>
      </w:r>
      <w:r w:rsidR="00BF1C6C" w:rsidRPr="00C12414">
        <w:rPr>
          <w:bCs/>
          <w:sz w:val="28"/>
          <w:szCs w:val="28"/>
          <w:lang w:val="en-US"/>
        </w:rPr>
        <w:t>33</w:t>
      </w:r>
      <w:r w:rsidRPr="00C12414">
        <w:rPr>
          <w:bCs/>
          <w:sz w:val="28"/>
          <w:szCs w:val="28"/>
          <w:lang w:val="en-US"/>
        </w:rPr>
        <w:t xml:space="preserve"> </w:t>
      </w:r>
      <w:proofErr w:type="spellStart"/>
      <w:r w:rsidRPr="00C12414">
        <w:rPr>
          <w:bCs/>
          <w:sz w:val="28"/>
          <w:szCs w:val="28"/>
          <w:lang w:val="en-US"/>
        </w:rPr>
        <w:t>kPa</w:t>
      </w:r>
      <w:proofErr w:type="spellEnd"/>
    </w:p>
    <w:p w:rsidR="002B2AB7" w:rsidRPr="00CB050B" w:rsidRDefault="002B2AB7" w:rsidP="002B2AB7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</w:t>
      </w:r>
      <w:r w:rsidR="00BF1C6C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,</w:t>
      </w:r>
      <w:r w:rsidR="00BF1C6C">
        <w:rPr>
          <w:bCs/>
          <w:sz w:val="28"/>
          <w:szCs w:val="28"/>
        </w:rPr>
        <w:t>5</w:t>
      </w:r>
      <w:r w:rsidRPr="00CB050B">
        <w:rPr>
          <w:bCs/>
          <w:sz w:val="28"/>
          <w:szCs w:val="28"/>
          <w:vertAlign w:val="superscript"/>
        </w:rPr>
        <w:t>o</w:t>
      </w:r>
    </w:p>
    <w:p w:rsidR="002B2AB7" w:rsidRDefault="002B2AB7" w:rsidP="002B2AB7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BF1C6C">
        <w:rPr>
          <w:sz w:val="28"/>
          <w:szCs w:val="28"/>
        </w:rPr>
        <w:t>50954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2B2AB7" w:rsidRDefault="002B2AB7" w:rsidP="002B2A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BF1C6C">
        <w:rPr>
          <w:sz w:val="28"/>
          <w:szCs w:val="28"/>
        </w:rPr>
        <w:t>67922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2B2AB7" w:rsidRDefault="002B2AB7" w:rsidP="002B2AB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BF1C6C">
        <w:rPr>
          <w:sz w:val="28"/>
          <w:szCs w:val="28"/>
        </w:rPr>
        <w:t>38725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7234EB" w:rsidRDefault="007234EB" w:rsidP="002B2AB7">
      <w:pPr>
        <w:jc w:val="both"/>
        <w:rPr>
          <w:sz w:val="28"/>
          <w:szCs w:val="28"/>
        </w:rPr>
      </w:pPr>
    </w:p>
    <w:p w:rsidR="007234EB" w:rsidRDefault="007234EB" w:rsidP="007234E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V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glina pylasta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żółto-szara, zapiaszczona,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>w prze</w:t>
      </w:r>
      <w:r>
        <w:rPr>
          <w:bCs/>
          <w:sz w:val="28"/>
          <w:szCs w:val="28"/>
        </w:rPr>
        <w:t xml:space="preserve">dmiotowym rejonie poniżej warstwy gliny do głębokości stwierdzonej wierceniem tj. ok. 3,00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glina twardoplastyczna, wilgotna </w:t>
      </w:r>
      <w:r w:rsidRPr="00080CB5">
        <w:rPr>
          <w:sz w:val="28"/>
        </w:rPr>
        <w:t>w któr</w:t>
      </w:r>
      <w:r>
        <w:rPr>
          <w:sz w:val="28"/>
        </w:rPr>
        <w:t>ej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= 0,</w:t>
      </w:r>
      <w:r w:rsidR="00397F2C">
        <w:rPr>
          <w:sz w:val="28"/>
        </w:rPr>
        <w:t>12</w:t>
      </w:r>
      <w:r>
        <w:rPr>
          <w:sz w:val="28"/>
        </w:rPr>
        <w:t>.</w:t>
      </w:r>
    </w:p>
    <w:p w:rsidR="007234EB" w:rsidRDefault="007234EB" w:rsidP="007234EB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7234EB" w:rsidRPr="00CB050B" w:rsidRDefault="007234EB" w:rsidP="007234E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7234EB" w:rsidRPr="00CB050B" w:rsidRDefault="007234EB" w:rsidP="007234EB">
      <w:pPr>
        <w:pStyle w:val="Tekstpodstawowy2"/>
        <w:rPr>
          <w:bCs/>
        </w:rPr>
      </w:pPr>
    </w:p>
    <w:p w:rsidR="007234EB" w:rsidRPr="00C57A89" w:rsidRDefault="007234EB" w:rsidP="007234EB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482C29">
        <w:rPr>
          <w:bCs/>
          <w:sz w:val="28"/>
          <w:szCs w:val="28"/>
          <w:lang w:val="en-US"/>
        </w:rPr>
        <w:t>20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7234EB" w:rsidRPr="00C57A89" w:rsidRDefault="007234EB" w:rsidP="007234EB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 w:rsidR="00482C29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7234EB" w:rsidRPr="00C57A89" w:rsidRDefault="007234EB" w:rsidP="007234EB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 w:rsidR="00482C29">
        <w:rPr>
          <w:bCs/>
          <w:sz w:val="28"/>
          <w:szCs w:val="28"/>
          <w:lang w:val="en-US"/>
        </w:rPr>
        <w:t>8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7234EB" w:rsidRPr="00255B80" w:rsidRDefault="007234EB" w:rsidP="007234EB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</w:t>
      </w:r>
      <w:r w:rsidR="00482C29">
        <w:rPr>
          <w:bCs/>
          <w:sz w:val="28"/>
          <w:szCs w:val="28"/>
          <w:lang w:val="en-US"/>
        </w:rPr>
        <w:t>= 0,12</w:t>
      </w:r>
    </w:p>
    <w:p w:rsidR="007234EB" w:rsidRPr="00C12414" w:rsidRDefault="007234EB" w:rsidP="007234EB">
      <w:pPr>
        <w:pStyle w:val="Tekstpodstawowy2"/>
        <w:rPr>
          <w:bCs/>
          <w:sz w:val="28"/>
          <w:szCs w:val="28"/>
          <w:lang w:val="en-US"/>
        </w:rPr>
      </w:pPr>
      <w:r w:rsidRPr="00C12414">
        <w:rPr>
          <w:bCs/>
          <w:sz w:val="28"/>
          <w:szCs w:val="28"/>
          <w:lang w:val="en-US"/>
        </w:rPr>
        <w:t>c</w:t>
      </w:r>
      <w:r w:rsidRPr="00C12414">
        <w:rPr>
          <w:bCs/>
          <w:sz w:val="28"/>
          <w:szCs w:val="28"/>
          <w:vertAlign w:val="subscript"/>
          <w:lang w:val="en-US"/>
        </w:rPr>
        <w:t>u</w:t>
      </w:r>
      <w:r w:rsidRPr="00C12414">
        <w:rPr>
          <w:bCs/>
          <w:sz w:val="28"/>
          <w:szCs w:val="28"/>
          <w:lang w:val="en-US"/>
        </w:rPr>
        <w:t xml:space="preserve"> = </w:t>
      </w:r>
      <w:r w:rsidR="00482C29" w:rsidRPr="00C12414">
        <w:rPr>
          <w:bCs/>
          <w:sz w:val="28"/>
          <w:szCs w:val="28"/>
          <w:lang w:val="en-US"/>
        </w:rPr>
        <w:t>34</w:t>
      </w:r>
      <w:r w:rsidRPr="00C12414">
        <w:rPr>
          <w:bCs/>
          <w:sz w:val="28"/>
          <w:szCs w:val="28"/>
          <w:lang w:val="en-US"/>
        </w:rPr>
        <w:t>,</w:t>
      </w:r>
      <w:r w:rsidR="00482C29" w:rsidRPr="00C12414">
        <w:rPr>
          <w:bCs/>
          <w:sz w:val="28"/>
          <w:szCs w:val="28"/>
          <w:lang w:val="en-US"/>
        </w:rPr>
        <w:t>66</w:t>
      </w:r>
      <w:r w:rsidRPr="00C12414">
        <w:rPr>
          <w:bCs/>
          <w:sz w:val="28"/>
          <w:szCs w:val="28"/>
          <w:lang w:val="en-US"/>
        </w:rPr>
        <w:t xml:space="preserve"> </w:t>
      </w:r>
      <w:proofErr w:type="spellStart"/>
      <w:r w:rsidRPr="00C12414">
        <w:rPr>
          <w:bCs/>
          <w:sz w:val="28"/>
          <w:szCs w:val="28"/>
          <w:lang w:val="en-US"/>
        </w:rPr>
        <w:t>kPa</w:t>
      </w:r>
      <w:proofErr w:type="spellEnd"/>
    </w:p>
    <w:p w:rsidR="007234EB" w:rsidRPr="00CB050B" w:rsidRDefault="007234EB" w:rsidP="007234E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</w:t>
      </w:r>
      <w:r w:rsidR="00482C29">
        <w:rPr>
          <w:bCs/>
          <w:sz w:val="28"/>
          <w:szCs w:val="28"/>
        </w:rPr>
        <w:t>19</w:t>
      </w:r>
      <w:r>
        <w:rPr>
          <w:bCs/>
          <w:sz w:val="28"/>
          <w:szCs w:val="28"/>
        </w:rPr>
        <w:t>,</w:t>
      </w:r>
      <w:r w:rsidR="00482C29">
        <w:rPr>
          <w:bCs/>
          <w:sz w:val="28"/>
          <w:szCs w:val="28"/>
        </w:rPr>
        <w:t>8</w:t>
      </w:r>
      <w:r w:rsidRPr="00CB050B">
        <w:rPr>
          <w:bCs/>
          <w:sz w:val="28"/>
          <w:szCs w:val="28"/>
          <w:vertAlign w:val="superscript"/>
        </w:rPr>
        <w:t>o</w:t>
      </w:r>
    </w:p>
    <w:p w:rsidR="007234EB" w:rsidRDefault="007234EB" w:rsidP="007234E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482C29">
        <w:rPr>
          <w:sz w:val="28"/>
          <w:szCs w:val="28"/>
        </w:rPr>
        <w:t>45471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7234EB" w:rsidRDefault="007234EB" w:rsidP="00723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482C29">
        <w:rPr>
          <w:sz w:val="28"/>
          <w:szCs w:val="28"/>
        </w:rPr>
        <w:t>60613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2D4739" w:rsidRDefault="007234EB" w:rsidP="00CF653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482C29">
        <w:rPr>
          <w:sz w:val="28"/>
          <w:szCs w:val="28"/>
        </w:rPr>
        <w:t>34558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F653A" w:rsidRDefault="00CF653A" w:rsidP="00CF653A">
      <w:pPr>
        <w:jc w:val="both"/>
        <w:rPr>
          <w:sz w:val="28"/>
          <w:szCs w:val="28"/>
        </w:rPr>
      </w:pPr>
    </w:p>
    <w:p w:rsidR="00CF653A" w:rsidRPr="00CF653A" w:rsidRDefault="00CF653A" w:rsidP="00CF653A">
      <w:pPr>
        <w:jc w:val="both"/>
        <w:rPr>
          <w:sz w:val="28"/>
          <w:szCs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157849" w:rsidRDefault="00157849">
      <w:pPr>
        <w:jc w:val="both"/>
        <w:rPr>
          <w:sz w:val="28"/>
        </w:rPr>
      </w:pPr>
    </w:p>
    <w:p w:rsidR="00CF653A" w:rsidRDefault="00CF653A">
      <w:pPr>
        <w:jc w:val="both"/>
        <w:rPr>
          <w:sz w:val="28"/>
        </w:rPr>
      </w:pPr>
    </w:p>
    <w:p w:rsidR="00CF653A" w:rsidRDefault="00CF653A">
      <w:pPr>
        <w:jc w:val="both"/>
        <w:rPr>
          <w:sz w:val="28"/>
        </w:rPr>
      </w:pPr>
    </w:p>
    <w:p w:rsidR="00CF653A" w:rsidRDefault="00CF653A">
      <w:pPr>
        <w:jc w:val="both"/>
        <w:rPr>
          <w:sz w:val="28"/>
        </w:rPr>
      </w:pPr>
    </w:p>
    <w:p w:rsidR="00CF653A" w:rsidRDefault="00CF653A">
      <w:pPr>
        <w:jc w:val="both"/>
        <w:rPr>
          <w:sz w:val="28"/>
        </w:rPr>
      </w:pPr>
    </w:p>
    <w:p w:rsidR="00CF653A" w:rsidRDefault="00CF653A">
      <w:pPr>
        <w:jc w:val="both"/>
        <w:rPr>
          <w:sz w:val="28"/>
        </w:rPr>
      </w:pPr>
    </w:p>
    <w:p w:rsidR="00CF653A" w:rsidRPr="0009004B" w:rsidRDefault="00CF653A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557328">
        <w:rPr>
          <w:sz w:val="28"/>
        </w:rPr>
        <w:t>gleba, nasyp niekontrolowany gliniasto-piaszczysty, piasek średni, żółty, wilgotny, średnio zagęszczony, glina pylasta, szaro-żółta, wilgotna, twardoplastyczna, glina pylasta, szaro-żółta, zapiaszczona, twardoplastyczna, wilgotna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557328">
        <w:rPr>
          <w:sz w:val="28"/>
        </w:rPr>
        <w:t>3</w:t>
      </w:r>
      <w:r w:rsidR="00963C84">
        <w:rPr>
          <w:sz w:val="28"/>
        </w:rPr>
        <w:t>,</w:t>
      </w:r>
      <w:r w:rsidR="00557328">
        <w:rPr>
          <w:sz w:val="28"/>
        </w:rPr>
        <w:t>0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C70197" w:rsidRDefault="00C70197">
      <w:pPr>
        <w:ind w:left="1080"/>
        <w:jc w:val="both"/>
        <w:rPr>
          <w:sz w:val="28"/>
        </w:rPr>
      </w:pPr>
    </w:p>
    <w:p w:rsidR="009B5DB2" w:rsidRPr="003D2E60" w:rsidRDefault="003D2E60" w:rsidP="009B5DB2">
      <w:pPr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Na </w:t>
      </w:r>
      <w:r w:rsidRPr="003D2E60">
        <w:rPr>
          <w:b/>
          <w:sz w:val="28"/>
        </w:rPr>
        <w:t xml:space="preserve">omawianym terenie poziomu wód gruntowych nie stwierdzono </w:t>
      </w:r>
      <w:r w:rsidRPr="003D2E60">
        <w:rPr>
          <w:b/>
          <w:sz w:val="28"/>
        </w:rPr>
        <w:br/>
        <w:t xml:space="preserve">w wierceniach do głębokości </w:t>
      </w:r>
      <w:r w:rsidR="00557328">
        <w:rPr>
          <w:b/>
          <w:sz w:val="28"/>
        </w:rPr>
        <w:t>3</w:t>
      </w:r>
      <w:r w:rsidRPr="003D2E60">
        <w:rPr>
          <w:b/>
          <w:sz w:val="28"/>
        </w:rPr>
        <w:t>,</w:t>
      </w:r>
      <w:r w:rsidR="00557328">
        <w:rPr>
          <w:b/>
          <w:sz w:val="28"/>
        </w:rPr>
        <w:t>0</w:t>
      </w:r>
      <w:r w:rsidRPr="003D2E60">
        <w:rPr>
          <w:b/>
          <w:sz w:val="28"/>
        </w:rPr>
        <w:t xml:space="preserve">0 m </w:t>
      </w:r>
      <w:proofErr w:type="spellStart"/>
      <w:r w:rsidRPr="003D2E60">
        <w:rPr>
          <w:b/>
          <w:sz w:val="28"/>
        </w:rPr>
        <w:t>p.p.t</w:t>
      </w:r>
      <w:proofErr w:type="spellEnd"/>
      <w:r w:rsidRPr="003D2E60">
        <w:rPr>
          <w:b/>
          <w:sz w:val="28"/>
        </w:rPr>
        <w:t xml:space="preserve">.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27236"/>
    <w:rsid w:val="00054F16"/>
    <w:rsid w:val="00067847"/>
    <w:rsid w:val="00086102"/>
    <w:rsid w:val="0009004B"/>
    <w:rsid w:val="000A19E8"/>
    <w:rsid w:val="000C7D62"/>
    <w:rsid w:val="000E50C8"/>
    <w:rsid w:val="000F3E59"/>
    <w:rsid w:val="000F62D0"/>
    <w:rsid w:val="001057E3"/>
    <w:rsid w:val="00124698"/>
    <w:rsid w:val="00125D3D"/>
    <w:rsid w:val="001328B2"/>
    <w:rsid w:val="001424DF"/>
    <w:rsid w:val="001433EA"/>
    <w:rsid w:val="00157849"/>
    <w:rsid w:val="00182217"/>
    <w:rsid w:val="001A1AE4"/>
    <w:rsid w:val="001A45D9"/>
    <w:rsid w:val="001C23CF"/>
    <w:rsid w:val="001C6601"/>
    <w:rsid w:val="001D2347"/>
    <w:rsid w:val="00210805"/>
    <w:rsid w:val="00260549"/>
    <w:rsid w:val="00261C84"/>
    <w:rsid w:val="002774E9"/>
    <w:rsid w:val="00287AA0"/>
    <w:rsid w:val="002936F7"/>
    <w:rsid w:val="002A1806"/>
    <w:rsid w:val="002A21EB"/>
    <w:rsid w:val="002A79D9"/>
    <w:rsid w:val="002B2AB7"/>
    <w:rsid w:val="002B3532"/>
    <w:rsid w:val="002D4739"/>
    <w:rsid w:val="0032164B"/>
    <w:rsid w:val="00325C3B"/>
    <w:rsid w:val="00325FE0"/>
    <w:rsid w:val="0037475E"/>
    <w:rsid w:val="00391563"/>
    <w:rsid w:val="00397F2C"/>
    <w:rsid w:val="003D2E60"/>
    <w:rsid w:val="003E3E70"/>
    <w:rsid w:val="00410D1A"/>
    <w:rsid w:val="00427DDB"/>
    <w:rsid w:val="004461D1"/>
    <w:rsid w:val="00456A8A"/>
    <w:rsid w:val="00466525"/>
    <w:rsid w:val="00474EE7"/>
    <w:rsid w:val="00482C29"/>
    <w:rsid w:val="004A1CA2"/>
    <w:rsid w:val="004B396B"/>
    <w:rsid w:val="004C5AA6"/>
    <w:rsid w:val="004D494A"/>
    <w:rsid w:val="004F3807"/>
    <w:rsid w:val="005272AB"/>
    <w:rsid w:val="00533E4C"/>
    <w:rsid w:val="00536BAC"/>
    <w:rsid w:val="005370B3"/>
    <w:rsid w:val="00541798"/>
    <w:rsid w:val="00557328"/>
    <w:rsid w:val="00573C2A"/>
    <w:rsid w:val="0057608B"/>
    <w:rsid w:val="00576FFE"/>
    <w:rsid w:val="00581266"/>
    <w:rsid w:val="005844AD"/>
    <w:rsid w:val="005A0EEB"/>
    <w:rsid w:val="005A5265"/>
    <w:rsid w:val="005B32F4"/>
    <w:rsid w:val="005D7918"/>
    <w:rsid w:val="00640132"/>
    <w:rsid w:val="00660289"/>
    <w:rsid w:val="0066163B"/>
    <w:rsid w:val="006623AB"/>
    <w:rsid w:val="0067104C"/>
    <w:rsid w:val="0067271E"/>
    <w:rsid w:val="006727DB"/>
    <w:rsid w:val="00676448"/>
    <w:rsid w:val="006773D2"/>
    <w:rsid w:val="006858D0"/>
    <w:rsid w:val="006A4CA6"/>
    <w:rsid w:val="006B54F8"/>
    <w:rsid w:val="006C5CD8"/>
    <w:rsid w:val="007234EB"/>
    <w:rsid w:val="0073182E"/>
    <w:rsid w:val="00733C1F"/>
    <w:rsid w:val="007459B8"/>
    <w:rsid w:val="007761D2"/>
    <w:rsid w:val="007811C7"/>
    <w:rsid w:val="007B08D6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A49E9"/>
    <w:rsid w:val="008F7E88"/>
    <w:rsid w:val="009022A0"/>
    <w:rsid w:val="00910E30"/>
    <w:rsid w:val="00914D74"/>
    <w:rsid w:val="009178A5"/>
    <w:rsid w:val="009179ED"/>
    <w:rsid w:val="0092371B"/>
    <w:rsid w:val="00930CF7"/>
    <w:rsid w:val="00942CE8"/>
    <w:rsid w:val="009466BB"/>
    <w:rsid w:val="00955848"/>
    <w:rsid w:val="00963C84"/>
    <w:rsid w:val="009A42E7"/>
    <w:rsid w:val="009B5DB2"/>
    <w:rsid w:val="009B636F"/>
    <w:rsid w:val="00A07DD2"/>
    <w:rsid w:val="00A30289"/>
    <w:rsid w:val="00A544BB"/>
    <w:rsid w:val="00A54680"/>
    <w:rsid w:val="00A617A3"/>
    <w:rsid w:val="00A671ED"/>
    <w:rsid w:val="00A7702D"/>
    <w:rsid w:val="00A86FF0"/>
    <w:rsid w:val="00AA5F2A"/>
    <w:rsid w:val="00AC0875"/>
    <w:rsid w:val="00AD2E12"/>
    <w:rsid w:val="00B01E83"/>
    <w:rsid w:val="00B24DEF"/>
    <w:rsid w:val="00B265E0"/>
    <w:rsid w:val="00B306B0"/>
    <w:rsid w:val="00B42263"/>
    <w:rsid w:val="00B426EB"/>
    <w:rsid w:val="00B80830"/>
    <w:rsid w:val="00BB7122"/>
    <w:rsid w:val="00BE23BF"/>
    <w:rsid w:val="00BF1C6C"/>
    <w:rsid w:val="00BF58A9"/>
    <w:rsid w:val="00C12414"/>
    <w:rsid w:val="00C1544C"/>
    <w:rsid w:val="00C35931"/>
    <w:rsid w:val="00C36880"/>
    <w:rsid w:val="00C70197"/>
    <w:rsid w:val="00C76744"/>
    <w:rsid w:val="00C80070"/>
    <w:rsid w:val="00CC72F7"/>
    <w:rsid w:val="00CD0067"/>
    <w:rsid w:val="00CD03ED"/>
    <w:rsid w:val="00CD5A1C"/>
    <w:rsid w:val="00CE13A2"/>
    <w:rsid w:val="00CF653A"/>
    <w:rsid w:val="00D0321B"/>
    <w:rsid w:val="00D42BE5"/>
    <w:rsid w:val="00D5120F"/>
    <w:rsid w:val="00D579E9"/>
    <w:rsid w:val="00D6198E"/>
    <w:rsid w:val="00D6615F"/>
    <w:rsid w:val="00D82EAC"/>
    <w:rsid w:val="00D96EE8"/>
    <w:rsid w:val="00DA308B"/>
    <w:rsid w:val="00DA4458"/>
    <w:rsid w:val="00DB1EA1"/>
    <w:rsid w:val="00DB247C"/>
    <w:rsid w:val="00E305A4"/>
    <w:rsid w:val="00E323F8"/>
    <w:rsid w:val="00E33B0B"/>
    <w:rsid w:val="00E449C7"/>
    <w:rsid w:val="00E456D4"/>
    <w:rsid w:val="00E7392C"/>
    <w:rsid w:val="00E85D36"/>
    <w:rsid w:val="00E91AFE"/>
    <w:rsid w:val="00EA5D8F"/>
    <w:rsid w:val="00EA7B76"/>
    <w:rsid w:val="00EB396E"/>
    <w:rsid w:val="00EB5D45"/>
    <w:rsid w:val="00EC5585"/>
    <w:rsid w:val="00ED4C7F"/>
    <w:rsid w:val="00ED79AF"/>
    <w:rsid w:val="00F0634D"/>
    <w:rsid w:val="00F11A49"/>
    <w:rsid w:val="00F11DE7"/>
    <w:rsid w:val="00F12FC6"/>
    <w:rsid w:val="00F25B45"/>
    <w:rsid w:val="00F75CC8"/>
    <w:rsid w:val="00F8536A"/>
    <w:rsid w:val="00FB17E6"/>
    <w:rsid w:val="00FC0139"/>
    <w:rsid w:val="00FD7134"/>
    <w:rsid w:val="00FD7DD5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15</TotalTime>
  <Pages>5</Pages>
  <Words>784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20</cp:revision>
  <cp:lastPrinted>2015-04-30T08:35:00Z</cp:lastPrinted>
  <dcterms:created xsi:type="dcterms:W3CDTF">2015-02-25T11:47:00Z</dcterms:created>
  <dcterms:modified xsi:type="dcterms:W3CDTF">2015-04-30T08:35:00Z</dcterms:modified>
</cp:coreProperties>
</file>