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60044A">
      <w:r w:rsidRPr="0060044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B266B">
        <w:t xml:space="preserve"> </w: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60044A">
      <w:r w:rsidRPr="0060044A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510BD7">
        <w:rPr>
          <w:b/>
          <w:sz w:val="36"/>
        </w:rPr>
        <w:t xml:space="preserve">j </w:t>
      </w:r>
      <w:r w:rsidR="00736F09">
        <w:rPr>
          <w:b/>
          <w:sz w:val="36"/>
        </w:rPr>
        <w:t xml:space="preserve">budowy </w:t>
      </w:r>
      <w:r w:rsidR="00455EC5">
        <w:rPr>
          <w:b/>
          <w:sz w:val="36"/>
        </w:rPr>
        <w:t xml:space="preserve">domu jednorodzinnego  na dz. nr 560/2 przy ul. Przyjaznej </w:t>
      </w:r>
      <w:r w:rsidR="00455EC5">
        <w:rPr>
          <w:b/>
          <w:sz w:val="36"/>
        </w:rPr>
        <w:br/>
        <w:t xml:space="preserve">w miejscowości Brodła </w:t>
      </w:r>
      <w:r w:rsidR="00717D78">
        <w:rPr>
          <w:b/>
          <w:sz w:val="36"/>
        </w:rPr>
        <w:t xml:space="preserve">gmina Alwernia </w:t>
      </w:r>
    </w:p>
    <w:p w:rsidR="00BB3116" w:rsidRDefault="00BB3116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E327D2" w:rsidRDefault="00E327D2" w:rsidP="00E327D2">
      <w:pPr>
        <w:rPr>
          <w:b/>
          <w:sz w:val="28"/>
        </w:rPr>
      </w:pPr>
      <w:r>
        <w:rPr>
          <w:b/>
          <w:sz w:val="28"/>
        </w:rPr>
        <w:t>Zleceniodawca:</w:t>
      </w:r>
    </w:p>
    <w:p w:rsidR="00E327D2" w:rsidRPr="00E327D2" w:rsidRDefault="00E327D2" w:rsidP="00E327D2">
      <w:pPr>
        <w:pStyle w:val="Nagwek2"/>
        <w:shd w:val="clear" w:color="auto" w:fill="FFFFFF"/>
        <w:jc w:val="left"/>
        <w:rPr>
          <w:color w:val="1B2228"/>
          <w:szCs w:val="28"/>
        </w:rPr>
      </w:pPr>
      <w:r w:rsidRPr="00E327D2">
        <w:rPr>
          <w:color w:val="1B2228"/>
          <w:szCs w:val="28"/>
        </w:rPr>
        <w:t xml:space="preserve">Firma Architektoniczno Budowlana </w:t>
      </w:r>
      <w:r w:rsidRPr="00E327D2">
        <w:rPr>
          <w:color w:val="1B2228"/>
          <w:szCs w:val="28"/>
        </w:rPr>
        <w:br/>
        <w:t xml:space="preserve">Architraw S.C. </w:t>
      </w:r>
    </w:p>
    <w:p w:rsidR="00E327D2" w:rsidRDefault="00E327D2" w:rsidP="00E327D2">
      <w:pPr>
        <w:rPr>
          <w:sz w:val="28"/>
          <w:szCs w:val="28"/>
        </w:rPr>
      </w:pPr>
      <w:r>
        <w:rPr>
          <w:sz w:val="28"/>
          <w:szCs w:val="28"/>
        </w:rPr>
        <w:t>ul. Skłodowskiej-Curie 3e</w:t>
      </w:r>
    </w:p>
    <w:p w:rsidR="00E327D2" w:rsidRDefault="00E327D2" w:rsidP="00E327D2">
      <w:pPr>
        <w:rPr>
          <w:sz w:val="28"/>
          <w:szCs w:val="28"/>
        </w:rPr>
      </w:pPr>
      <w:r>
        <w:rPr>
          <w:sz w:val="28"/>
          <w:szCs w:val="28"/>
        </w:rPr>
        <w:t>32-566 Alwernia</w:t>
      </w:r>
    </w:p>
    <w:p w:rsidR="007B266B" w:rsidRDefault="007B266B" w:rsidP="0072675D">
      <w:pPr>
        <w:rPr>
          <w:sz w:val="28"/>
        </w:rPr>
      </w:pPr>
    </w:p>
    <w:p w:rsidR="007B266B" w:rsidRDefault="007B266B" w:rsidP="0072675D">
      <w:pPr>
        <w:rPr>
          <w:sz w:val="28"/>
          <w:szCs w:val="28"/>
        </w:rPr>
      </w:pPr>
    </w:p>
    <w:p w:rsidR="00D5629E" w:rsidRDefault="00D5629E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4858B6" w:rsidRDefault="00C42700">
      <w:pPr>
        <w:rPr>
          <w:sz w:val="28"/>
        </w:rPr>
      </w:pPr>
      <w:r>
        <w:rPr>
          <w:sz w:val="28"/>
        </w:rPr>
        <w:t xml:space="preserve"> </w:t>
      </w:r>
    </w:p>
    <w:p w:rsidR="003B26CD" w:rsidRDefault="003B26CD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52E8E" w:rsidRDefault="00AF1FA6">
      <w:pPr>
        <w:pStyle w:val="Nagwek2"/>
      </w:pPr>
      <w:r>
        <w:t>Luty</w:t>
      </w:r>
      <w:r w:rsidR="007B266B">
        <w:t>,</w:t>
      </w:r>
      <w:r w:rsidR="004858B6">
        <w:t xml:space="preserve"> 2015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13389B">
        <w:rPr>
          <w:sz w:val="28"/>
        </w:rPr>
        <w:t xml:space="preserve">przy ul. </w:t>
      </w:r>
      <w:r w:rsidR="008A6DE2">
        <w:rPr>
          <w:sz w:val="28"/>
        </w:rPr>
        <w:t>Przyjaznej</w:t>
      </w:r>
      <w:r w:rsidR="0013389B">
        <w:rPr>
          <w:sz w:val="28"/>
        </w:rPr>
        <w:t xml:space="preserve"> w</w:t>
      </w:r>
      <w:r w:rsidR="00095B33">
        <w:rPr>
          <w:sz w:val="28"/>
        </w:rPr>
        <w:t xml:space="preserve"> </w:t>
      </w:r>
      <w:r w:rsidR="008A6DE2">
        <w:rPr>
          <w:sz w:val="28"/>
        </w:rPr>
        <w:t>miejscowości Brodła</w:t>
      </w:r>
      <w:r w:rsidR="00095B33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7F5637">
        <w:rPr>
          <w:sz w:val="28"/>
        </w:rPr>
        <w:t>3</w:t>
      </w:r>
      <w:r w:rsidR="00CA4BED">
        <w:rPr>
          <w:sz w:val="28"/>
        </w:rPr>
        <w:t>,</w:t>
      </w:r>
      <w:r w:rsidR="007F5637">
        <w:rPr>
          <w:sz w:val="28"/>
        </w:rPr>
        <w:t>0</w:t>
      </w:r>
      <w:r w:rsidR="00CA4BED">
        <w:rPr>
          <w:sz w:val="28"/>
        </w:rPr>
        <w:t xml:space="preserve">0 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5A3976" w:rsidRDefault="005A3976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1E43B7" w:rsidRDefault="008F4AB6" w:rsidP="008F4AB6">
      <w:pPr>
        <w:numPr>
          <w:ilvl w:val="2"/>
          <w:numId w:val="1"/>
        </w:numPr>
        <w:jc w:val="both"/>
        <w:rPr>
          <w:sz w:val="28"/>
        </w:rPr>
      </w:pPr>
      <w:r w:rsidRPr="00635F31">
        <w:rPr>
          <w:sz w:val="28"/>
        </w:rPr>
        <w:lastRenderedPageBreak/>
        <w:t xml:space="preserve">czwartorzęd – </w:t>
      </w:r>
      <w:r w:rsidR="00E90B2D">
        <w:rPr>
          <w:sz w:val="28"/>
        </w:rPr>
        <w:t xml:space="preserve">humus gliniasty z wapieniami, glina szaro-żółta z okruchami wapienia i kwarcu, glina </w:t>
      </w:r>
      <w:r w:rsidR="00E90B2D">
        <w:rPr>
          <w:sz w:val="28"/>
        </w:rPr>
        <w:br/>
        <w:t xml:space="preserve">z przewarstwieniami piasku średniego, </w:t>
      </w:r>
      <w:r w:rsidR="00F40D9D">
        <w:rPr>
          <w:sz w:val="28"/>
        </w:rPr>
        <w:t xml:space="preserve">piasek gruby, szary, średnio zagęszczony, wilgotny, glina piaszczysta szara </w:t>
      </w:r>
      <w:r w:rsidR="00F40D9D">
        <w:rPr>
          <w:sz w:val="28"/>
        </w:rPr>
        <w:br/>
        <w:t xml:space="preserve">z okruchami kwarcu, wilgotna, </w:t>
      </w:r>
    </w:p>
    <w:p w:rsidR="008F4AB6" w:rsidRPr="00635F31" w:rsidRDefault="001E43B7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- </w:t>
      </w:r>
      <w:r w:rsidR="008E5011">
        <w:rPr>
          <w:sz w:val="28"/>
        </w:rPr>
        <w:t>ił pylasty, szary, twardoplastyczny, wilgotny, ił pylasty,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 w:rsidRPr="00736F09">
        <w:rPr>
          <w:sz w:val="28"/>
        </w:rPr>
        <w:t>Szczegółow</w:t>
      </w:r>
      <w:r w:rsidR="00AB271E">
        <w:rPr>
          <w:sz w:val="28"/>
        </w:rPr>
        <w:t>e</w:t>
      </w:r>
      <w:r w:rsidR="009D67E8" w:rsidRPr="00736F09">
        <w:rPr>
          <w:sz w:val="28"/>
        </w:rPr>
        <w:t xml:space="preserve"> profil</w:t>
      </w:r>
      <w:r w:rsidR="00AB271E">
        <w:rPr>
          <w:sz w:val="28"/>
        </w:rPr>
        <w:t>e</w:t>
      </w:r>
      <w:r w:rsidRPr="00736F09">
        <w:rPr>
          <w:sz w:val="28"/>
        </w:rPr>
        <w:t xml:space="preserve"> geologiczn</w:t>
      </w:r>
      <w:r w:rsidR="00AB271E">
        <w:rPr>
          <w:sz w:val="28"/>
        </w:rPr>
        <w:t>e</w:t>
      </w:r>
      <w:r w:rsidR="00AA402A" w:rsidRPr="00736F09">
        <w:rPr>
          <w:sz w:val="28"/>
        </w:rPr>
        <w:t xml:space="preserve"> </w:t>
      </w:r>
      <w:r w:rsidR="00AB271E">
        <w:rPr>
          <w:sz w:val="28"/>
        </w:rPr>
        <w:t xml:space="preserve">oraz przekrój </w:t>
      </w:r>
      <w:r w:rsidR="00736F09" w:rsidRPr="00736F09">
        <w:rPr>
          <w:sz w:val="28"/>
        </w:rPr>
        <w:t xml:space="preserve">przedstawiono </w:t>
      </w:r>
      <w:r w:rsidR="004B273B" w:rsidRPr="00736F09">
        <w:rPr>
          <w:sz w:val="28"/>
        </w:rPr>
        <w:t>na z</w:t>
      </w:r>
      <w:r w:rsidR="00A9346C" w:rsidRPr="00736F09">
        <w:rPr>
          <w:sz w:val="28"/>
        </w:rPr>
        <w:t xml:space="preserve">ał. </w:t>
      </w:r>
      <w:r w:rsidR="00736F09" w:rsidRPr="00736F09">
        <w:rPr>
          <w:sz w:val="28"/>
        </w:rPr>
        <w:t>2</w:t>
      </w:r>
      <w:r w:rsidR="00AB271E">
        <w:rPr>
          <w:sz w:val="28"/>
        </w:rPr>
        <w:t>-4</w:t>
      </w:r>
      <w:r w:rsidR="009D67E8" w:rsidRPr="00736F09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Pr="001E43B7" w:rsidRDefault="00252E8E" w:rsidP="001E43B7">
      <w:pPr>
        <w:jc w:val="both"/>
        <w:rPr>
          <w:sz w:val="28"/>
          <w:szCs w:val="28"/>
        </w:rPr>
      </w:pPr>
    </w:p>
    <w:p w:rsidR="001E43B7" w:rsidRPr="00CA5479" w:rsidRDefault="0002610A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ab/>
      </w:r>
      <w:r w:rsidR="001E43B7" w:rsidRPr="001E43B7">
        <w:rPr>
          <w:b/>
          <w:sz w:val="28"/>
          <w:szCs w:val="28"/>
        </w:rPr>
        <w:t>Na omawianym terenie poziom</w:t>
      </w:r>
      <w:r w:rsidR="00AF1FA6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wód gruntowych </w:t>
      </w:r>
      <w:r w:rsidR="00AF1FA6">
        <w:rPr>
          <w:b/>
          <w:sz w:val="28"/>
          <w:szCs w:val="28"/>
        </w:rPr>
        <w:t xml:space="preserve">nie </w:t>
      </w:r>
      <w:r w:rsidR="007E6C73">
        <w:rPr>
          <w:b/>
          <w:sz w:val="28"/>
          <w:szCs w:val="28"/>
        </w:rPr>
        <w:t xml:space="preserve">stwierdzono </w:t>
      </w:r>
      <w:r w:rsidR="001E43B7" w:rsidRPr="001E43B7">
        <w:rPr>
          <w:b/>
          <w:sz w:val="28"/>
          <w:szCs w:val="28"/>
        </w:rPr>
        <w:t>w wierceni</w:t>
      </w:r>
      <w:r w:rsidR="00923494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</w:t>
      </w:r>
      <w:r w:rsidR="00AF1FA6">
        <w:rPr>
          <w:b/>
          <w:sz w:val="28"/>
          <w:szCs w:val="28"/>
        </w:rPr>
        <w:t>do</w:t>
      </w:r>
      <w:r w:rsidR="001E43B7" w:rsidRPr="001E43B7">
        <w:rPr>
          <w:b/>
          <w:sz w:val="28"/>
          <w:szCs w:val="28"/>
        </w:rPr>
        <w:t xml:space="preserve"> głębokości </w:t>
      </w:r>
      <w:r w:rsidR="009F0D60">
        <w:rPr>
          <w:b/>
          <w:sz w:val="28"/>
          <w:szCs w:val="28"/>
        </w:rPr>
        <w:t>około</w:t>
      </w:r>
      <w:r w:rsidR="001E43B7" w:rsidRPr="001E43B7">
        <w:rPr>
          <w:b/>
          <w:sz w:val="28"/>
          <w:szCs w:val="28"/>
        </w:rPr>
        <w:t xml:space="preserve"> </w:t>
      </w:r>
      <w:r w:rsidR="00A94136">
        <w:rPr>
          <w:b/>
          <w:sz w:val="28"/>
          <w:szCs w:val="28"/>
        </w:rPr>
        <w:t>3</w:t>
      </w:r>
      <w:r w:rsidR="003E433D">
        <w:rPr>
          <w:b/>
          <w:sz w:val="28"/>
          <w:szCs w:val="28"/>
        </w:rPr>
        <w:t>,</w:t>
      </w:r>
      <w:r w:rsidR="00A94136">
        <w:rPr>
          <w:b/>
          <w:sz w:val="28"/>
          <w:szCs w:val="28"/>
        </w:rPr>
        <w:t>0</w:t>
      </w:r>
      <w:r w:rsidR="003E433D">
        <w:rPr>
          <w:b/>
          <w:sz w:val="28"/>
          <w:szCs w:val="28"/>
        </w:rPr>
        <w:t>0</w:t>
      </w:r>
      <w:r w:rsidR="001E43B7" w:rsidRPr="001E43B7">
        <w:rPr>
          <w:b/>
          <w:sz w:val="28"/>
          <w:szCs w:val="28"/>
        </w:rPr>
        <w:t xml:space="preserve"> m </w:t>
      </w:r>
      <w:proofErr w:type="spellStart"/>
      <w:r w:rsidR="001E43B7" w:rsidRPr="001E43B7">
        <w:rPr>
          <w:b/>
          <w:sz w:val="28"/>
          <w:szCs w:val="28"/>
        </w:rPr>
        <w:t>p.</w:t>
      </w:r>
      <w:r w:rsidR="001E43B7" w:rsidRPr="00EA4067">
        <w:rPr>
          <w:b/>
          <w:sz w:val="28"/>
          <w:szCs w:val="28"/>
        </w:rPr>
        <w:t>p.t</w:t>
      </w:r>
      <w:proofErr w:type="spellEnd"/>
      <w:r w:rsidR="001E43B7" w:rsidRPr="00EA4067">
        <w:rPr>
          <w:b/>
          <w:sz w:val="28"/>
          <w:szCs w:val="28"/>
        </w:rPr>
        <w:t xml:space="preserve">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Lokalnie możliwe są drobne wysięki wód gruntowych są to wody </w:t>
      </w:r>
      <w:r w:rsidRPr="001E43B7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Spływ wód gruntowych i powierzchniowych (atmosferycznych) odbywa się w kierunku na </w:t>
      </w:r>
      <w:r w:rsidR="00102802">
        <w:rPr>
          <w:sz w:val="28"/>
          <w:szCs w:val="28"/>
        </w:rPr>
        <w:t>S</w:t>
      </w:r>
      <w:r w:rsidRPr="001E43B7">
        <w:rPr>
          <w:sz w:val="28"/>
          <w:szCs w:val="28"/>
        </w:rPr>
        <w:t>. Nachylenie terenu wynosi od 0 do 4</w:t>
      </w:r>
      <w:r w:rsidRPr="001E43B7">
        <w:rPr>
          <w:sz w:val="28"/>
          <w:szCs w:val="28"/>
          <w:vertAlign w:val="superscript"/>
        </w:rPr>
        <w:t>o</w:t>
      </w:r>
      <w:r w:rsidR="002C2662">
        <w:rPr>
          <w:sz w:val="28"/>
          <w:szCs w:val="28"/>
        </w:rPr>
        <w:t>.</w:t>
      </w:r>
    </w:p>
    <w:p w:rsidR="00E074DB" w:rsidRDefault="001E43B7" w:rsidP="00102802">
      <w:pPr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1E43B7">
        <w:rPr>
          <w:sz w:val="28"/>
          <w:szCs w:val="28"/>
        </w:rPr>
        <w:br/>
        <w:t>i rowów melioracyjnych.</w:t>
      </w:r>
    </w:p>
    <w:p w:rsidR="00102802" w:rsidRPr="00102802" w:rsidRDefault="00102802" w:rsidP="00102802">
      <w:pPr>
        <w:jc w:val="both"/>
        <w:rPr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 w:rsidRPr="00CD1FD1">
        <w:rPr>
          <w:b/>
          <w:bCs/>
          <w:sz w:val="28"/>
        </w:rPr>
        <w:t>4</w:t>
      </w:r>
      <w:r w:rsidR="00252E8E" w:rsidRPr="00CD1FD1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055CF0">
        <w:rPr>
          <w:b w:val="0"/>
          <w:bCs w:val="0"/>
        </w:rPr>
        <w:t>4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F749E4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F749E4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BD061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155DB3" w:rsidRDefault="00155DB3" w:rsidP="0002610A">
      <w:pPr>
        <w:pStyle w:val="Tekstpodstawowy2"/>
        <w:ind w:firstLine="708"/>
        <w:rPr>
          <w:b w:val="0"/>
          <w:bCs w:val="0"/>
        </w:rPr>
      </w:pPr>
    </w:p>
    <w:p w:rsidR="00155DB3" w:rsidRPr="00155DB3" w:rsidRDefault="00155DB3" w:rsidP="00155DB3">
      <w:pPr>
        <w:pStyle w:val="Tekstpodstawowy2"/>
        <w:rPr>
          <w:b w:val="0"/>
        </w:rPr>
      </w:pPr>
      <w:r>
        <w:rPr>
          <w:szCs w:val="28"/>
        </w:rPr>
        <w:t>I</w:t>
      </w:r>
      <w:r w:rsidRPr="0093673E">
        <w:rPr>
          <w:szCs w:val="28"/>
        </w:rPr>
        <w:t xml:space="preserve"> warstwa geotechniczna </w:t>
      </w:r>
      <w:r w:rsidRPr="00623B7B">
        <w:rPr>
          <w:szCs w:val="28"/>
        </w:rPr>
        <w:t xml:space="preserve">– </w:t>
      </w:r>
      <w:r>
        <w:rPr>
          <w:szCs w:val="28"/>
        </w:rPr>
        <w:t>glina</w:t>
      </w:r>
      <w:r w:rsidRPr="0093673E">
        <w:rPr>
          <w:szCs w:val="28"/>
        </w:rPr>
        <w:t>,</w:t>
      </w:r>
      <w:r w:rsidRPr="00CB050B">
        <w:rPr>
          <w:szCs w:val="28"/>
        </w:rPr>
        <w:t xml:space="preserve"> </w:t>
      </w:r>
      <w:r w:rsidR="00366BB8">
        <w:rPr>
          <w:b w:val="0"/>
          <w:szCs w:val="28"/>
        </w:rPr>
        <w:t>szaro-żółta</w:t>
      </w:r>
      <w:r w:rsidRPr="00155DB3">
        <w:rPr>
          <w:b w:val="0"/>
          <w:szCs w:val="28"/>
        </w:rPr>
        <w:t>,</w:t>
      </w:r>
      <w:r w:rsidR="00366BB8">
        <w:rPr>
          <w:b w:val="0"/>
          <w:szCs w:val="28"/>
        </w:rPr>
        <w:t xml:space="preserve"> z okruchami wapienia i kwarcu</w:t>
      </w:r>
      <w:r w:rsidRPr="00155DB3">
        <w:rPr>
          <w:b w:val="0"/>
          <w:szCs w:val="28"/>
        </w:rPr>
        <w:t xml:space="preserve"> zalegając</w:t>
      </w:r>
      <w:r w:rsidR="004C7E29">
        <w:rPr>
          <w:b w:val="0"/>
          <w:szCs w:val="28"/>
        </w:rPr>
        <w:t xml:space="preserve">a </w:t>
      </w:r>
      <w:r w:rsidRPr="00155DB3">
        <w:rPr>
          <w:b w:val="0"/>
          <w:szCs w:val="28"/>
        </w:rPr>
        <w:t xml:space="preserve">w przedmiotowym rejonie poniżej warstwy </w:t>
      </w:r>
      <w:r w:rsidR="00366BB8">
        <w:rPr>
          <w:b w:val="0"/>
          <w:szCs w:val="28"/>
        </w:rPr>
        <w:t xml:space="preserve">humusu do głębokości </w:t>
      </w:r>
      <w:r w:rsidRPr="00155DB3">
        <w:rPr>
          <w:b w:val="0"/>
          <w:szCs w:val="28"/>
        </w:rPr>
        <w:t>ok. 1,</w:t>
      </w:r>
      <w:r w:rsidR="00366BB8">
        <w:rPr>
          <w:b w:val="0"/>
          <w:szCs w:val="28"/>
        </w:rPr>
        <w:t>1</w:t>
      </w:r>
      <w:r w:rsidRPr="00155DB3">
        <w:rPr>
          <w:b w:val="0"/>
          <w:szCs w:val="28"/>
        </w:rPr>
        <w:t xml:space="preserve">0 m </w:t>
      </w:r>
      <w:proofErr w:type="spellStart"/>
      <w:r w:rsidRPr="00155DB3">
        <w:rPr>
          <w:b w:val="0"/>
          <w:szCs w:val="28"/>
        </w:rPr>
        <w:t>p.p.t</w:t>
      </w:r>
      <w:proofErr w:type="spellEnd"/>
      <w:r w:rsidRPr="00155DB3">
        <w:rPr>
          <w:b w:val="0"/>
          <w:szCs w:val="28"/>
        </w:rPr>
        <w:t xml:space="preserve">. Jest to glina twardoplastyczna, wilgotna </w:t>
      </w:r>
      <w:r w:rsidRPr="00155DB3">
        <w:rPr>
          <w:b w:val="0"/>
        </w:rPr>
        <w:t xml:space="preserve">w której określono </w:t>
      </w:r>
      <w:r w:rsidR="00366BB8">
        <w:rPr>
          <w:b w:val="0"/>
        </w:rPr>
        <w:br/>
      </w:r>
      <w:r w:rsidRPr="00155DB3">
        <w:rPr>
          <w:b w:val="0"/>
        </w:rPr>
        <w:t>I</w:t>
      </w:r>
      <w:r w:rsidRPr="00155DB3">
        <w:rPr>
          <w:b w:val="0"/>
          <w:vertAlign w:val="subscript"/>
        </w:rPr>
        <w:t>L</w:t>
      </w:r>
      <w:r w:rsidRPr="00155DB3">
        <w:rPr>
          <w:b w:val="0"/>
        </w:rPr>
        <w:t xml:space="preserve"> = 0,</w:t>
      </w:r>
      <w:r w:rsidR="00366BB8">
        <w:rPr>
          <w:b w:val="0"/>
        </w:rPr>
        <w:t>15</w:t>
      </w:r>
      <w:r w:rsidRPr="00155DB3">
        <w:rPr>
          <w:b w:val="0"/>
        </w:rPr>
        <w:t>.</w:t>
      </w:r>
    </w:p>
    <w:p w:rsidR="00155DB3" w:rsidRPr="00155DB3" w:rsidRDefault="00155DB3" w:rsidP="00155DB3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t xml:space="preserve"> </w:t>
      </w:r>
    </w:p>
    <w:p w:rsidR="00155DB3" w:rsidRPr="00155DB3" w:rsidRDefault="00155DB3" w:rsidP="00155DB3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t>Parametry geotechniczne podłoża gruntowego przyjęte do obliczenia nośności podłoża gruntowego dla w/w warstwy:</w:t>
      </w:r>
    </w:p>
    <w:p w:rsidR="00155DB3" w:rsidRPr="00155DB3" w:rsidRDefault="00155DB3" w:rsidP="00155DB3">
      <w:pPr>
        <w:pStyle w:val="Tekstpodstawowy2"/>
        <w:rPr>
          <w:b w:val="0"/>
          <w:bCs w:val="0"/>
        </w:rPr>
      </w:pPr>
    </w:p>
    <w:p w:rsidR="00155DB3" w:rsidRPr="00155DB3" w:rsidRDefault="00155DB3" w:rsidP="00155DB3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155DB3">
        <w:rPr>
          <w:b w:val="0"/>
          <w:szCs w:val="28"/>
          <w:lang w:val="en-US"/>
        </w:rPr>
        <w:t>w</w:t>
      </w:r>
      <w:r w:rsidRPr="00155DB3">
        <w:rPr>
          <w:b w:val="0"/>
          <w:szCs w:val="28"/>
          <w:vertAlign w:val="subscript"/>
          <w:lang w:val="en-US"/>
        </w:rPr>
        <w:t>n</w:t>
      </w:r>
      <w:proofErr w:type="spellEnd"/>
      <w:r w:rsidRPr="00155DB3">
        <w:rPr>
          <w:b w:val="0"/>
          <w:szCs w:val="28"/>
          <w:lang w:val="en-US"/>
        </w:rPr>
        <w:t xml:space="preserve"> = 1</w:t>
      </w:r>
      <w:r w:rsidR="004202E6">
        <w:rPr>
          <w:b w:val="0"/>
          <w:szCs w:val="28"/>
          <w:lang w:val="en-US"/>
        </w:rPr>
        <w:t>6</w:t>
      </w:r>
      <w:r w:rsidRPr="00155DB3">
        <w:rPr>
          <w:b w:val="0"/>
          <w:szCs w:val="28"/>
          <w:lang w:val="en-US"/>
        </w:rPr>
        <w:t xml:space="preserve"> %</w:t>
      </w:r>
    </w:p>
    <w:p w:rsidR="00155DB3" w:rsidRPr="00155DB3" w:rsidRDefault="00155DB3" w:rsidP="00155DB3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155DB3">
        <w:rPr>
          <w:b w:val="0"/>
          <w:szCs w:val="28"/>
        </w:rPr>
        <w:sym w:font="Symbol" w:char="F072"/>
      </w:r>
      <w:r w:rsidRPr="00155DB3">
        <w:rPr>
          <w:b w:val="0"/>
          <w:szCs w:val="28"/>
          <w:lang w:val="en-US"/>
        </w:rPr>
        <w:t xml:space="preserve"> = 2,</w:t>
      </w:r>
      <w:r w:rsidR="004202E6">
        <w:rPr>
          <w:b w:val="0"/>
          <w:szCs w:val="28"/>
          <w:lang w:val="en-US"/>
        </w:rPr>
        <w:t>15</w:t>
      </w:r>
      <w:r w:rsidRPr="00155DB3">
        <w:rPr>
          <w:b w:val="0"/>
          <w:szCs w:val="28"/>
          <w:lang w:val="en-US"/>
        </w:rPr>
        <w:t xml:space="preserve"> t/m</w:t>
      </w:r>
      <w:r w:rsidRPr="00155DB3">
        <w:rPr>
          <w:b w:val="0"/>
          <w:szCs w:val="28"/>
          <w:vertAlign w:val="superscript"/>
          <w:lang w:val="en-US"/>
        </w:rPr>
        <w:t>3</w:t>
      </w:r>
    </w:p>
    <w:p w:rsidR="00155DB3" w:rsidRPr="00155DB3" w:rsidRDefault="00155DB3" w:rsidP="00155DB3">
      <w:pPr>
        <w:pStyle w:val="Tekstpodstawowy2"/>
        <w:rPr>
          <w:b w:val="0"/>
          <w:bCs w:val="0"/>
          <w:szCs w:val="28"/>
          <w:lang w:val="en-US"/>
        </w:rPr>
      </w:pPr>
      <w:r w:rsidRPr="00155DB3">
        <w:rPr>
          <w:b w:val="0"/>
          <w:szCs w:val="28"/>
        </w:rPr>
        <w:lastRenderedPageBreak/>
        <w:sym w:font="Symbol" w:char="F072"/>
      </w:r>
      <w:r w:rsidRPr="00155DB3">
        <w:rPr>
          <w:b w:val="0"/>
          <w:szCs w:val="28"/>
          <w:vertAlign w:val="subscript"/>
          <w:lang w:val="en-US"/>
        </w:rPr>
        <w:t>s</w:t>
      </w:r>
      <w:r w:rsidRPr="00155DB3">
        <w:rPr>
          <w:b w:val="0"/>
          <w:szCs w:val="28"/>
          <w:lang w:val="en-US"/>
        </w:rPr>
        <w:t xml:space="preserve"> = 2,67 t/m</w:t>
      </w:r>
      <w:r w:rsidRPr="00155DB3">
        <w:rPr>
          <w:b w:val="0"/>
          <w:szCs w:val="28"/>
          <w:vertAlign w:val="superscript"/>
          <w:lang w:val="en-US"/>
        </w:rPr>
        <w:t>3</w:t>
      </w:r>
    </w:p>
    <w:p w:rsidR="00155DB3" w:rsidRPr="00E327D2" w:rsidRDefault="00155DB3" w:rsidP="00155DB3">
      <w:pPr>
        <w:pStyle w:val="Tekstpodstawowy2"/>
        <w:rPr>
          <w:b w:val="0"/>
          <w:bCs w:val="0"/>
          <w:szCs w:val="28"/>
          <w:lang w:val="en-US"/>
        </w:rPr>
      </w:pPr>
      <w:r w:rsidRPr="00E327D2">
        <w:rPr>
          <w:b w:val="0"/>
          <w:szCs w:val="28"/>
          <w:lang w:val="en-US"/>
        </w:rPr>
        <w:t>I</w:t>
      </w:r>
      <w:r w:rsidRPr="00E327D2">
        <w:rPr>
          <w:b w:val="0"/>
          <w:szCs w:val="28"/>
          <w:vertAlign w:val="subscript"/>
          <w:lang w:val="en-US"/>
        </w:rPr>
        <w:t>L</w:t>
      </w:r>
      <w:r w:rsidRPr="00E327D2">
        <w:rPr>
          <w:b w:val="0"/>
          <w:szCs w:val="28"/>
          <w:lang w:val="en-US"/>
        </w:rPr>
        <w:t xml:space="preserve"> = 0,</w:t>
      </w:r>
      <w:r w:rsidR="00F3245A" w:rsidRPr="00E327D2">
        <w:rPr>
          <w:b w:val="0"/>
          <w:szCs w:val="28"/>
          <w:lang w:val="en-US"/>
        </w:rPr>
        <w:t>15</w:t>
      </w:r>
    </w:p>
    <w:p w:rsidR="00155DB3" w:rsidRPr="00E327D2" w:rsidRDefault="00155DB3" w:rsidP="00155DB3">
      <w:pPr>
        <w:pStyle w:val="Tekstpodstawowy2"/>
        <w:rPr>
          <w:b w:val="0"/>
          <w:bCs w:val="0"/>
          <w:szCs w:val="28"/>
          <w:lang w:val="en-US"/>
        </w:rPr>
      </w:pPr>
      <w:r w:rsidRPr="00E327D2">
        <w:rPr>
          <w:b w:val="0"/>
          <w:szCs w:val="28"/>
          <w:lang w:val="en-US"/>
        </w:rPr>
        <w:t>c</w:t>
      </w:r>
      <w:r w:rsidRPr="00E327D2">
        <w:rPr>
          <w:b w:val="0"/>
          <w:szCs w:val="28"/>
          <w:vertAlign w:val="subscript"/>
          <w:lang w:val="en-US"/>
        </w:rPr>
        <w:t>u</w:t>
      </w:r>
      <w:r w:rsidRPr="00E327D2">
        <w:rPr>
          <w:b w:val="0"/>
          <w:szCs w:val="28"/>
          <w:lang w:val="en-US"/>
        </w:rPr>
        <w:t xml:space="preserve"> = 3</w:t>
      </w:r>
      <w:r w:rsidR="00F3245A" w:rsidRPr="00E327D2">
        <w:rPr>
          <w:b w:val="0"/>
          <w:szCs w:val="28"/>
          <w:lang w:val="en-US"/>
        </w:rPr>
        <w:t>3</w:t>
      </w:r>
      <w:r w:rsidRPr="00E327D2">
        <w:rPr>
          <w:b w:val="0"/>
          <w:szCs w:val="28"/>
          <w:lang w:val="en-US"/>
        </w:rPr>
        <w:t>,</w:t>
      </w:r>
      <w:r w:rsidR="00F3245A" w:rsidRPr="00E327D2">
        <w:rPr>
          <w:b w:val="0"/>
          <w:szCs w:val="28"/>
          <w:lang w:val="en-US"/>
        </w:rPr>
        <w:t>45</w:t>
      </w:r>
      <w:r w:rsidRPr="00E327D2">
        <w:rPr>
          <w:b w:val="0"/>
          <w:szCs w:val="28"/>
          <w:lang w:val="en-US"/>
        </w:rPr>
        <w:t xml:space="preserve"> </w:t>
      </w:r>
      <w:proofErr w:type="spellStart"/>
      <w:r w:rsidRPr="00E327D2">
        <w:rPr>
          <w:b w:val="0"/>
          <w:szCs w:val="28"/>
          <w:lang w:val="en-US"/>
        </w:rPr>
        <w:t>kPa</w:t>
      </w:r>
      <w:proofErr w:type="spellEnd"/>
    </w:p>
    <w:p w:rsidR="00155DB3" w:rsidRPr="00155DB3" w:rsidRDefault="00155DB3" w:rsidP="00155DB3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sym w:font="Symbol" w:char="F06A"/>
      </w:r>
      <w:r w:rsidRPr="00155DB3">
        <w:rPr>
          <w:b w:val="0"/>
          <w:szCs w:val="28"/>
        </w:rPr>
        <w:t xml:space="preserve"> = </w:t>
      </w:r>
      <w:r w:rsidR="00F3245A">
        <w:rPr>
          <w:b w:val="0"/>
          <w:szCs w:val="28"/>
        </w:rPr>
        <w:t>19</w:t>
      </w:r>
      <w:r w:rsidRPr="00155DB3">
        <w:rPr>
          <w:b w:val="0"/>
          <w:szCs w:val="28"/>
        </w:rPr>
        <w:t>,</w:t>
      </w:r>
      <w:r w:rsidR="00F3245A">
        <w:rPr>
          <w:b w:val="0"/>
          <w:szCs w:val="28"/>
        </w:rPr>
        <w:t>2</w:t>
      </w:r>
      <w:r w:rsidRPr="00155DB3">
        <w:rPr>
          <w:b w:val="0"/>
          <w:szCs w:val="28"/>
          <w:vertAlign w:val="superscript"/>
        </w:rPr>
        <w:t>o</w:t>
      </w:r>
    </w:p>
    <w:p w:rsidR="00155DB3" w:rsidRPr="00155DB3" w:rsidRDefault="00155DB3" w:rsidP="00155DB3">
      <w:pPr>
        <w:jc w:val="both"/>
        <w:rPr>
          <w:sz w:val="28"/>
          <w:szCs w:val="28"/>
        </w:rPr>
      </w:pPr>
      <w:r w:rsidRPr="00155DB3">
        <w:rPr>
          <w:sz w:val="28"/>
          <w:szCs w:val="28"/>
        </w:rPr>
        <w:t>M</w:t>
      </w:r>
      <w:r w:rsidRPr="00155DB3">
        <w:rPr>
          <w:sz w:val="28"/>
          <w:szCs w:val="28"/>
          <w:vertAlign w:val="subscript"/>
        </w:rPr>
        <w:t>o</w:t>
      </w:r>
      <w:r w:rsidRPr="00155DB3">
        <w:rPr>
          <w:sz w:val="28"/>
          <w:szCs w:val="28"/>
        </w:rPr>
        <w:t xml:space="preserve"> = </w:t>
      </w:r>
      <w:r w:rsidR="00F3245A">
        <w:rPr>
          <w:sz w:val="28"/>
          <w:szCs w:val="28"/>
        </w:rPr>
        <w:t>41944</w:t>
      </w:r>
      <w:r w:rsidRPr="00155DB3">
        <w:rPr>
          <w:sz w:val="28"/>
          <w:szCs w:val="28"/>
        </w:rPr>
        <w:t xml:space="preserve"> </w:t>
      </w:r>
      <w:proofErr w:type="spellStart"/>
      <w:r w:rsidRPr="00155DB3">
        <w:rPr>
          <w:sz w:val="28"/>
          <w:szCs w:val="28"/>
        </w:rPr>
        <w:t>kPa</w:t>
      </w:r>
      <w:proofErr w:type="spellEnd"/>
    </w:p>
    <w:p w:rsidR="00155DB3" w:rsidRDefault="00155DB3" w:rsidP="00155D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F3245A">
        <w:rPr>
          <w:sz w:val="28"/>
          <w:szCs w:val="28"/>
        </w:rPr>
        <w:t>55911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155DB3" w:rsidRDefault="00155DB3" w:rsidP="00155DB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F3245A">
        <w:rPr>
          <w:sz w:val="28"/>
          <w:szCs w:val="28"/>
        </w:rPr>
        <w:t>31878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642A48" w:rsidRDefault="00642A48" w:rsidP="00155DB3">
      <w:pPr>
        <w:jc w:val="both"/>
        <w:rPr>
          <w:sz w:val="28"/>
          <w:szCs w:val="28"/>
        </w:rPr>
      </w:pPr>
    </w:p>
    <w:p w:rsidR="00642A48" w:rsidRPr="00155DB3" w:rsidRDefault="00642A48" w:rsidP="00642A48">
      <w:pPr>
        <w:pStyle w:val="Tekstpodstawowy2"/>
        <w:rPr>
          <w:b w:val="0"/>
        </w:rPr>
      </w:pPr>
      <w:r>
        <w:rPr>
          <w:szCs w:val="28"/>
        </w:rPr>
        <w:t>II</w:t>
      </w:r>
      <w:r w:rsidRPr="0093673E">
        <w:rPr>
          <w:szCs w:val="28"/>
        </w:rPr>
        <w:t xml:space="preserve"> warstwa geotechniczna </w:t>
      </w:r>
      <w:r w:rsidRPr="00623B7B">
        <w:rPr>
          <w:szCs w:val="28"/>
        </w:rPr>
        <w:t xml:space="preserve">– </w:t>
      </w:r>
      <w:r>
        <w:rPr>
          <w:szCs w:val="28"/>
        </w:rPr>
        <w:t>glina</w:t>
      </w:r>
      <w:r w:rsidRPr="0093673E">
        <w:rPr>
          <w:szCs w:val="28"/>
        </w:rPr>
        <w:t>,</w:t>
      </w:r>
      <w:r w:rsidRPr="00CB050B">
        <w:rPr>
          <w:szCs w:val="28"/>
        </w:rPr>
        <w:t xml:space="preserve"> </w:t>
      </w:r>
      <w:r>
        <w:rPr>
          <w:b w:val="0"/>
          <w:szCs w:val="28"/>
        </w:rPr>
        <w:t>z przewarstwieniami piasku średniego</w:t>
      </w:r>
      <w:r w:rsidRPr="00155DB3">
        <w:rPr>
          <w:b w:val="0"/>
          <w:szCs w:val="28"/>
        </w:rPr>
        <w:t xml:space="preserve"> zalegając</w:t>
      </w:r>
      <w:r>
        <w:rPr>
          <w:b w:val="0"/>
          <w:szCs w:val="28"/>
        </w:rPr>
        <w:t xml:space="preserve">a </w:t>
      </w:r>
      <w:r w:rsidRPr="00155DB3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 xml:space="preserve">gliny i piasków do głębokości </w:t>
      </w:r>
      <w:r w:rsidRPr="00155DB3">
        <w:rPr>
          <w:b w:val="0"/>
          <w:szCs w:val="28"/>
        </w:rPr>
        <w:t>ok. 1,</w:t>
      </w:r>
      <w:r>
        <w:rPr>
          <w:b w:val="0"/>
          <w:szCs w:val="28"/>
        </w:rPr>
        <w:t>6</w:t>
      </w:r>
      <w:r w:rsidRPr="00155DB3">
        <w:rPr>
          <w:b w:val="0"/>
          <w:szCs w:val="28"/>
        </w:rPr>
        <w:t xml:space="preserve">0 m </w:t>
      </w:r>
      <w:proofErr w:type="spellStart"/>
      <w:r w:rsidRPr="00155DB3">
        <w:rPr>
          <w:b w:val="0"/>
          <w:szCs w:val="28"/>
        </w:rPr>
        <w:t>p.p.t</w:t>
      </w:r>
      <w:proofErr w:type="spellEnd"/>
      <w:r w:rsidRPr="00155DB3">
        <w:rPr>
          <w:b w:val="0"/>
          <w:szCs w:val="28"/>
        </w:rPr>
        <w:t xml:space="preserve">. Jest to glina twardoplastyczna, wilgotna </w:t>
      </w:r>
      <w:r w:rsidRPr="00155DB3">
        <w:rPr>
          <w:b w:val="0"/>
        </w:rPr>
        <w:t>w której określono I</w:t>
      </w:r>
      <w:r w:rsidRPr="00155DB3">
        <w:rPr>
          <w:b w:val="0"/>
          <w:vertAlign w:val="subscript"/>
        </w:rPr>
        <w:t>L</w:t>
      </w:r>
      <w:r w:rsidRPr="00155DB3">
        <w:rPr>
          <w:b w:val="0"/>
        </w:rPr>
        <w:t xml:space="preserve"> = 0,</w:t>
      </w:r>
      <w:r>
        <w:rPr>
          <w:b w:val="0"/>
        </w:rPr>
        <w:t>10</w:t>
      </w:r>
      <w:r w:rsidRPr="00155DB3">
        <w:rPr>
          <w:b w:val="0"/>
        </w:rPr>
        <w:t>.</w:t>
      </w:r>
    </w:p>
    <w:p w:rsidR="00642A48" w:rsidRPr="00155DB3" w:rsidRDefault="00642A48" w:rsidP="00642A48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t xml:space="preserve"> </w:t>
      </w:r>
    </w:p>
    <w:p w:rsidR="00642A48" w:rsidRPr="00155DB3" w:rsidRDefault="00642A48" w:rsidP="00642A48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t>Parametry geotechniczne podłoża gruntowego przyjęte do obliczenia nośności podłoża gruntowego dla w/w warstwy:</w:t>
      </w:r>
    </w:p>
    <w:p w:rsidR="00642A48" w:rsidRPr="00155DB3" w:rsidRDefault="00642A48" w:rsidP="00642A48">
      <w:pPr>
        <w:pStyle w:val="Tekstpodstawowy2"/>
        <w:rPr>
          <w:b w:val="0"/>
          <w:bCs w:val="0"/>
        </w:rPr>
      </w:pPr>
    </w:p>
    <w:p w:rsidR="00642A48" w:rsidRPr="00155DB3" w:rsidRDefault="00642A48" w:rsidP="00642A48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155DB3">
        <w:rPr>
          <w:b w:val="0"/>
          <w:szCs w:val="28"/>
          <w:lang w:val="en-US"/>
        </w:rPr>
        <w:t>w</w:t>
      </w:r>
      <w:r w:rsidRPr="00155DB3">
        <w:rPr>
          <w:b w:val="0"/>
          <w:szCs w:val="28"/>
          <w:vertAlign w:val="subscript"/>
          <w:lang w:val="en-US"/>
        </w:rPr>
        <w:t>n</w:t>
      </w:r>
      <w:proofErr w:type="spellEnd"/>
      <w:r w:rsidRPr="00155DB3">
        <w:rPr>
          <w:b w:val="0"/>
          <w:szCs w:val="28"/>
          <w:lang w:val="en-US"/>
        </w:rPr>
        <w:t xml:space="preserve"> = 1</w:t>
      </w:r>
      <w:r w:rsidR="00BF23AD">
        <w:rPr>
          <w:b w:val="0"/>
          <w:szCs w:val="28"/>
          <w:lang w:val="en-US"/>
        </w:rPr>
        <w:t>6</w:t>
      </w:r>
      <w:r w:rsidRPr="00155DB3">
        <w:rPr>
          <w:b w:val="0"/>
          <w:szCs w:val="28"/>
          <w:lang w:val="en-US"/>
        </w:rPr>
        <w:t xml:space="preserve"> %</w:t>
      </w:r>
    </w:p>
    <w:p w:rsidR="00642A48" w:rsidRPr="00155DB3" w:rsidRDefault="00642A48" w:rsidP="00642A48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155DB3">
        <w:rPr>
          <w:b w:val="0"/>
          <w:szCs w:val="28"/>
        </w:rPr>
        <w:sym w:font="Symbol" w:char="F072"/>
      </w:r>
      <w:r w:rsidRPr="00155DB3">
        <w:rPr>
          <w:b w:val="0"/>
          <w:szCs w:val="28"/>
          <w:lang w:val="en-US"/>
        </w:rPr>
        <w:t xml:space="preserve"> = 2,</w:t>
      </w:r>
      <w:r w:rsidR="00BF23AD">
        <w:rPr>
          <w:b w:val="0"/>
          <w:szCs w:val="28"/>
          <w:lang w:val="en-US"/>
        </w:rPr>
        <w:t>15</w:t>
      </w:r>
      <w:r w:rsidRPr="00155DB3">
        <w:rPr>
          <w:b w:val="0"/>
          <w:szCs w:val="28"/>
          <w:lang w:val="en-US"/>
        </w:rPr>
        <w:t xml:space="preserve"> t/m</w:t>
      </w:r>
      <w:r w:rsidRPr="00155DB3">
        <w:rPr>
          <w:b w:val="0"/>
          <w:szCs w:val="28"/>
          <w:vertAlign w:val="superscript"/>
          <w:lang w:val="en-US"/>
        </w:rPr>
        <w:t>3</w:t>
      </w:r>
    </w:p>
    <w:p w:rsidR="00642A48" w:rsidRPr="00155DB3" w:rsidRDefault="00642A48" w:rsidP="00642A48">
      <w:pPr>
        <w:pStyle w:val="Tekstpodstawowy2"/>
        <w:rPr>
          <w:b w:val="0"/>
          <w:bCs w:val="0"/>
          <w:szCs w:val="28"/>
          <w:lang w:val="en-US"/>
        </w:rPr>
      </w:pPr>
      <w:r w:rsidRPr="00155DB3">
        <w:rPr>
          <w:b w:val="0"/>
          <w:szCs w:val="28"/>
        </w:rPr>
        <w:sym w:font="Symbol" w:char="F072"/>
      </w:r>
      <w:r w:rsidRPr="00155DB3">
        <w:rPr>
          <w:b w:val="0"/>
          <w:szCs w:val="28"/>
          <w:vertAlign w:val="subscript"/>
          <w:lang w:val="en-US"/>
        </w:rPr>
        <w:t>s</w:t>
      </w:r>
      <w:r w:rsidRPr="00155DB3">
        <w:rPr>
          <w:b w:val="0"/>
          <w:szCs w:val="28"/>
          <w:lang w:val="en-US"/>
        </w:rPr>
        <w:t xml:space="preserve"> = 2,67 t/m</w:t>
      </w:r>
      <w:r w:rsidRPr="00155DB3">
        <w:rPr>
          <w:b w:val="0"/>
          <w:szCs w:val="28"/>
          <w:vertAlign w:val="superscript"/>
          <w:lang w:val="en-US"/>
        </w:rPr>
        <w:t>3</w:t>
      </w:r>
    </w:p>
    <w:p w:rsidR="00642A48" w:rsidRPr="00E327D2" w:rsidRDefault="00642A48" w:rsidP="00642A48">
      <w:pPr>
        <w:pStyle w:val="Tekstpodstawowy2"/>
        <w:rPr>
          <w:b w:val="0"/>
          <w:bCs w:val="0"/>
          <w:szCs w:val="28"/>
          <w:lang w:val="en-US"/>
        </w:rPr>
      </w:pPr>
      <w:r w:rsidRPr="00E327D2">
        <w:rPr>
          <w:b w:val="0"/>
          <w:szCs w:val="28"/>
          <w:lang w:val="en-US"/>
        </w:rPr>
        <w:t>I</w:t>
      </w:r>
      <w:r w:rsidRPr="00E327D2">
        <w:rPr>
          <w:b w:val="0"/>
          <w:szCs w:val="28"/>
          <w:vertAlign w:val="subscript"/>
          <w:lang w:val="en-US"/>
        </w:rPr>
        <w:t>L</w:t>
      </w:r>
      <w:r w:rsidRPr="00E327D2">
        <w:rPr>
          <w:b w:val="0"/>
          <w:szCs w:val="28"/>
          <w:lang w:val="en-US"/>
        </w:rPr>
        <w:t xml:space="preserve"> = 0,</w:t>
      </w:r>
      <w:r w:rsidR="00BF23AD" w:rsidRPr="00E327D2">
        <w:rPr>
          <w:b w:val="0"/>
          <w:szCs w:val="28"/>
          <w:lang w:val="en-US"/>
        </w:rPr>
        <w:t>10</w:t>
      </w:r>
    </w:p>
    <w:p w:rsidR="00642A48" w:rsidRPr="00E327D2" w:rsidRDefault="00642A48" w:rsidP="00642A48">
      <w:pPr>
        <w:pStyle w:val="Tekstpodstawowy2"/>
        <w:rPr>
          <w:b w:val="0"/>
          <w:bCs w:val="0"/>
          <w:szCs w:val="28"/>
          <w:lang w:val="en-US"/>
        </w:rPr>
      </w:pPr>
      <w:r w:rsidRPr="00E327D2">
        <w:rPr>
          <w:b w:val="0"/>
          <w:szCs w:val="28"/>
          <w:lang w:val="en-US"/>
        </w:rPr>
        <w:t>c</w:t>
      </w:r>
      <w:r w:rsidRPr="00E327D2">
        <w:rPr>
          <w:b w:val="0"/>
          <w:szCs w:val="28"/>
          <w:vertAlign w:val="subscript"/>
          <w:lang w:val="en-US"/>
        </w:rPr>
        <w:t>u</w:t>
      </w:r>
      <w:r w:rsidRPr="00E327D2">
        <w:rPr>
          <w:b w:val="0"/>
          <w:szCs w:val="28"/>
          <w:lang w:val="en-US"/>
        </w:rPr>
        <w:t xml:space="preserve"> = 3</w:t>
      </w:r>
      <w:r w:rsidR="00882CDE" w:rsidRPr="00E327D2">
        <w:rPr>
          <w:b w:val="0"/>
          <w:szCs w:val="28"/>
          <w:lang w:val="en-US"/>
        </w:rPr>
        <w:t>5</w:t>
      </w:r>
      <w:r w:rsidRPr="00E327D2">
        <w:rPr>
          <w:b w:val="0"/>
          <w:szCs w:val="28"/>
          <w:lang w:val="en-US"/>
        </w:rPr>
        <w:t>,</w:t>
      </w:r>
      <w:r w:rsidR="00882CDE" w:rsidRPr="00E327D2">
        <w:rPr>
          <w:b w:val="0"/>
          <w:szCs w:val="28"/>
          <w:lang w:val="en-US"/>
        </w:rPr>
        <w:t>48</w:t>
      </w:r>
      <w:r w:rsidRPr="00E327D2">
        <w:rPr>
          <w:b w:val="0"/>
          <w:szCs w:val="28"/>
          <w:lang w:val="en-US"/>
        </w:rPr>
        <w:t xml:space="preserve"> </w:t>
      </w:r>
      <w:proofErr w:type="spellStart"/>
      <w:r w:rsidRPr="00E327D2">
        <w:rPr>
          <w:b w:val="0"/>
          <w:szCs w:val="28"/>
          <w:lang w:val="en-US"/>
        </w:rPr>
        <w:t>kPa</w:t>
      </w:r>
      <w:proofErr w:type="spellEnd"/>
    </w:p>
    <w:p w:rsidR="00642A48" w:rsidRPr="00155DB3" w:rsidRDefault="00642A48" w:rsidP="00642A48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sym w:font="Symbol" w:char="F06A"/>
      </w:r>
      <w:r w:rsidRPr="00155DB3">
        <w:rPr>
          <w:b w:val="0"/>
          <w:szCs w:val="28"/>
        </w:rPr>
        <w:t xml:space="preserve"> = 20,</w:t>
      </w:r>
      <w:r w:rsidR="00882CDE">
        <w:rPr>
          <w:b w:val="0"/>
          <w:szCs w:val="28"/>
        </w:rPr>
        <w:t>1</w:t>
      </w:r>
      <w:r w:rsidRPr="00155DB3">
        <w:rPr>
          <w:b w:val="0"/>
          <w:szCs w:val="28"/>
          <w:vertAlign w:val="superscript"/>
        </w:rPr>
        <w:t>o</w:t>
      </w:r>
    </w:p>
    <w:p w:rsidR="00642A48" w:rsidRPr="00155DB3" w:rsidRDefault="00642A48" w:rsidP="00642A48">
      <w:pPr>
        <w:jc w:val="both"/>
        <w:rPr>
          <w:sz w:val="28"/>
          <w:szCs w:val="28"/>
        </w:rPr>
      </w:pPr>
      <w:r w:rsidRPr="00155DB3">
        <w:rPr>
          <w:sz w:val="28"/>
          <w:szCs w:val="28"/>
        </w:rPr>
        <w:t>M</w:t>
      </w:r>
      <w:r w:rsidRPr="00155DB3">
        <w:rPr>
          <w:sz w:val="28"/>
          <w:szCs w:val="28"/>
          <w:vertAlign w:val="subscript"/>
        </w:rPr>
        <w:t>o</w:t>
      </w:r>
      <w:r w:rsidRPr="00155DB3">
        <w:rPr>
          <w:sz w:val="28"/>
          <w:szCs w:val="28"/>
        </w:rPr>
        <w:t xml:space="preserve"> = </w:t>
      </w:r>
      <w:r w:rsidR="0017778D">
        <w:rPr>
          <w:sz w:val="28"/>
          <w:szCs w:val="28"/>
        </w:rPr>
        <w:t>48089</w:t>
      </w:r>
      <w:r w:rsidRPr="00155DB3">
        <w:rPr>
          <w:sz w:val="28"/>
          <w:szCs w:val="28"/>
        </w:rPr>
        <w:t xml:space="preserve"> </w:t>
      </w:r>
      <w:proofErr w:type="spellStart"/>
      <w:r w:rsidRPr="00155DB3">
        <w:rPr>
          <w:sz w:val="28"/>
          <w:szCs w:val="28"/>
        </w:rPr>
        <w:t>kPa</w:t>
      </w:r>
      <w:proofErr w:type="spellEnd"/>
    </w:p>
    <w:p w:rsidR="00642A48" w:rsidRDefault="00642A48" w:rsidP="00642A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17778D">
        <w:rPr>
          <w:sz w:val="28"/>
          <w:szCs w:val="28"/>
        </w:rPr>
        <w:t>64102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642A48" w:rsidRDefault="00642A48" w:rsidP="00642A4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17778D">
        <w:rPr>
          <w:sz w:val="28"/>
          <w:szCs w:val="28"/>
        </w:rPr>
        <w:t>36547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B91B7B" w:rsidRDefault="00B91B7B" w:rsidP="009C29B6">
      <w:pPr>
        <w:pStyle w:val="Tekstpodstawowy2"/>
        <w:rPr>
          <w:b w:val="0"/>
          <w:bCs w:val="0"/>
        </w:rPr>
      </w:pPr>
    </w:p>
    <w:p w:rsidR="00736F09" w:rsidRPr="00C13F4B" w:rsidRDefault="00736F09" w:rsidP="00736F09">
      <w:pPr>
        <w:pStyle w:val="Tekstpodstawowy2"/>
        <w:rPr>
          <w:b w:val="0"/>
        </w:rPr>
      </w:pPr>
      <w:r>
        <w:rPr>
          <w:szCs w:val="28"/>
        </w:rPr>
        <w:t>I</w:t>
      </w:r>
      <w:r w:rsidR="00A61BAC">
        <w:rPr>
          <w:szCs w:val="28"/>
        </w:rPr>
        <w:t>I</w:t>
      </w:r>
      <w:r w:rsidR="008143FF"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 xml:space="preserve">piasek </w:t>
      </w:r>
      <w:r w:rsidR="00A61BAC">
        <w:rPr>
          <w:szCs w:val="28"/>
        </w:rPr>
        <w:t>gruby</w:t>
      </w:r>
      <w:r w:rsidRPr="00CF6DA0">
        <w:rPr>
          <w:b w:val="0"/>
          <w:szCs w:val="28"/>
        </w:rPr>
        <w:t xml:space="preserve">, </w:t>
      </w:r>
      <w:r w:rsidR="008143FF">
        <w:rPr>
          <w:b w:val="0"/>
          <w:szCs w:val="28"/>
        </w:rPr>
        <w:t>szary i żółty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</w:t>
      </w:r>
      <w:r w:rsidR="008143FF">
        <w:rPr>
          <w:b w:val="0"/>
          <w:szCs w:val="28"/>
        </w:rPr>
        <w:t xml:space="preserve">w otworze nr 2/02/15 </w:t>
      </w:r>
      <w:r w:rsidRPr="00CF6DA0">
        <w:rPr>
          <w:b w:val="0"/>
          <w:szCs w:val="28"/>
        </w:rPr>
        <w:t>do głębokości</w:t>
      </w:r>
      <w:r>
        <w:rPr>
          <w:b w:val="0"/>
          <w:szCs w:val="28"/>
        </w:rPr>
        <w:t xml:space="preserve"> ok. 2,</w:t>
      </w:r>
      <w:r w:rsidR="008143FF">
        <w:rPr>
          <w:b w:val="0"/>
          <w:szCs w:val="28"/>
        </w:rPr>
        <w:t>8</w:t>
      </w:r>
      <w:r>
        <w:rPr>
          <w:b w:val="0"/>
          <w:szCs w:val="28"/>
        </w:rPr>
        <w:t xml:space="preserve">0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>.</w:t>
      </w:r>
      <w:r w:rsidR="008143FF">
        <w:rPr>
          <w:b w:val="0"/>
          <w:szCs w:val="28"/>
        </w:rPr>
        <w:t xml:space="preserve"> </w:t>
      </w:r>
      <w:r w:rsidR="008143FF">
        <w:rPr>
          <w:b w:val="0"/>
          <w:szCs w:val="28"/>
        </w:rPr>
        <w:br/>
        <w:t xml:space="preserve">i  w otworze nr 1/02/15 do głębokości stwierdzonej wierceniem tj. ok. 3,00 m </w:t>
      </w:r>
      <w:proofErr w:type="spellStart"/>
      <w:r w:rsidR="008143FF">
        <w:rPr>
          <w:b w:val="0"/>
          <w:szCs w:val="28"/>
        </w:rPr>
        <w:t>p.p.t</w:t>
      </w:r>
      <w:proofErr w:type="spellEnd"/>
      <w:r w:rsidR="008143FF">
        <w:rPr>
          <w:b w:val="0"/>
          <w:szCs w:val="28"/>
        </w:rPr>
        <w:t xml:space="preserve">. </w:t>
      </w:r>
      <w:r>
        <w:rPr>
          <w:b w:val="0"/>
          <w:szCs w:val="28"/>
        </w:rPr>
        <w:t>Są to piaski średnio zagęszczone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 xml:space="preserve">w </w:t>
      </w:r>
      <w:r>
        <w:rPr>
          <w:b w:val="0"/>
        </w:rPr>
        <w:t>której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0,4</w:t>
      </w:r>
      <w:r w:rsidR="000A79F8">
        <w:rPr>
          <w:b w:val="0"/>
        </w:rPr>
        <w:t>9</w:t>
      </w:r>
      <w:r w:rsidRPr="00CF6DA0">
        <w:rPr>
          <w:b w:val="0"/>
        </w:rPr>
        <w:t>.</w:t>
      </w:r>
    </w:p>
    <w:p w:rsidR="00736F09" w:rsidRPr="00CF6DA0" w:rsidRDefault="00736F09" w:rsidP="00736F0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736F09" w:rsidRPr="00CF6DA0" w:rsidRDefault="00736F09" w:rsidP="00736F09">
      <w:pPr>
        <w:pStyle w:val="Tekstpodstawowy2"/>
        <w:rPr>
          <w:b w:val="0"/>
          <w:bCs w:val="0"/>
        </w:rPr>
      </w:pPr>
    </w:p>
    <w:p w:rsidR="00736F09" w:rsidRPr="00736F09" w:rsidRDefault="00736F09" w:rsidP="00736F09">
      <w:pPr>
        <w:pStyle w:val="Tekstpodstawowy2"/>
        <w:rPr>
          <w:b w:val="0"/>
          <w:bCs w:val="0"/>
          <w:szCs w:val="28"/>
        </w:rPr>
      </w:pPr>
      <w:proofErr w:type="spellStart"/>
      <w:r w:rsidRPr="00736F09">
        <w:rPr>
          <w:b w:val="0"/>
          <w:szCs w:val="28"/>
        </w:rPr>
        <w:t>w</w:t>
      </w:r>
      <w:r w:rsidRPr="00736F09">
        <w:rPr>
          <w:b w:val="0"/>
          <w:szCs w:val="28"/>
          <w:vertAlign w:val="subscript"/>
        </w:rPr>
        <w:t>n</w:t>
      </w:r>
      <w:proofErr w:type="spellEnd"/>
      <w:r w:rsidRPr="00736F09">
        <w:rPr>
          <w:b w:val="0"/>
          <w:szCs w:val="28"/>
        </w:rPr>
        <w:t xml:space="preserve"> = 1</w:t>
      </w:r>
      <w:r w:rsidR="00EA7404">
        <w:rPr>
          <w:b w:val="0"/>
          <w:szCs w:val="28"/>
        </w:rPr>
        <w:t>4</w:t>
      </w:r>
      <w:r w:rsidRPr="00736F09">
        <w:rPr>
          <w:b w:val="0"/>
          <w:szCs w:val="28"/>
        </w:rPr>
        <w:t xml:space="preserve"> %</w:t>
      </w:r>
    </w:p>
    <w:p w:rsidR="00736F09" w:rsidRPr="00736F09" w:rsidRDefault="00736F09" w:rsidP="00736F09">
      <w:pPr>
        <w:pStyle w:val="Tekstpodstawowy2"/>
        <w:rPr>
          <w:b w:val="0"/>
          <w:bCs w:val="0"/>
          <w:szCs w:val="28"/>
          <w:vertAlign w:val="superscript"/>
        </w:rPr>
      </w:pPr>
      <w:r w:rsidRPr="00955E0B">
        <w:rPr>
          <w:b w:val="0"/>
          <w:szCs w:val="28"/>
        </w:rPr>
        <w:sym w:font="Symbol" w:char="F072"/>
      </w:r>
      <w:r w:rsidRPr="00736F09">
        <w:rPr>
          <w:b w:val="0"/>
          <w:szCs w:val="28"/>
        </w:rPr>
        <w:t xml:space="preserve"> = </w:t>
      </w:r>
      <w:r w:rsidR="00EA7404">
        <w:rPr>
          <w:b w:val="0"/>
          <w:szCs w:val="28"/>
        </w:rPr>
        <w:t>1</w:t>
      </w:r>
      <w:r w:rsidRPr="00736F09">
        <w:rPr>
          <w:b w:val="0"/>
          <w:szCs w:val="28"/>
        </w:rPr>
        <w:t>,</w:t>
      </w:r>
      <w:r w:rsidR="00EA7404">
        <w:rPr>
          <w:b w:val="0"/>
          <w:szCs w:val="28"/>
        </w:rPr>
        <w:t>8</w:t>
      </w:r>
      <w:r w:rsidRPr="00736F09">
        <w:rPr>
          <w:b w:val="0"/>
          <w:szCs w:val="28"/>
        </w:rPr>
        <w:t>5 t/m</w:t>
      </w:r>
      <w:r w:rsidRPr="00736F09">
        <w:rPr>
          <w:b w:val="0"/>
          <w:szCs w:val="28"/>
          <w:vertAlign w:val="superscript"/>
        </w:rPr>
        <w:t>3</w:t>
      </w:r>
    </w:p>
    <w:p w:rsidR="00736F09" w:rsidRPr="00736F09" w:rsidRDefault="00736F09" w:rsidP="00736F09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72"/>
      </w:r>
      <w:r w:rsidRPr="00736F09">
        <w:rPr>
          <w:b w:val="0"/>
          <w:szCs w:val="28"/>
          <w:vertAlign w:val="subscript"/>
        </w:rPr>
        <w:t>s</w:t>
      </w:r>
      <w:r w:rsidRPr="00736F09">
        <w:rPr>
          <w:b w:val="0"/>
          <w:szCs w:val="28"/>
        </w:rPr>
        <w:t xml:space="preserve"> = 2,6</w:t>
      </w:r>
      <w:r w:rsidR="00EA7404">
        <w:rPr>
          <w:b w:val="0"/>
          <w:szCs w:val="28"/>
        </w:rPr>
        <w:t>5</w:t>
      </w:r>
      <w:r w:rsidRPr="00736F09">
        <w:rPr>
          <w:b w:val="0"/>
          <w:szCs w:val="28"/>
        </w:rPr>
        <w:t xml:space="preserve"> t/m</w:t>
      </w:r>
      <w:r w:rsidRPr="00736F09">
        <w:rPr>
          <w:b w:val="0"/>
          <w:szCs w:val="28"/>
          <w:vertAlign w:val="superscript"/>
        </w:rPr>
        <w:t>3</w:t>
      </w:r>
    </w:p>
    <w:p w:rsidR="00736F09" w:rsidRPr="00736F09" w:rsidRDefault="00736F09" w:rsidP="00736F09">
      <w:pPr>
        <w:pStyle w:val="Tekstpodstawowy2"/>
        <w:rPr>
          <w:b w:val="0"/>
          <w:bCs w:val="0"/>
          <w:szCs w:val="28"/>
        </w:rPr>
      </w:pPr>
      <w:r w:rsidRPr="00736F09">
        <w:rPr>
          <w:b w:val="0"/>
          <w:szCs w:val="28"/>
        </w:rPr>
        <w:t>I</w:t>
      </w:r>
      <w:r w:rsidRPr="00736F09">
        <w:rPr>
          <w:b w:val="0"/>
          <w:szCs w:val="28"/>
          <w:vertAlign w:val="subscript"/>
        </w:rPr>
        <w:t>D</w:t>
      </w:r>
      <w:r w:rsidRPr="00736F09">
        <w:rPr>
          <w:b w:val="0"/>
          <w:szCs w:val="28"/>
        </w:rPr>
        <w:t xml:space="preserve"> = 0,</w:t>
      </w:r>
      <w:r w:rsidR="00EA7404">
        <w:rPr>
          <w:b w:val="0"/>
          <w:szCs w:val="28"/>
        </w:rPr>
        <w:t>4</w:t>
      </w:r>
      <w:r w:rsidR="00330D76">
        <w:rPr>
          <w:b w:val="0"/>
          <w:szCs w:val="28"/>
        </w:rPr>
        <w:t>9</w:t>
      </w:r>
    </w:p>
    <w:p w:rsidR="00736F09" w:rsidRPr="00955E0B" w:rsidRDefault="00736F09" w:rsidP="00736F09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</w:t>
      </w:r>
      <w:r w:rsidR="00111519">
        <w:rPr>
          <w:b w:val="0"/>
          <w:szCs w:val="28"/>
        </w:rPr>
        <w:t>32</w:t>
      </w:r>
      <w:r w:rsidRPr="00955E0B">
        <w:rPr>
          <w:b w:val="0"/>
          <w:szCs w:val="28"/>
        </w:rPr>
        <w:t>,</w:t>
      </w:r>
      <w:r w:rsidR="00B11E7A">
        <w:rPr>
          <w:b w:val="0"/>
          <w:szCs w:val="28"/>
        </w:rPr>
        <w:t>9</w:t>
      </w:r>
      <w:r w:rsidRPr="00955E0B">
        <w:rPr>
          <w:b w:val="0"/>
          <w:szCs w:val="28"/>
          <w:vertAlign w:val="superscript"/>
        </w:rPr>
        <w:t>o</w:t>
      </w:r>
    </w:p>
    <w:p w:rsidR="00736F09" w:rsidRPr="00955E0B" w:rsidRDefault="00736F09" w:rsidP="00736F09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B11E7A">
        <w:rPr>
          <w:sz w:val="28"/>
          <w:szCs w:val="28"/>
        </w:rPr>
        <w:t>93050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736F09" w:rsidRPr="00955E0B" w:rsidRDefault="00736F09" w:rsidP="00736F09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B11E7A">
        <w:rPr>
          <w:sz w:val="28"/>
          <w:szCs w:val="28"/>
        </w:rPr>
        <w:t>103389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736F09" w:rsidRPr="00955E0B" w:rsidRDefault="00736F09" w:rsidP="00736F09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B11E7A">
        <w:rPr>
          <w:sz w:val="28"/>
          <w:szCs w:val="28"/>
        </w:rPr>
        <w:t>78527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F7C76" w:rsidRDefault="00CF7C76" w:rsidP="003A13D2">
      <w:pPr>
        <w:jc w:val="both"/>
        <w:rPr>
          <w:sz w:val="28"/>
          <w:szCs w:val="28"/>
        </w:rPr>
      </w:pPr>
    </w:p>
    <w:p w:rsidR="00BF0A7B" w:rsidRPr="00155DB3" w:rsidRDefault="00BF0A7B" w:rsidP="00BF0A7B">
      <w:pPr>
        <w:pStyle w:val="Tekstpodstawowy2"/>
        <w:rPr>
          <w:b w:val="0"/>
        </w:rPr>
      </w:pPr>
      <w:r>
        <w:rPr>
          <w:szCs w:val="28"/>
        </w:rPr>
        <w:t>IV</w:t>
      </w:r>
      <w:r w:rsidRPr="0093673E">
        <w:rPr>
          <w:szCs w:val="28"/>
        </w:rPr>
        <w:t xml:space="preserve"> warstwa geotechniczna </w:t>
      </w:r>
      <w:r w:rsidRPr="00623B7B">
        <w:rPr>
          <w:szCs w:val="28"/>
        </w:rPr>
        <w:t xml:space="preserve">– </w:t>
      </w:r>
      <w:r>
        <w:rPr>
          <w:szCs w:val="28"/>
        </w:rPr>
        <w:t>glina piaszczysta</w:t>
      </w:r>
      <w:r w:rsidRPr="0093673E">
        <w:rPr>
          <w:szCs w:val="28"/>
        </w:rPr>
        <w:t>,</w:t>
      </w:r>
      <w:r w:rsidRPr="00CB050B">
        <w:rPr>
          <w:szCs w:val="28"/>
        </w:rPr>
        <w:t xml:space="preserve"> </w:t>
      </w:r>
      <w:r>
        <w:rPr>
          <w:b w:val="0"/>
          <w:szCs w:val="28"/>
        </w:rPr>
        <w:t xml:space="preserve">szara z okruchami wapienia </w:t>
      </w:r>
      <w:r w:rsidRPr="00155DB3">
        <w:rPr>
          <w:b w:val="0"/>
          <w:szCs w:val="28"/>
        </w:rPr>
        <w:t>zalegając</w:t>
      </w:r>
      <w:r>
        <w:rPr>
          <w:b w:val="0"/>
          <w:szCs w:val="28"/>
        </w:rPr>
        <w:t xml:space="preserve">a </w:t>
      </w:r>
      <w:r w:rsidRPr="00155DB3">
        <w:rPr>
          <w:b w:val="0"/>
          <w:szCs w:val="28"/>
        </w:rPr>
        <w:t xml:space="preserve">w przedmiotowym rejonie </w:t>
      </w:r>
      <w:r>
        <w:rPr>
          <w:b w:val="0"/>
          <w:szCs w:val="28"/>
        </w:rPr>
        <w:t xml:space="preserve">w otworze nr 2/02/15 do głębokości </w:t>
      </w:r>
      <w:r>
        <w:rPr>
          <w:b w:val="0"/>
          <w:szCs w:val="28"/>
        </w:rPr>
        <w:lastRenderedPageBreak/>
        <w:t xml:space="preserve">stwierdzonej wierceniem tj. ok. 3,00 m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 xml:space="preserve">. </w:t>
      </w:r>
      <w:r w:rsidRPr="00155DB3">
        <w:rPr>
          <w:b w:val="0"/>
          <w:szCs w:val="28"/>
        </w:rPr>
        <w:t xml:space="preserve">Jest to glina twardoplastyczna, wilgotna </w:t>
      </w:r>
      <w:r w:rsidRPr="00155DB3">
        <w:rPr>
          <w:b w:val="0"/>
        </w:rPr>
        <w:t>w której określono I</w:t>
      </w:r>
      <w:r w:rsidRPr="00155DB3">
        <w:rPr>
          <w:b w:val="0"/>
          <w:vertAlign w:val="subscript"/>
        </w:rPr>
        <w:t>L</w:t>
      </w:r>
      <w:r w:rsidRPr="00155DB3">
        <w:rPr>
          <w:b w:val="0"/>
        </w:rPr>
        <w:t xml:space="preserve"> = 0,</w:t>
      </w:r>
      <w:r>
        <w:rPr>
          <w:b w:val="0"/>
        </w:rPr>
        <w:t>05</w:t>
      </w:r>
      <w:r w:rsidRPr="00155DB3">
        <w:rPr>
          <w:b w:val="0"/>
        </w:rPr>
        <w:t>.</w:t>
      </w:r>
    </w:p>
    <w:p w:rsidR="00BF0A7B" w:rsidRPr="00155DB3" w:rsidRDefault="00BF0A7B" w:rsidP="00BF0A7B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t xml:space="preserve"> </w:t>
      </w:r>
    </w:p>
    <w:p w:rsidR="00BF0A7B" w:rsidRPr="00155DB3" w:rsidRDefault="00BF0A7B" w:rsidP="00BF0A7B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t>Parametry geotechniczne podłoża gruntowego przyjęte do obliczenia nośności podłoża gruntowego dla w/w warstwy:</w:t>
      </w:r>
    </w:p>
    <w:p w:rsidR="00BF0A7B" w:rsidRPr="00155DB3" w:rsidRDefault="00BF0A7B" w:rsidP="00BF0A7B">
      <w:pPr>
        <w:pStyle w:val="Tekstpodstawowy2"/>
        <w:rPr>
          <w:b w:val="0"/>
          <w:bCs w:val="0"/>
        </w:rPr>
      </w:pPr>
    </w:p>
    <w:p w:rsidR="00BF0A7B" w:rsidRPr="00155DB3" w:rsidRDefault="00BF0A7B" w:rsidP="00BF0A7B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155DB3">
        <w:rPr>
          <w:b w:val="0"/>
          <w:szCs w:val="28"/>
          <w:lang w:val="en-US"/>
        </w:rPr>
        <w:t>w</w:t>
      </w:r>
      <w:r w:rsidRPr="00155DB3">
        <w:rPr>
          <w:b w:val="0"/>
          <w:szCs w:val="28"/>
          <w:vertAlign w:val="subscript"/>
          <w:lang w:val="en-US"/>
        </w:rPr>
        <w:t>n</w:t>
      </w:r>
      <w:proofErr w:type="spellEnd"/>
      <w:r w:rsidRPr="00155DB3">
        <w:rPr>
          <w:b w:val="0"/>
          <w:szCs w:val="28"/>
          <w:lang w:val="en-US"/>
        </w:rPr>
        <w:t xml:space="preserve"> = 12 %</w:t>
      </w:r>
    </w:p>
    <w:p w:rsidR="00BF0A7B" w:rsidRPr="00155DB3" w:rsidRDefault="00BF0A7B" w:rsidP="00BF0A7B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155DB3">
        <w:rPr>
          <w:b w:val="0"/>
          <w:szCs w:val="28"/>
        </w:rPr>
        <w:sym w:font="Symbol" w:char="F072"/>
      </w:r>
      <w:r w:rsidRPr="00155DB3">
        <w:rPr>
          <w:b w:val="0"/>
          <w:szCs w:val="28"/>
          <w:lang w:val="en-US"/>
        </w:rPr>
        <w:t xml:space="preserve"> = 2,20 t/m</w:t>
      </w:r>
      <w:r w:rsidRPr="00155DB3">
        <w:rPr>
          <w:b w:val="0"/>
          <w:szCs w:val="28"/>
          <w:vertAlign w:val="superscript"/>
          <w:lang w:val="en-US"/>
        </w:rPr>
        <w:t>3</w:t>
      </w:r>
    </w:p>
    <w:p w:rsidR="00BF0A7B" w:rsidRPr="00155DB3" w:rsidRDefault="00BF0A7B" w:rsidP="00BF0A7B">
      <w:pPr>
        <w:pStyle w:val="Tekstpodstawowy2"/>
        <w:rPr>
          <w:b w:val="0"/>
          <w:bCs w:val="0"/>
          <w:szCs w:val="28"/>
          <w:lang w:val="en-US"/>
        </w:rPr>
      </w:pPr>
      <w:r w:rsidRPr="00155DB3">
        <w:rPr>
          <w:b w:val="0"/>
          <w:szCs w:val="28"/>
        </w:rPr>
        <w:sym w:font="Symbol" w:char="F072"/>
      </w:r>
      <w:r w:rsidRPr="00155DB3">
        <w:rPr>
          <w:b w:val="0"/>
          <w:szCs w:val="28"/>
          <w:vertAlign w:val="subscript"/>
          <w:lang w:val="en-US"/>
        </w:rPr>
        <w:t>s</w:t>
      </w:r>
      <w:r w:rsidRPr="00155DB3">
        <w:rPr>
          <w:b w:val="0"/>
          <w:szCs w:val="28"/>
          <w:lang w:val="en-US"/>
        </w:rPr>
        <w:t xml:space="preserve"> = 2,67 t/m</w:t>
      </w:r>
      <w:r w:rsidRPr="00155DB3">
        <w:rPr>
          <w:b w:val="0"/>
          <w:szCs w:val="28"/>
          <w:vertAlign w:val="superscript"/>
          <w:lang w:val="en-US"/>
        </w:rPr>
        <w:t>3</w:t>
      </w:r>
    </w:p>
    <w:p w:rsidR="00BF0A7B" w:rsidRPr="00E327D2" w:rsidRDefault="00BF0A7B" w:rsidP="00BF0A7B">
      <w:pPr>
        <w:pStyle w:val="Tekstpodstawowy2"/>
        <w:rPr>
          <w:b w:val="0"/>
          <w:bCs w:val="0"/>
          <w:szCs w:val="28"/>
          <w:lang w:val="en-US"/>
        </w:rPr>
      </w:pPr>
      <w:r w:rsidRPr="00E327D2">
        <w:rPr>
          <w:b w:val="0"/>
          <w:szCs w:val="28"/>
          <w:lang w:val="en-US"/>
        </w:rPr>
        <w:t>I</w:t>
      </w:r>
      <w:r w:rsidRPr="00E327D2">
        <w:rPr>
          <w:b w:val="0"/>
          <w:szCs w:val="28"/>
          <w:vertAlign w:val="subscript"/>
          <w:lang w:val="en-US"/>
        </w:rPr>
        <w:t>L</w:t>
      </w:r>
      <w:r w:rsidRPr="00E327D2">
        <w:rPr>
          <w:b w:val="0"/>
          <w:szCs w:val="28"/>
          <w:lang w:val="en-US"/>
        </w:rPr>
        <w:t xml:space="preserve"> = 0,0</w:t>
      </w:r>
      <w:r w:rsidR="005E2F8F" w:rsidRPr="00E327D2">
        <w:rPr>
          <w:b w:val="0"/>
          <w:szCs w:val="28"/>
          <w:lang w:val="en-US"/>
        </w:rPr>
        <w:t>5</w:t>
      </w:r>
    </w:p>
    <w:p w:rsidR="00BF0A7B" w:rsidRPr="00E327D2" w:rsidRDefault="00BF0A7B" w:rsidP="00BF0A7B">
      <w:pPr>
        <w:pStyle w:val="Tekstpodstawowy2"/>
        <w:rPr>
          <w:b w:val="0"/>
          <w:bCs w:val="0"/>
          <w:szCs w:val="28"/>
          <w:lang w:val="en-US"/>
        </w:rPr>
      </w:pPr>
      <w:r w:rsidRPr="00E327D2">
        <w:rPr>
          <w:b w:val="0"/>
          <w:szCs w:val="28"/>
          <w:lang w:val="en-US"/>
        </w:rPr>
        <w:t>c</w:t>
      </w:r>
      <w:r w:rsidRPr="00E327D2">
        <w:rPr>
          <w:b w:val="0"/>
          <w:szCs w:val="28"/>
          <w:vertAlign w:val="subscript"/>
          <w:lang w:val="en-US"/>
        </w:rPr>
        <w:t>u</w:t>
      </w:r>
      <w:r w:rsidRPr="00E327D2">
        <w:rPr>
          <w:b w:val="0"/>
          <w:szCs w:val="28"/>
          <w:lang w:val="en-US"/>
        </w:rPr>
        <w:t xml:space="preserve"> = 3</w:t>
      </w:r>
      <w:r w:rsidR="005E2F8F" w:rsidRPr="00E327D2">
        <w:rPr>
          <w:b w:val="0"/>
          <w:szCs w:val="28"/>
          <w:lang w:val="en-US"/>
        </w:rPr>
        <w:t>7</w:t>
      </w:r>
      <w:r w:rsidRPr="00E327D2">
        <w:rPr>
          <w:b w:val="0"/>
          <w:szCs w:val="28"/>
          <w:lang w:val="en-US"/>
        </w:rPr>
        <w:t>,</w:t>
      </w:r>
      <w:r w:rsidR="005E2F8F" w:rsidRPr="00E327D2">
        <w:rPr>
          <w:b w:val="0"/>
          <w:szCs w:val="28"/>
          <w:lang w:val="en-US"/>
        </w:rPr>
        <w:t>65</w:t>
      </w:r>
      <w:r w:rsidRPr="00E327D2">
        <w:rPr>
          <w:b w:val="0"/>
          <w:szCs w:val="28"/>
          <w:lang w:val="en-US"/>
        </w:rPr>
        <w:t xml:space="preserve"> </w:t>
      </w:r>
      <w:proofErr w:type="spellStart"/>
      <w:r w:rsidRPr="00E327D2">
        <w:rPr>
          <w:b w:val="0"/>
          <w:szCs w:val="28"/>
          <w:lang w:val="en-US"/>
        </w:rPr>
        <w:t>kPa</w:t>
      </w:r>
      <w:proofErr w:type="spellEnd"/>
    </w:p>
    <w:p w:rsidR="00BF0A7B" w:rsidRPr="00155DB3" w:rsidRDefault="00BF0A7B" w:rsidP="00BF0A7B">
      <w:pPr>
        <w:pStyle w:val="Tekstpodstawowy2"/>
        <w:rPr>
          <w:b w:val="0"/>
          <w:bCs w:val="0"/>
          <w:szCs w:val="28"/>
        </w:rPr>
      </w:pPr>
      <w:r w:rsidRPr="00155DB3">
        <w:rPr>
          <w:b w:val="0"/>
          <w:szCs w:val="28"/>
        </w:rPr>
        <w:sym w:font="Symbol" w:char="F06A"/>
      </w:r>
      <w:r w:rsidRPr="00155DB3">
        <w:rPr>
          <w:b w:val="0"/>
          <w:szCs w:val="28"/>
        </w:rPr>
        <w:t xml:space="preserve"> = 2</w:t>
      </w:r>
      <w:r w:rsidR="005E2F8F">
        <w:rPr>
          <w:b w:val="0"/>
          <w:szCs w:val="28"/>
        </w:rPr>
        <w:t>1</w:t>
      </w:r>
      <w:r w:rsidRPr="00155DB3">
        <w:rPr>
          <w:b w:val="0"/>
          <w:szCs w:val="28"/>
        </w:rPr>
        <w:t>,</w:t>
      </w:r>
      <w:r w:rsidR="005E2F8F">
        <w:rPr>
          <w:b w:val="0"/>
          <w:szCs w:val="28"/>
        </w:rPr>
        <w:t>1</w:t>
      </w:r>
      <w:r w:rsidRPr="00155DB3">
        <w:rPr>
          <w:b w:val="0"/>
          <w:szCs w:val="28"/>
          <w:vertAlign w:val="superscript"/>
        </w:rPr>
        <w:t>o</w:t>
      </w:r>
    </w:p>
    <w:p w:rsidR="00BF0A7B" w:rsidRPr="00155DB3" w:rsidRDefault="00BF0A7B" w:rsidP="00BF0A7B">
      <w:pPr>
        <w:jc w:val="both"/>
        <w:rPr>
          <w:sz w:val="28"/>
          <w:szCs w:val="28"/>
        </w:rPr>
      </w:pPr>
      <w:r w:rsidRPr="00155DB3">
        <w:rPr>
          <w:sz w:val="28"/>
          <w:szCs w:val="28"/>
        </w:rPr>
        <w:t>M</w:t>
      </w:r>
      <w:r w:rsidRPr="00155DB3">
        <w:rPr>
          <w:sz w:val="28"/>
          <w:szCs w:val="28"/>
          <w:vertAlign w:val="subscript"/>
        </w:rPr>
        <w:t>o</w:t>
      </w:r>
      <w:r w:rsidRPr="00155DB3">
        <w:rPr>
          <w:sz w:val="28"/>
          <w:szCs w:val="28"/>
        </w:rPr>
        <w:t xml:space="preserve"> = </w:t>
      </w:r>
      <w:r w:rsidR="005E2F8F">
        <w:rPr>
          <w:sz w:val="28"/>
          <w:szCs w:val="28"/>
        </w:rPr>
        <w:t>55801</w:t>
      </w:r>
      <w:r w:rsidRPr="00155DB3">
        <w:rPr>
          <w:sz w:val="28"/>
          <w:szCs w:val="28"/>
        </w:rPr>
        <w:t xml:space="preserve"> </w:t>
      </w:r>
      <w:proofErr w:type="spellStart"/>
      <w:r w:rsidRPr="00155DB3">
        <w:rPr>
          <w:sz w:val="28"/>
          <w:szCs w:val="28"/>
        </w:rPr>
        <w:t>kPa</w:t>
      </w:r>
      <w:proofErr w:type="spellEnd"/>
    </w:p>
    <w:p w:rsidR="00BF0A7B" w:rsidRDefault="00BF0A7B" w:rsidP="00BF0A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5E2F8F">
        <w:rPr>
          <w:sz w:val="28"/>
          <w:szCs w:val="28"/>
        </w:rPr>
        <w:t>74383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BF0A7B" w:rsidRDefault="00BF0A7B" w:rsidP="00BF0A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5E2F8F">
        <w:rPr>
          <w:sz w:val="28"/>
          <w:szCs w:val="28"/>
        </w:rPr>
        <w:t>42409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BF0A7B" w:rsidRDefault="00BF0A7B" w:rsidP="003A13D2">
      <w:pPr>
        <w:jc w:val="both"/>
        <w:rPr>
          <w:sz w:val="28"/>
          <w:szCs w:val="28"/>
        </w:rPr>
      </w:pPr>
    </w:p>
    <w:p w:rsidR="00AF552C" w:rsidRDefault="00882F7A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9F0D60" w:rsidRDefault="009F0D6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490873" w:rsidRDefault="002F10A9" w:rsidP="00C834BE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FF4BC8">
        <w:rPr>
          <w:sz w:val="28"/>
        </w:rPr>
        <w:t>humus gliniasty z wapieniami, glina szaro-żółta z okruchami wapienia i kwarcu, glina z przewarstwieniami piasku średniego, piasek gruby, szary, średnio zagęszczony, wilgotny, glina piaszczysta szara z okruchami kwarcu, wilgotna</w:t>
      </w:r>
      <w:r w:rsidR="009235B6">
        <w:rPr>
          <w:sz w:val="28"/>
        </w:rPr>
        <w:t xml:space="preserve">. </w:t>
      </w:r>
      <w:r w:rsidRPr="00C834BE">
        <w:rPr>
          <w:sz w:val="28"/>
        </w:rPr>
        <w:t xml:space="preserve">Zaleganie tych utworów stwierdzono do głębokości </w:t>
      </w:r>
      <w:r w:rsidR="00FF4BC8">
        <w:rPr>
          <w:sz w:val="28"/>
        </w:rPr>
        <w:t>3</w:t>
      </w:r>
      <w:r w:rsidR="00F749E4">
        <w:rPr>
          <w:sz w:val="28"/>
        </w:rPr>
        <w:t>,</w:t>
      </w:r>
      <w:r w:rsidR="00625FE9">
        <w:rPr>
          <w:sz w:val="28"/>
        </w:rPr>
        <w:t>0</w:t>
      </w:r>
      <w:r w:rsidR="00F749E4">
        <w:rPr>
          <w:sz w:val="28"/>
        </w:rPr>
        <w:t xml:space="preserve">0 </w:t>
      </w:r>
      <w:r w:rsidRPr="00C834BE">
        <w:rPr>
          <w:sz w:val="28"/>
        </w:rPr>
        <w:t xml:space="preserve">m </w:t>
      </w:r>
      <w:proofErr w:type="spellStart"/>
      <w:r w:rsidRPr="00C834BE">
        <w:rPr>
          <w:sz w:val="28"/>
        </w:rPr>
        <w:t>p.</w:t>
      </w:r>
      <w:r w:rsidR="00DF66D1" w:rsidRPr="00C834BE">
        <w:rPr>
          <w:sz w:val="28"/>
        </w:rPr>
        <w:t>p</w:t>
      </w:r>
      <w:r w:rsidRPr="00C834BE">
        <w:rPr>
          <w:sz w:val="28"/>
        </w:rPr>
        <w:t>.t</w:t>
      </w:r>
      <w:proofErr w:type="spellEnd"/>
      <w:r w:rsidRPr="00C834BE">
        <w:rPr>
          <w:sz w:val="28"/>
        </w:rPr>
        <w:t>.</w:t>
      </w:r>
      <w:r w:rsidR="00AE0714">
        <w:rPr>
          <w:b/>
          <w:sz w:val="28"/>
        </w:rPr>
        <w:t xml:space="preserve"> </w:t>
      </w:r>
      <w:r w:rsidR="00A0610E" w:rsidRPr="001845CA">
        <w:rPr>
          <w:b/>
          <w:sz w:val="28"/>
        </w:rPr>
        <w:t>Grunty te zaliczyć można do gruntów nośnych.</w:t>
      </w:r>
    </w:p>
    <w:p w:rsidR="002F10A9" w:rsidRDefault="002F10A9" w:rsidP="00FC545B">
      <w:pPr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942A0C" w:rsidRPr="00942A0C" w:rsidRDefault="00942A0C" w:rsidP="00942A0C">
      <w:pPr>
        <w:pStyle w:val="Akapitzlist"/>
        <w:rPr>
          <w:b/>
          <w:sz w:val="28"/>
        </w:rPr>
      </w:pPr>
    </w:p>
    <w:p w:rsidR="00AB2079" w:rsidRPr="00942A0C" w:rsidRDefault="004030A1" w:rsidP="00AB207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E43B7">
        <w:rPr>
          <w:b/>
          <w:sz w:val="28"/>
          <w:szCs w:val="28"/>
        </w:rPr>
        <w:t>Na omawianym terenie poziom</w:t>
      </w:r>
      <w:r w:rsidR="00AF1FA6">
        <w:rPr>
          <w:b/>
          <w:sz w:val="28"/>
          <w:szCs w:val="28"/>
        </w:rPr>
        <w:t>u</w:t>
      </w:r>
      <w:r w:rsidRPr="001E43B7">
        <w:rPr>
          <w:b/>
          <w:sz w:val="28"/>
          <w:szCs w:val="28"/>
        </w:rPr>
        <w:t xml:space="preserve"> wód gruntowych</w:t>
      </w:r>
      <w:r w:rsidR="00AF1FA6">
        <w:rPr>
          <w:b/>
          <w:sz w:val="28"/>
          <w:szCs w:val="28"/>
        </w:rPr>
        <w:t xml:space="preserve"> nie</w:t>
      </w:r>
      <w:r w:rsidRPr="001E43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stwierdzono </w:t>
      </w:r>
      <w:r>
        <w:rPr>
          <w:b/>
          <w:sz w:val="28"/>
          <w:szCs w:val="28"/>
        </w:rPr>
        <w:br/>
      </w:r>
      <w:r w:rsidRPr="001E43B7">
        <w:rPr>
          <w:b/>
          <w:sz w:val="28"/>
          <w:szCs w:val="28"/>
        </w:rPr>
        <w:t>w wierceni</w:t>
      </w:r>
      <w:r w:rsidR="00923494">
        <w:rPr>
          <w:b/>
          <w:sz w:val="28"/>
          <w:szCs w:val="28"/>
        </w:rPr>
        <w:t>u</w:t>
      </w:r>
      <w:r w:rsidRPr="001E43B7">
        <w:rPr>
          <w:b/>
          <w:sz w:val="28"/>
          <w:szCs w:val="28"/>
        </w:rPr>
        <w:t xml:space="preserve"> </w:t>
      </w:r>
      <w:r w:rsidR="00AF1FA6">
        <w:rPr>
          <w:b/>
          <w:sz w:val="28"/>
          <w:szCs w:val="28"/>
        </w:rPr>
        <w:t>do</w:t>
      </w:r>
      <w:r w:rsidRPr="001E43B7">
        <w:rPr>
          <w:b/>
          <w:sz w:val="28"/>
          <w:szCs w:val="28"/>
        </w:rPr>
        <w:t xml:space="preserve"> głębokości </w:t>
      </w:r>
      <w:r>
        <w:rPr>
          <w:b/>
          <w:sz w:val="28"/>
          <w:szCs w:val="28"/>
        </w:rPr>
        <w:t>około</w:t>
      </w:r>
      <w:r w:rsidRPr="001E43B7">
        <w:rPr>
          <w:b/>
          <w:sz w:val="28"/>
          <w:szCs w:val="28"/>
        </w:rPr>
        <w:t xml:space="preserve"> </w:t>
      </w:r>
      <w:r w:rsidR="00FF4BC8">
        <w:rPr>
          <w:b/>
          <w:sz w:val="28"/>
          <w:szCs w:val="28"/>
        </w:rPr>
        <w:t>3</w:t>
      </w:r>
      <w:r w:rsidR="00ED35FC">
        <w:rPr>
          <w:b/>
          <w:sz w:val="28"/>
          <w:szCs w:val="28"/>
        </w:rPr>
        <w:t>,</w:t>
      </w:r>
      <w:r w:rsidR="00625FE9">
        <w:rPr>
          <w:b/>
          <w:sz w:val="28"/>
          <w:szCs w:val="28"/>
        </w:rPr>
        <w:t>0</w:t>
      </w:r>
      <w:r w:rsidR="00ED35F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m </w:t>
      </w:r>
      <w:proofErr w:type="spellStart"/>
      <w:r>
        <w:rPr>
          <w:b/>
          <w:sz w:val="28"/>
          <w:szCs w:val="28"/>
        </w:rPr>
        <w:t>p.p.t</w:t>
      </w:r>
      <w:proofErr w:type="spellEnd"/>
      <w:r>
        <w:rPr>
          <w:b/>
          <w:sz w:val="28"/>
          <w:szCs w:val="28"/>
        </w:rPr>
        <w:t>.</w:t>
      </w:r>
    </w:p>
    <w:p w:rsidR="00942A0C" w:rsidRPr="00942A0C" w:rsidRDefault="00942A0C" w:rsidP="00942A0C">
      <w:pPr>
        <w:jc w:val="both"/>
        <w:rPr>
          <w:b/>
          <w:sz w:val="28"/>
        </w:rPr>
      </w:pPr>
    </w:p>
    <w:p w:rsidR="002F10A9" w:rsidRPr="001905D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905D9">
        <w:rPr>
          <w:sz w:val="28"/>
        </w:rPr>
        <w:t xml:space="preserve">Przedmiotowy rejon zaliczyć można do </w:t>
      </w:r>
      <w:r w:rsidRPr="001905D9">
        <w:rPr>
          <w:b/>
          <w:bCs/>
          <w:sz w:val="28"/>
        </w:rPr>
        <w:t>I kategorii geotechnicznej (proste warunki gruntowe).</w:t>
      </w:r>
      <w:r w:rsidRPr="001905D9">
        <w:rPr>
          <w:sz w:val="28"/>
        </w:rPr>
        <w:t xml:space="preserve"> Nie stwierdzono istotnych zmian </w:t>
      </w:r>
      <w:r w:rsidR="004E4384" w:rsidRPr="001905D9">
        <w:rPr>
          <w:sz w:val="28"/>
        </w:rPr>
        <w:br/>
      </w:r>
      <w:r w:rsidRPr="001905D9"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C53443" w:rsidRPr="00E67CE5" w:rsidRDefault="002F10A9" w:rsidP="00906876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E67CE5" w:rsidRPr="00E67CE5" w:rsidRDefault="00E67CE5" w:rsidP="00E67CE5">
      <w:pPr>
        <w:jc w:val="both"/>
        <w:rPr>
          <w:b/>
          <w:sz w:val="28"/>
        </w:rPr>
      </w:pPr>
    </w:p>
    <w:p w:rsidR="002F10A9" w:rsidRPr="002F10A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4A8D"/>
    <w:rsid w:val="0002527F"/>
    <w:rsid w:val="0002610A"/>
    <w:rsid w:val="000268A3"/>
    <w:rsid w:val="0002724E"/>
    <w:rsid w:val="0003038C"/>
    <w:rsid w:val="00032164"/>
    <w:rsid w:val="0004449E"/>
    <w:rsid w:val="000448E3"/>
    <w:rsid w:val="00055CF0"/>
    <w:rsid w:val="000609D1"/>
    <w:rsid w:val="0006121A"/>
    <w:rsid w:val="00067909"/>
    <w:rsid w:val="00084623"/>
    <w:rsid w:val="00084FC6"/>
    <w:rsid w:val="00090A52"/>
    <w:rsid w:val="00095779"/>
    <w:rsid w:val="00095B33"/>
    <w:rsid w:val="00095EEC"/>
    <w:rsid w:val="000A79F8"/>
    <w:rsid w:val="000B3D23"/>
    <w:rsid w:val="000C2A15"/>
    <w:rsid w:val="000C6D80"/>
    <w:rsid w:val="000D15C8"/>
    <w:rsid w:val="000E0028"/>
    <w:rsid w:val="000E7037"/>
    <w:rsid w:val="000E70B7"/>
    <w:rsid w:val="000F3272"/>
    <w:rsid w:val="00100B1A"/>
    <w:rsid w:val="00102802"/>
    <w:rsid w:val="00104286"/>
    <w:rsid w:val="00104918"/>
    <w:rsid w:val="001111AF"/>
    <w:rsid w:val="00111519"/>
    <w:rsid w:val="001146C8"/>
    <w:rsid w:val="00114C9A"/>
    <w:rsid w:val="00121555"/>
    <w:rsid w:val="00124EA9"/>
    <w:rsid w:val="00131770"/>
    <w:rsid w:val="001321F1"/>
    <w:rsid w:val="0013389B"/>
    <w:rsid w:val="00135D67"/>
    <w:rsid w:val="00145BF7"/>
    <w:rsid w:val="00153695"/>
    <w:rsid w:val="00155DB3"/>
    <w:rsid w:val="00163533"/>
    <w:rsid w:val="00172D74"/>
    <w:rsid w:val="00177296"/>
    <w:rsid w:val="0017778D"/>
    <w:rsid w:val="0018381B"/>
    <w:rsid w:val="001905D9"/>
    <w:rsid w:val="00191827"/>
    <w:rsid w:val="001935A2"/>
    <w:rsid w:val="00197BAE"/>
    <w:rsid w:val="001A0595"/>
    <w:rsid w:val="001A7BF0"/>
    <w:rsid w:val="001A7C18"/>
    <w:rsid w:val="001B6F7A"/>
    <w:rsid w:val="001D1020"/>
    <w:rsid w:val="001D1E21"/>
    <w:rsid w:val="001D484D"/>
    <w:rsid w:val="001E30B0"/>
    <w:rsid w:val="001E43B7"/>
    <w:rsid w:val="001E6112"/>
    <w:rsid w:val="001F1278"/>
    <w:rsid w:val="001F44EE"/>
    <w:rsid w:val="00201842"/>
    <w:rsid w:val="00204A68"/>
    <w:rsid w:val="002062A7"/>
    <w:rsid w:val="00206C4C"/>
    <w:rsid w:val="00211DD6"/>
    <w:rsid w:val="0021506B"/>
    <w:rsid w:val="00216D3D"/>
    <w:rsid w:val="002216F2"/>
    <w:rsid w:val="00222C46"/>
    <w:rsid w:val="00235247"/>
    <w:rsid w:val="00242C3C"/>
    <w:rsid w:val="0024428B"/>
    <w:rsid w:val="002507A9"/>
    <w:rsid w:val="00252E8E"/>
    <w:rsid w:val="00260AD3"/>
    <w:rsid w:val="002657F5"/>
    <w:rsid w:val="002700B4"/>
    <w:rsid w:val="00276F3E"/>
    <w:rsid w:val="00281C11"/>
    <w:rsid w:val="00283430"/>
    <w:rsid w:val="00283C85"/>
    <w:rsid w:val="002907FA"/>
    <w:rsid w:val="00292FB8"/>
    <w:rsid w:val="002A2130"/>
    <w:rsid w:val="002B0646"/>
    <w:rsid w:val="002B7A3B"/>
    <w:rsid w:val="002C2662"/>
    <w:rsid w:val="002C3496"/>
    <w:rsid w:val="002D17AA"/>
    <w:rsid w:val="002E4805"/>
    <w:rsid w:val="002F0C3A"/>
    <w:rsid w:val="002F10A9"/>
    <w:rsid w:val="002F19DD"/>
    <w:rsid w:val="002F232C"/>
    <w:rsid w:val="002F4F3B"/>
    <w:rsid w:val="002F7EDA"/>
    <w:rsid w:val="00302F88"/>
    <w:rsid w:val="003040E9"/>
    <w:rsid w:val="0030492A"/>
    <w:rsid w:val="0031130A"/>
    <w:rsid w:val="00330D76"/>
    <w:rsid w:val="003319DC"/>
    <w:rsid w:val="00335520"/>
    <w:rsid w:val="00340994"/>
    <w:rsid w:val="0034355F"/>
    <w:rsid w:val="003473FF"/>
    <w:rsid w:val="00350440"/>
    <w:rsid w:val="00353B08"/>
    <w:rsid w:val="00363943"/>
    <w:rsid w:val="00364824"/>
    <w:rsid w:val="00364F2D"/>
    <w:rsid w:val="00366BB8"/>
    <w:rsid w:val="0037002A"/>
    <w:rsid w:val="0037018D"/>
    <w:rsid w:val="0037144F"/>
    <w:rsid w:val="0037554C"/>
    <w:rsid w:val="0039125A"/>
    <w:rsid w:val="003A13D2"/>
    <w:rsid w:val="003A366D"/>
    <w:rsid w:val="003A41CD"/>
    <w:rsid w:val="003A5D6F"/>
    <w:rsid w:val="003B26CD"/>
    <w:rsid w:val="003B5DB1"/>
    <w:rsid w:val="003C4146"/>
    <w:rsid w:val="003C7418"/>
    <w:rsid w:val="003D15B3"/>
    <w:rsid w:val="003E433D"/>
    <w:rsid w:val="003F6C6E"/>
    <w:rsid w:val="004030A1"/>
    <w:rsid w:val="00404BFA"/>
    <w:rsid w:val="00407643"/>
    <w:rsid w:val="004202E6"/>
    <w:rsid w:val="0042535F"/>
    <w:rsid w:val="00440CB2"/>
    <w:rsid w:val="004553B5"/>
    <w:rsid w:val="00455EC5"/>
    <w:rsid w:val="0045721E"/>
    <w:rsid w:val="0046474D"/>
    <w:rsid w:val="004858B6"/>
    <w:rsid w:val="00485FAF"/>
    <w:rsid w:val="004866DB"/>
    <w:rsid w:val="00490873"/>
    <w:rsid w:val="00492ABC"/>
    <w:rsid w:val="004A2879"/>
    <w:rsid w:val="004A48AE"/>
    <w:rsid w:val="004A4C0A"/>
    <w:rsid w:val="004B07B6"/>
    <w:rsid w:val="004B17F7"/>
    <w:rsid w:val="004B273B"/>
    <w:rsid w:val="004B49AC"/>
    <w:rsid w:val="004B5634"/>
    <w:rsid w:val="004B7EED"/>
    <w:rsid w:val="004C7E29"/>
    <w:rsid w:val="004D6640"/>
    <w:rsid w:val="004E272A"/>
    <w:rsid w:val="004E28E4"/>
    <w:rsid w:val="004E31A3"/>
    <w:rsid w:val="004E3376"/>
    <w:rsid w:val="004E4384"/>
    <w:rsid w:val="004F214B"/>
    <w:rsid w:val="004F59F3"/>
    <w:rsid w:val="00501778"/>
    <w:rsid w:val="00501B23"/>
    <w:rsid w:val="00501C41"/>
    <w:rsid w:val="005069FF"/>
    <w:rsid w:val="00506D37"/>
    <w:rsid w:val="00510BD7"/>
    <w:rsid w:val="00513DC4"/>
    <w:rsid w:val="0051517D"/>
    <w:rsid w:val="005159B1"/>
    <w:rsid w:val="00530A57"/>
    <w:rsid w:val="00532A87"/>
    <w:rsid w:val="00532F58"/>
    <w:rsid w:val="00534656"/>
    <w:rsid w:val="005360D2"/>
    <w:rsid w:val="00540D97"/>
    <w:rsid w:val="005420BF"/>
    <w:rsid w:val="005522B2"/>
    <w:rsid w:val="005575AE"/>
    <w:rsid w:val="005601FF"/>
    <w:rsid w:val="00571804"/>
    <w:rsid w:val="00573C3D"/>
    <w:rsid w:val="00573E58"/>
    <w:rsid w:val="005762DE"/>
    <w:rsid w:val="00587E2B"/>
    <w:rsid w:val="00587F92"/>
    <w:rsid w:val="005901E6"/>
    <w:rsid w:val="0059524F"/>
    <w:rsid w:val="005972E4"/>
    <w:rsid w:val="005A3976"/>
    <w:rsid w:val="005A4DCB"/>
    <w:rsid w:val="005A54AF"/>
    <w:rsid w:val="005A58C5"/>
    <w:rsid w:val="005A7FFC"/>
    <w:rsid w:val="005B2EA5"/>
    <w:rsid w:val="005B3283"/>
    <w:rsid w:val="005B76ED"/>
    <w:rsid w:val="005B7E48"/>
    <w:rsid w:val="005C2215"/>
    <w:rsid w:val="005C2468"/>
    <w:rsid w:val="005D2B36"/>
    <w:rsid w:val="005D6373"/>
    <w:rsid w:val="005E2F8F"/>
    <w:rsid w:val="005E413A"/>
    <w:rsid w:val="005F2EF0"/>
    <w:rsid w:val="005F6136"/>
    <w:rsid w:val="0060044A"/>
    <w:rsid w:val="00603FA4"/>
    <w:rsid w:val="00605427"/>
    <w:rsid w:val="0061197B"/>
    <w:rsid w:val="00625A41"/>
    <w:rsid w:val="00625FE9"/>
    <w:rsid w:val="00626A42"/>
    <w:rsid w:val="00635F31"/>
    <w:rsid w:val="00641684"/>
    <w:rsid w:val="00642A48"/>
    <w:rsid w:val="00645639"/>
    <w:rsid w:val="006607A9"/>
    <w:rsid w:val="00661646"/>
    <w:rsid w:val="00671759"/>
    <w:rsid w:val="00671926"/>
    <w:rsid w:val="006865FE"/>
    <w:rsid w:val="00687A8E"/>
    <w:rsid w:val="006953FC"/>
    <w:rsid w:val="006A5A67"/>
    <w:rsid w:val="006A5C9E"/>
    <w:rsid w:val="006B77C8"/>
    <w:rsid w:val="006C028D"/>
    <w:rsid w:val="006D7A3A"/>
    <w:rsid w:val="006F1A42"/>
    <w:rsid w:val="006F34D4"/>
    <w:rsid w:val="006F57CB"/>
    <w:rsid w:val="006F593F"/>
    <w:rsid w:val="006F6DC2"/>
    <w:rsid w:val="00700C82"/>
    <w:rsid w:val="007018FC"/>
    <w:rsid w:val="00717D78"/>
    <w:rsid w:val="0072675D"/>
    <w:rsid w:val="00727D7B"/>
    <w:rsid w:val="0073124A"/>
    <w:rsid w:val="007319E9"/>
    <w:rsid w:val="00735907"/>
    <w:rsid w:val="00736CEF"/>
    <w:rsid w:val="00736F09"/>
    <w:rsid w:val="00741E16"/>
    <w:rsid w:val="00742BA3"/>
    <w:rsid w:val="007564DB"/>
    <w:rsid w:val="00757A31"/>
    <w:rsid w:val="00761CDD"/>
    <w:rsid w:val="00764CA5"/>
    <w:rsid w:val="0076780D"/>
    <w:rsid w:val="00771BB1"/>
    <w:rsid w:val="00775014"/>
    <w:rsid w:val="00775ADA"/>
    <w:rsid w:val="00780372"/>
    <w:rsid w:val="00787314"/>
    <w:rsid w:val="00794D9F"/>
    <w:rsid w:val="00797280"/>
    <w:rsid w:val="007A1E01"/>
    <w:rsid w:val="007A76C4"/>
    <w:rsid w:val="007B266B"/>
    <w:rsid w:val="007E07CE"/>
    <w:rsid w:val="007E6C73"/>
    <w:rsid w:val="007F017E"/>
    <w:rsid w:val="007F2299"/>
    <w:rsid w:val="007F5637"/>
    <w:rsid w:val="008143FF"/>
    <w:rsid w:val="00821121"/>
    <w:rsid w:val="00827BF4"/>
    <w:rsid w:val="0083014E"/>
    <w:rsid w:val="00830566"/>
    <w:rsid w:val="008331A0"/>
    <w:rsid w:val="00836157"/>
    <w:rsid w:val="0084638A"/>
    <w:rsid w:val="00851931"/>
    <w:rsid w:val="00851A8D"/>
    <w:rsid w:val="0085255B"/>
    <w:rsid w:val="00853FDC"/>
    <w:rsid w:val="0087157C"/>
    <w:rsid w:val="00875226"/>
    <w:rsid w:val="00882CDE"/>
    <w:rsid w:val="00882F7A"/>
    <w:rsid w:val="00886D10"/>
    <w:rsid w:val="00892958"/>
    <w:rsid w:val="008A4C03"/>
    <w:rsid w:val="008A6DE2"/>
    <w:rsid w:val="008C6EC7"/>
    <w:rsid w:val="008D1244"/>
    <w:rsid w:val="008E2E83"/>
    <w:rsid w:val="008E352E"/>
    <w:rsid w:val="008E476A"/>
    <w:rsid w:val="008E5011"/>
    <w:rsid w:val="008E76F4"/>
    <w:rsid w:val="008F2E2E"/>
    <w:rsid w:val="008F4AB6"/>
    <w:rsid w:val="008F53C8"/>
    <w:rsid w:val="00903468"/>
    <w:rsid w:val="00906066"/>
    <w:rsid w:val="00906876"/>
    <w:rsid w:val="00910026"/>
    <w:rsid w:val="00916AE7"/>
    <w:rsid w:val="009203F6"/>
    <w:rsid w:val="00921BBE"/>
    <w:rsid w:val="00923494"/>
    <w:rsid w:val="009235B6"/>
    <w:rsid w:val="009262D8"/>
    <w:rsid w:val="00933630"/>
    <w:rsid w:val="009338AB"/>
    <w:rsid w:val="00941324"/>
    <w:rsid w:val="009414A9"/>
    <w:rsid w:val="00942A0C"/>
    <w:rsid w:val="00944521"/>
    <w:rsid w:val="00950C58"/>
    <w:rsid w:val="0095328E"/>
    <w:rsid w:val="00955E0B"/>
    <w:rsid w:val="009616B1"/>
    <w:rsid w:val="009821F6"/>
    <w:rsid w:val="0098377A"/>
    <w:rsid w:val="00985DC1"/>
    <w:rsid w:val="00986016"/>
    <w:rsid w:val="0098735D"/>
    <w:rsid w:val="009931C2"/>
    <w:rsid w:val="00997ADE"/>
    <w:rsid w:val="009A496C"/>
    <w:rsid w:val="009A5DE5"/>
    <w:rsid w:val="009A6EC6"/>
    <w:rsid w:val="009B19BC"/>
    <w:rsid w:val="009C13EB"/>
    <w:rsid w:val="009C29B6"/>
    <w:rsid w:val="009D019F"/>
    <w:rsid w:val="009D1D3E"/>
    <w:rsid w:val="009D67E8"/>
    <w:rsid w:val="009F0D60"/>
    <w:rsid w:val="009F5C2F"/>
    <w:rsid w:val="00A0610E"/>
    <w:rsid w:val="00A171F5"/>
    <w:rsid w:val="00A172BB"/>
    <w:rsid w:val="00A22D16"/>
    <w:rsid w:val="00A25AA5"/>
    <w:rsid w:val="00A34F52"/>
    <w:rsid w:val="00A352BA"/>
    <w:rsid w:val="00A40AF9"/>
    <w:rsid w:val="00A53F26"/>
    <w:rsid w:val="00A54ECD"/>
    <w:rsid w:val="00A61BAC"/>
    <w:rsid w:val="00A67D5E"/>
    <w:rsid w:val="00A718AB"/>
    <w:rsid w:val="00A9346C"/>
    <w:rsid w:val="00A94136"/>
    <w:rsid w:val="00A94843"/>
    <w:rsid w:val="00AA223E"/>
    <w:rsid w:val="00AA402A"/>
    <w:rsid w:val="00AA5777"/>
    <w:rsid w:val="00AB1F24"/>
    <w:rsid w:val="00AB2079"/>
    <w:rsid w:val="00AB23C9"/>
    <w:rsid w:val="00AB271E"/>
    <w:rsid w:val="00AC124F"/>
    <w:rsid w:val="00AC7238"/>
    <w:rsid w:val="00AD773B"/>
    <w:rsid w:val="00AE0714"/>
    <w:rsid w:val="00AE6191"/>
    <w:rsid w:val="00AE65CC"/>
    <w:rsid w:val="00AF1BC8"/>
    <w:rsid w:val="00AF1FA6"/>
    <w:rsid w:val="00AF552C"/>
    <w:rsid w:val="00AF7E69"/>
    <w:rsid w:val="00B00B04"/>
    <w:rsid w:val="00B03FDE"/>
    <w:rsid w:val="00B11E7A"/>
    <w:rsid w:val="00B134B8"/>
    <w:rsid w:val="00B41E08"/>
    <w:rsid w:val="00B44BE6"/>
    <w:rsid w:val="00B46A91"/>
    <w:rsid w:val="00B55A8F"/>
    <w:rsid w:val="00B63689"/>
    <w:rsid w:val="00B72FF4"/>
    <w:rsid w:val="00B75C7B"/>
    <w:rsid w:val="00B81C24"/>
    <w:rsid w:val="00B833F3"/>
    <w:rsid w:val="00B842C5"/>
    <w:rsid w:val="00B91B7B"/>
    <w:rsid w:val="00B91D27"/>
    <w:rsid w:val="00B91E1A"/>
    <w:rsid w:val="00B92AEE"/>
    <w:rsid w:val="00B93353"/>
    <w:rsid w:val="00BA38F2"/>
    <w:rsid w:val="00BB0D8C"/>
    <w:rsid w:val="00BB3116"/>
    <w:rsid w:val="00BB612C"/>
    <w:rsid w:val="00BC3D02"/>
    <w:rsid w:val="00BD061E"/>
    <w:rsid w:val="00BD1F13"/>
    <w:rsid w:val="00BD35B5"/>
    <w:rsid w:val="00BE00B7"/>
    <w:rsid w:val="00BE2C8D"/>
    <w:rsid w:val="00BE72A9"/>
    <w:rsid w:val="00BF0A7B"/>
    <w:rsid w:val="00BF23AD"/>
    <w:rsid w:val="00BF7600"/>
    <w:rsid w:val="00C01631"/>
    <w:rsid w:val="00C03081"/>
    <w:rsid w:val="00C06FE8"/>
    <w:rsid w:val="00C13181"/>
    <w:rsid w:val="00C13F4B"/>
    <w:rsid w:val="00C15004"/>
    <w:rsid w:val="00C17FDA"/>
    <w:rsid w:val="00C23261"/>
    <w:rsid w:val="00C267EB"/>
    <w:rsid w:val="00C32554"/>
    <w:rsid w:val="00C32819"/>
    <w:rsid w:val="00C32BA9"/>
    <w:rsid w:val="00C40AA3"/>
    <w:rsid w:val="00C42700"/>
    <w:rsid w:val="00C508C4"/>
    <w:rsid w:val="00C508FF"/>
    <w:rsid w:val="00C53443"/>
    <w:rsid w:val="00C56126"/>
    <w:rsid w:val="00C5796A"/>
    <w:rsid w:val="00C74141"/>
    <w:rsid w:val="00C834BE"/>
    <w:rsid w:val="00C84413"/>
    <w:rsid w:val="00C9114B"/>
    <w:rsid w:val="00CA3BC0"/>
    <w:rsid w:val="00CA4BED"/>
    <w:rsid w:val="00CA5479"/>
    <w:rsid w:val="00CA6831"/>
    <w:rsid w:val="00CA7B85"/>
    <w:rsid w:val="00CB458F"/>
    <w:rsid w:val="00CB6401"/>
    <w:rsid w:val="00CB6715"/>
    <w:rsid w:val="00CC7A6F"/>
    <w:rsid w:val="00CD1FD1"/>
    <w:rsid w:val="00CE3FFA"/>
    <w:rsid w:val="00CF523F"/>
    <w:rsid w:val="00CF6C08"/>
    <w:rsid w:val="00CF6DA0"/>
    <w:rsid w:val="00CF7C76"/>
    <w:rsid w:val="00D002CE"/>
    <w:rsid w:val="00D06308"/>
    <w:rsid w:val="00D07497"/>
    <w:rsid w:val="00D3116C"/>
    <w:rsid w:val="00D35F31"/>
    <w:rsid w:val="00D40F63"/>
    <w:rsid w:val="00D437C9"/>
    <w:rsid w:val="00D53ADF"/>
    <w:rsid w:val="00D54D89"/>
    <w:rsid w:val="00D5601D"/>
    <w:rsid w:val="00D56188"/>
    <w:rsid w:val="00D5629E"/>
    <w:rsid w:val="00D56D41"/>
    <w:rsid w:val="00D751E6"/>
    <w:rsid w:val="00D82E25"/>
    <w:rsid w:val="00D9545D"/>
    <w:rsid w:val="00D96CF3"/>
    <w:rsid w:val="00DA7DFF"/>
    <w:rsid w:val="00DB677C"/>
    <w:rsid w:val="00DB6F2A"/>
    <w:rsid w:val="00DC0A28"/>
    <w:rsid w:val="00DC11ED"/>
    <w:rsid w:val="00DC1E8B"/>
    <w:rsid w:val="00DC5C64"/>
    <w:rsid w:val="00DE0FF4"/>
    <w:rsid w:val="00DF26AB"/>
    <w:rsid w:val="00DF50E9"/>
    <w:rsid w:val="00DF66D1"/>
    <w:rsid w:val="00E074DB"/>
    <w:rsid w:val="00E10D14"/>
    <w:rsid w:val="00E154AE"/>
    <w:rsid w:val="00E242F7"/>
    <w:rsid w:val="00E300E9"/>
    <w:rsid w:val="00E307D2"/>
    <w:rsid w:val="00E31D69"/>
    <w:rsid w:val="00E327D2"/>
    <w:rsid w:val="00E3314E"/>
    <w:rsid w:val="00E35DCF"/>
    <w:rsid w:val="00E35F9F"/>
    <w:rsid w:val="00E40252"/>
    <w:rsid w:val="00E41946"/>
    <w:rsid w:val="00E513F4"/>
    <w:rsid w:val="00E64E19"/>
    <w:rsid w:val="00E6611E"/>
    <w:rsid w:val="00E67CE5"/>
    <w:rsid w:val="00E7433E"/>
    <w:rsid w:val="00E74DB3"/>
    <w:rsid w:val="00E7689E"/>
    <w:rsid w:val="00E80333"/>
    <w:rsid w:val="00E87F79"/>
    <w:rsid w:val="00E9037B"/>
    <w:rsid w:val="00E90B2D"/>
    <w:rsid w:val="00E94B00"/>
    <w:rsid w:val="00E95FDE"/>
    <w:rsid w:val="00EA4067"/>
    <w:rsid w:val="00EA7404"/>
    <w:rsid w:val="00EB1BA7"/>
    <w:rsid w:val="00EB7C8C"/>
    <w:rsid w:val="00EC70FD"/>
    <w:rsid w:val="00ED35FC"/>
    <w:rsid w:val="00ED6E70"/>
    <w:rsid w:val="00EE1379"/>
    <w:rsid w:val="00EF1258"/>
    <w:rsid w:val="00F03B36"/>
    <w:rsid w:val="00F0560A"/>
    <w:rsid w:val="00F1303F"/>
    <w:rsid w:val="00F14FEB"/>
    <w:rsid w:val="00F203C4"/>
    <w:rsid w:val="00F254F5"/>
    <w:rsid w:val="00F31224"/>
    <w:rsid w:val="00F3245A"/>
    <w:rsid w:val="00F34288"/>
    <w:rsid w:val="00F40D9D"/>
    <w:rsid w:val="00F444AA"/>
    <w:rsid w:val="00F46EB4"/>
    <w:rsid w:val="00F51E95"/>
    <w:rsid w:val="00F54150"/>
    <w:rsid w:val="00F643E4"/>
    <w:rsid w:val="00F722A2"/>
    <w:rsid w:val="00F749E4"/>
    <w:rsid w:val="00F77407"/>
    <w:rsid w:val="00F91A2C"/>
    <w:rsid w:val="00F91A2E"/>
    <w:rsid w:val="00F97282"/>
    <w:rsid w:val="00FA6104"/>
    <w:rsid w:val="00FA7749"/>
    <w:rsid w:val="00FB24CC"/>
    <w:rsid w:val="00FC4642"/>
    <w:rsid w:val="00FC545B"/>
    <w:rsid w:val="00FC68E4"/>
    <w:rsid w:val="00FD4A5E"/>
    <w:rsid w:val="00FD6351"/>
    <w:rsid w:val="00FD63CB"/>
    <w:rsid w:val="00FE0357"/>
    <w:rsid w:val="00FF2F11"/>
    <w:rsid w:val="00FF4BC8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o2address">
    <w:name w:val="o2address"/>
    <w:basedOn w:val="Domylnaczcionkaakapitu"/>
    <w:rsid w:val="008F5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CE7D0-F1B9-4263-83CD-F5DA2400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31</TotalTime>
  <Pages>1</Pages>
  <Words>932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77</cp:revision>
  <cp:lastPrinted>2015-02-25T10:59:00Z</cp:lastPrinted>
  <dcterms:created xsi:type="dcterms:W3CDTF">2015-02-25T10:03:00Z</dcterms:created>
  <dcterms:modified xsi:type="dcterms:W3CDTF">2015-02-25T11:04:00Z</dcterms:modified>
</cp:coreProperties>
</file>