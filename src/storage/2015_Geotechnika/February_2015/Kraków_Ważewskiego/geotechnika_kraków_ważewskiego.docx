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095746">
      <w:r w:rsidRPr="00095746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095746">
      <w:r w:rsidRPr="00095746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</w:t>
      </w:r>
      <w:r w:rsidR="005C574B">
        <w:rPr>
          <w:b/>
          <w:sz w:val="36"/>
        </w:rPr>
        <w:t>pod projektowan</w:t>
      </w:r>
      <w:r w:rsidR="00D3366B">
        <w:rPr>
          <w:b/>
          <w:sz w:val="36"/>
        </w:rPr>
        <w:t xml:space="preserve">ą budowę </w:t>
      </w:r>
      <w:r w:rsidR="0074348A">
        <w:rPr>
          <w:b/>
          <w:sz w:val="36"/>
        </w:rPr>
        <w:t>czterech</w:t>
      </w:r>
      <w:r w:rsidR="00D3366B">
        <w:rPr>
          <w:b/>
          <w:sz w:val="36"/>
        </w:rPr>
        <w:t xml:space="preserve"> budynków w zabudowie bliźniaczej na dz. nr 454/2  przy ul. </w:t>
      </w:r>
      <w:proofErr w:type="spellStart"/>
      <w:r w:rsidR="00D3366B">
        <w:rPr>
          <w:b/>
          <w:sz w:val="36"/>
        </w:rPr>
        <w:t>Ważewskiego</w:t>
      </w:r>
      <w:proofErr w:type="spellEnd"/>
      <w:r w:rsidR="00D3366B">
        <w:rPr>
          <w:b/>
          <w:sz w:val="36"/>
        </w:rPr>
        <w:t xml:space="preserve"> </w:t>
      </w:r>
      <w:r w:rsidR="00350F73">
        <w:rPr>
          <w:b/>
          <w:sz w:val="36"/>
        </w:rPr>
        <w:t>w Krakowie</w:t>
      </w:r>
    </w:p>
    <w:p w:rsidR="00252E8E" w:rsidRDefault="00252E8E">
      <w:pPr>
        <w:jc w:val="center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350F73" w:rsidRPr="00B0282C" w:rsidRDefault="00873C99" w:rsidP="00350F73">
      <w:pPr>
        <w:rPr>
          <w:b/>
          <w:sz w:val="28"/>
        </w:rPr>
      </w:pPr>
      <w:r>
        <w:rPr>
          <w:b/>
          <w:sz w:val="28"/>
        </w:rPr>
        <w:t>Inwestor</w:t>
      </w:r>
      <w:r w:rsidR="00350F73" w:rsidRPr="00B0282C">
        <w:rPr>
          <w:b/>
          <w:sz w:val="28"/>
        </w:rPr>
        <w:t>:</w:t>
      </w:r>
    </w:p>
    <w:p w:rsidR="00350F73" w:rsidRDefault="00873C99" w:rsidP="00350F73">
      <w:pPr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M&amp;S</w:t>
      </w:r>
      <w:proofErr w:type="spellEnd"/>
      <w:r>
        <w:rPr>
          <w:sz w:val="28"/>
          <w:szCs w:val="28"/>
          <w:shd w:val="clear" w:color="auto" w:fill="FFFFFF"/>
        </w:rPr>
        <w:t xml:space="preserve"> „KONAREX” INVESTMENT </w:t>
      </w:r>
      <w:proofErr w:type="spellStart"/>
      <w:r>
        <w:rPr>
          <w:sz w:val="28"/>
          <w:szCs w:val="28"/>
          <w:shd w:val="clear" w:color="auto" w:fill="FFFFFF"/>
        </w:rPr>
        <w:t>s.c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:rsidR="00873C99" w:rsidRDefault="00873C99" w:rsidP="00350F7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Marek </w:t>
      </w:r>
      <w:proofErr w:type="spellStart"/>
      <w:r>
        <w:rPr>
          <w:sz w:val="28"/>
          <w:szCs w:val="28"/>
          <w:shd w:val="clear" w:color="auto" w:fill="FFFFFF"/>
        </w:rPr>
        <w:t>Kotaś</w:t>
      </w:r>
      <w:proofErr w:type="spellEnd"/>
      <w:r>
        <w:rPr>
          <w:sz w:val="28"/>
          <w:szCs w:val="28"/>
          <w:shd w:val="clear" w:color="auto" w:fill="FFFFFF"/>
        </w:rPr>
        <w:t xml:space="preserve">, Stanisława </w:t>
      </w:r>
      <w:proofErr w:type="spellStart"/>
      <w:r>
        <w:rPr>
          <w:sz w:val="28"/>
          <w:szCs w:val="28"/>
          <w:shd w:val="clear" w:color="auto" w:fill="FFFFFF"/>
        </w:rPr>
        <w:t>Kotaś</w:t>
      </w:r>
      <w:proofErr w:type="spellEnd"/>
    </w:p>
    <w:p w:rsidR="00873C99" w:rsidRDefault="00873C99" w:rsidP="00350F7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ul. Świątnicka 25A</w:t>
      </w:r>
    </w:p>
    <w:p w:rsidR="00873C99" w:rsidRDefault="00873C99" w:rsidP="00350F73">
      <w:pPr>
        <w:rPr>
          <w:rStyle w:val="apple-converted-space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32-031 Mogilany</w:t>
      </w:r>
    </w:p>
    <w:p w:rsidR="00252E8E" w:rsidRDefault="00252E8E">
      <w:pPr>
        <w:rPr>
          <w:sz w:val="28"/>
        </w:rPr>
      </w:pPr>
    </w:p>
    <w:p w:rsidR="00B72FF4" w:rsidRDefault="00B72FF4">
      <w:pPr>
        <w:rPr>
          <w:sz w:val="28"/>
        </w:rPr>
      </w:pPr>
    </w:p>
    <w:p w:rsidR="00BC5BD3" w:rsidRDefault="00BC5BD3">
      <w:pPr>
        <w:rPr>
          <w:sz w:val="28"/>
        </w:rPr>
      </w:pPr>
    </w:p>
    <w:p w:rsidR="00BC5BD3" w:rsidRDefault="00BC5BD3">
      <w:pPr>
        <w:rPr>
          <w:sz w:val="28"/>
        </w:rPr>
      </w:pPr>
    </w:p>
    <w:p w:rsidR="00A44EFA" w:rsidRDefault="00A44EFA">
      <w:pPr>
        <w:rPr>
          <w:sz w:val="28"/>
        </w:rPr>
      </w:pPr>
    </w:p>
    <w:p w:rsidR="00F44DEF" w:rsidRDefault="00F44DEF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52E8E" w:rsidRDefault="00252E8E">
      <w:pPr>
        <w:rPr>
          <w:sz w:val="28"/>
        </w:rPr>
      </w:pPr>
    </w:p>
    <w:p w:rsidR="00252E8E" w:rsidRDefault="00252E8E">
      <w:pPr>
        <w:rPr>
          <w:sz w:val="28"/>
        </w:rPr>
      </w:pPr>
    </w:p>
    <w:p w:rsidR="00A469E3" w:rsidRDefault="00A469E3" w:rsidP="008614D5">
      <w:pPr>
        <w:jc w:val="center"/>
        <w:rPr>
          <w:sz w:val="28"/>
        </w:rPr>
      </w:pPr>
    </w:p>
    <w:p w:rsidR="005C574B" w:rsidRDefault="005C574B" w:rsidP="008614D5">
      <w:pPr>
        <w:jc w:val="center"/>
        <w:rPr>
          <w:sz w:val="28"/>
        </w:rPr>
      </w:pPr>
    </w:p>
    <w:p w:rsidR="00F44DEF" w:rsidRDefault="00F44DEF" w:rsidP="008614D5">
      <w:pPr>
        <w:jc w:val="center"/>
        <w:rPr>
          <w:sz w:val="28"/>
        </w:rPr>
      </w:pPr>
    </w:p>
    <w:p w:rsidR="00F24542" w:rsidRDefault="00F24542" w:rsidP="008614D5">
      <w:pPr>
        <w:jc w:val="center"/>
        <w:rPr>
          <w:sz w:val="28"/>
        </w:rPr>
      </w:pPr>
    </w:p>
    <w:p w:rsidR="00252E8E" w:rsidRDefault="00350F73" w:rsidP="00F24542">
      <w:pPr>
        <w:pStyle w:val="Nagwek2"/>
      </w:pPr>
      <w:r>
        <w:t>Luty</w:t>
      </w:r>
      <w:r w:rsidR="009705D2">
        <w:t>, 2015</w:t>
      </w:r>
    </w:p>
    <w:p w:rsidR="00F24542" w:rsidRDefault="00F24542">
      <w:pPr>
        <w:jc w:val="both"/>
        <w:rPr>
          <w:b/>
          <w:sz w:val="28"/>
        </w:rPr>
      </w:pPr>
    </w:p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A44EFA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A44EFA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A44EFA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A44EFA" w:rsidRPr="00066916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A44EFA" w:rsidRPr="00C52897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8F4AB6" w:rsidRPr="007914B9" w:rsidRDefault="00A44EFA" w:rsidP="007914B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</w:t>
      </w:r>
      <w:r w:rsidR="00A3637F">
        <w:rPr>
          <w:sz w:val="28"/>
        </w:rPr>
        <w:t>Morskiej</w:t>
      </w:r>
      <w:r>
        <w:rPr>
          <w:sz w:val="28"/>
        </w:rPr>
        <w:t xml:space="preserve">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</w:t>
      </w:r>
      <w:r w:rsidR="00A3637F">
        <w:rPr>
          <w:sz w:val="28"/>
        </w:rPr>
        <w:t>5</w:t>
      </w:r>
      <w:r>
        <w:rPr>
          <w:sz w:val="28"/>
        </w:rPr>
        <w:t xml:space="preserve">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projektowaną </w:t>
      </w:r>
      <w:r w:rsidR="00B93353">
        <w:rPr>
          <w:sz w:val="28"/>
        </w:rPr>
        <w:t>inwestycją</w:t>
      </w:r>
      <w:r>
        <w:rPr>
          <w:sz w:val="28"/>
        </w:rPr>
        <w:t xml:space="preserve"> </w:t>
      </w:r>
      <w:r w:rsidR="00ED15DA">
        <w:rPr>
          <w:sz w:val="28"/>
        </w:rPr>
        <w:t xml:space="preserve">przy ul. </w:t>
      </w:r>
      <w:proofErr w:type="spellStart"/>
      <w:r w:rsidR="00873C99">
        <w:rPr>
          <w:sz w:val="28"/>
        </w:rPr>
        <w:t>Ważewskiego</w:t>
      </w:r>
      <w:proofErr w:type="spellEnd"/>
      <w:r w:rsidR="00ED15DA">
        <w:rPr>
          <w:sz w:val="28"/>
        </w:rPr>
        <w:t xml:space="preserve"> w Krakowie</w:t>
      </w:r>
      <w:r w:rsidRPr="00C72571">
        <w:rPr>
          <w:sz w:val="28"/>
          <w:szCs w:val="28"/>
        </w:rPr>
        <w:t xml:space="preserve">. </w:t>
      </w:r>
      <w:r>
        <w:rPr>
          <w:sz w:val="28"/>
        </w:rPr>
        <w:t>Ma to na celu stwierdzenie właściwości geotechnicznych warstwy gruntu</w:t>
      </w:r>
      <w:r w:rsidR="00F44DEF">
        <w:rPr>
          <w:sz w:val="28"/>
        </w:rPr>
        <w:t>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2F6294">
        <w:rPr>
          <w:sz w:val="28"/>
        </w:rPr>
        <w:t>3</w:t>
      </w:r>
      <w:r w:rsidR="00F44DEF">
        <w:rPr>
          <w:sz w:val="28"/>
        </w:rPr>
        <w:t>,</w:t>
      </w:r>
      <w:r w:rsidR="00350F73">
        <w:rPr>
          <w:sz w:val="28"/>
        </w:rPr>
        <w:t>0</w:t>
      </w:r>
      <w:r w:rsidR="00A3637F">
        <w:rPr>
          <w:sz w:val="28"/>
        </w:rPr>
        <w:t>0 m</w:t>
      </w:r>
      <w:r>
        <w:rPr>
          <w:sz w:val="28"/>
        </w:rPr>
        <w:t>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293BEF" w:rsidRDefault="008F4AB6" w:rsidP="00FC6933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873C99">
        <w:rPr>
          <w:sz w:val="28"/>
        </w:rPr>
        <w:t xml:space="preserve">gleba, piasek drobny żółty i szary, średnio zagęszczony, wilgotny, ił szary z domieszką glin żółtych, twardoplastyczny, wilgotny, </w:t>
      </w:r>
    </w:p>
    <w:p w:rsidR="00293BEF" w:rsidRDefault="00293BEF" w:rsidP="00293BE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kreda – margle i wapienie margliste,</w:t>
      </w:r>
    </w:p>
    <w:p w:rsidR="00293BEF" w:rsidRDefault="00293BEF" w:rsidP="00293BE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jura – margle i wapienie, </w:t>
      </w:r>
    </w:p>
    <w:p w:rsidR="00293BEF" w:rsidRDefault="00293BEF" w:rsidP="00293BE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 produktywny.</w:t>
      </w:r>
    </w:p>
    <w:p w:rsidR="008F4AB6" w:rsidRDefault="008F4AB6" w:rsidP="008F4AB6">
      <w:pPr>
        <w:jc w:val="both"/>
        <w:rPr>
          <w:sz w:val="28"/>
        </w:rPr>
      </w:pPr>
    </w:p>
    <w:p w:rsidR="00252E8E" w:rsidRDefault="008F4AB6">
      <w:pPr>
        <w:jc w:val="both"/>
        <w:rPr>
          <w:sz w:val="28"/>
        </w:rPr>
      </w:pPr>
      <w:r>
        <w:rPr>
          <w:sz w:val="28"/>
        </w:rPr>
        <w:t>Szczegółow</w:t>
      </w:r>
      <w:r w:rsidR="00350F73">
        <w:rPr>
          <w:sz w:val="28"/>
        </w:rPr>
        <w:t>e</w:t>
      </w:r>
      <w:r w:rsidR="005C574B">
        <w:rPr>
          <w:sz w:val="28"/>
        </w:rPr>
        <w:t xml:space="preserve"> profil</w:t>
      </w:r>
      <w:r w:rsidR="00350F73">
        <w:rPr>
          <w:sz w:val="28"/>
        </w:rPr>
        <w:t>e</w:t>
      </w:r>
      <w:r>
        <w:rPr>
          <w:sz w:val="28"/>
        </w:rPr>
        <w:t xml:space="preserve"> geologiczn</w:t>
      </w:r>
      <w:r w:rsidR="00350F73">
        <w:rPr>
          <w:sz w:val="28"/>
        </w:rPr>
        <w:t>e oraz przekr</w:t>
      </w:r>
      <w:r w:rsidR="00873C99">
        <w:rPr>
          <w:sz w:val="28"/>
        </w:rPr>
        <w:t>oje</w:t>
      </w:r>
      <w:r>
        <w:rPr>
          <w:sz w:val="28"/>
        </w:rPr>
        <w:t xml:space="preserve"> przedstawiono na zał. 2</w:t>
      </w:r>
      <w:r w:rsidR="00350F73">
        <w:rPr>
          <w:sz w:val="28"/>
        </w:rPr>
        <w:t>-</w:t>
      </w:r>
      <w:r w:rsidR="00873C99">
        <w:rPr>
          <w:sz w:val="28"/>
        </w:rPr>
        <w:t>8</w:t>
      </w:r>
      <w:r w:rsidR="00246206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 w:rsidRPr="001849EA">
        <w:rPr>
          <w:b/>
          <w:bCs/>
          <w:sz w:val="28"/>
        </w:rPr>
        <w:t>4</w:t>
      </w:r>
      <w:r w:rsidR="00252E8E" w:rsidRPr="001849EA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CB012A" w:rsidRPr="00CB012A" w:rsidRDefault="0002610A" w:rsidP="00CB012A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</w:rPr>
        <w:tab/>
      </w:r>
      <w:r w:rsidR="00CB012A" w:rsidRPr="00CB012A">
        <w:rPr>
          <w:b/>
          <w:sz w:val="28"/>
          <w:szCs w:val="28"/>
        </w:rPr>
        <w:t xml:space="preserve">Na </w:t>
      </w:r>
      <w:r w:rsidR="00CB012A" w:rsidRPr="00364420">
        <w:rPr>
          <w:b/>
          <w:sz w:val="28"/>
          <w:szCs w:val="28"/>
        </w:rPr>
        <w:t>omawianym terenie poziom</w:t>
      </w:r>
      <w:r w:rsidR="008466D4">
        <w:rPr>
          <w:b/>
          <w:sz w:val="28"/>
          <w:szCs w:val="28"/>
        </w:rPr>
        <w:t xml:space="preserve"> wód gruntowych</w:t>
      </w:r>
      <w:r w:rsidR="00800651">
        <w:rPr>
          <w:b/>
          <w:sz w:val="28"/>
          <w:szCs w:val="28"/>
        </w:rPr>
        <w:t xml:space="preserve"> </w:t>
      </w:r>
      <w:r w:rsidR="00820422" w:rsidRPr="00364420">
        <w:rPr>
          <w:b/>
          <w:sz w:val="28"/>
          <w:szCs w:val="28"/>
        </w:rPr>
        <w:t xml:space="preserve">stwierdzono </w:t>
      </w:r>
      <w:r w:rsidR="00873C99">
        <w:rPr>
          <w:b/>
          <w:sz w:val="28"/>
          <w:szCs w:val="28"/>
        </w:rPr>
        <w:br/>
      </w:r>
      <w:r w:rsidR="00CB012A" w:rsidRPr="00364420">
        <w:rPr>
          <w:b/>
          <w:sz w:val="28"/>
          <w:szCs w:val="28"/>
        </w:rPr>
        <w:t xml:space="preserve">w wierceniach </w:t>
      </w:r>
      <w:r w:rsidR="00873C99">
        <w:rPr>
          <w:b/>
          <w:sz w:val="28"/>
          <w:szCs w:val="28"/>
        </w:rPr>
        <w:t>w otworach nr 1/02/15 i 2/02/15 na</w:t>
      </w:r>
      <w:r w:rsidR="00AA312D">
        <w:rPr>
          <w:b/>
          <w:sz w:val="28"/>
          <w:szCs w:val="28"/>
        </w:rPr>
        <w:t xml:space="preserve"> głębokości </w:t>
      </w:r>
      <w:r w:rsidR="003D1869">
        <w:rPr>
          <w:b/>
          <w:sz w:val="28"/>
          <w:szCs w:val="28"/>
        </w:rPr>
        <w:t xml:space="preserve">ok. </w:t>
      </w:r>
      <w:r w:rsidR="00873C99">
        <w:rPr>
          <w:b/>
          <w:sz w:val="28"/>
          <w:szCs w:val="28"/>
        </w:rPr>
        <w:br/>
        <w:t>1</w:t>
      </w:r>
      <w:r w:rsidR="003D1869">
        <w:rPr>
          <w:b/>
          <w:sz w:val="28"/>
          <w:szCs w:val="28"/>
        </w:rPr>
        <w:t>,</w:t>
      </w:r>
      <w:r w:rsidR="00873C99">
        <w:rPr>
          <w:b/>
          <w:sz w:val="28"/>
          <w:szCs w:val="28"/>
        </w:rPr>
        <w:t>1</w:t>
      </w:r>
      <w:r w:rsidR="003D1869">
        <w:rPr>
          <w:b/>
          <w:sz w:val="28"/>
          <w:szCs w:val="28"/>
        </w:rPr>
        <w:t xml:space="preserve">0 m </w:t>
      </w:r>
      <w:proofErr w:type="spellStart"/>
      <w:r w:rsidR="00AA312D">
        <w:rPr>
          <w:b/>
          <w:sz w:val="28"/>
          <w:szCs w:val="28"/>
        </w:rPr>
        <w:t>p.p.t</w:t>
      </w:r>
      <w:proofErr w:type="spellEnd"/>
      <w:r w:rsidR="00AA312D">
        <w:rPr>
          <w:b/>
          <w:sz w:val="28"/>
          <w:szCs w:val="28"/>
        </w:rPr>
        <w:t>.</w:t>
      </w:r>
      <w:r w:rsidR="003D1869">
        <w:rPr>
          <w:b/>
          <w:sz w:val="28"/>
          <w:szCs w:val="28"/>
        </w:rPr>
        <w:t xml:space="preserve"> </w:t>
      </w:r>
      <w:r w:rsidR="00873C99">
        <w:rPr>
          <w:b/>
          <w:sz w:val="28"/>
          <w:szCs w:val="28"/>
        </w:rPr>
        <w:t>W otworach nr 3/02/15 i 4/02/15 na głębokości ok. 1,30 m i 1,50 m stwierdzono wysięki wody gruntowej.</w:t>
      </w:r>
      <w:r w:rsidR="00063DE9" w:rsidRPr="00063DE9">
        <w:rPr>
          <w:sz w:val="28"/>
          <w:szCs w:val="28"/>
        </w:rPr>
        <w:t xml:space="preserve"> Jest to piętro wodonośne, czwartorzędowe o charakterze swobodnym, porowym. Piętro wodonośne czwartorzędowe związane jest z wkładkami piasków </w:t>
      </w:r>
      <w:r w:rsidR="00063DE9">
        <w:rPr>
          <w:sz w:val="28"/>
          <w:szCs w:val="28"/>
        </w:rPr>
        <w:t>drobnych</w:t>
      </w:r>
      <w:r w:rsidR="00063DE9" w:rsidRPr="00063DE9">
        <w:rPr>
          <w:sz w:val="28"/>
          <w:szCs w:val="28"/>
        </w:rPr>
        <w:t xml:space="preserve"> zalegających wśród nieprzepuszczalnych </w:t>
      </w:r>
      <w:r w:rsidR="00063DE9">
        <w:rPr>
          <w:sz w:val="28"/>
          <w:szCs w:val="28"/>
        </w:rPr>
        <w:t>iłów</w:t>
      </w:r>
      <w:r w:rsidR="00063DE9" w:rsidRPr="00063DE9">
        <w:rPr>
          <w:sz w:val="28"/>
          <w:szCs w:val="28"/>
        </w:rPr>
        <w:t>.</w:t>
      </w:r>
    </w:p>
    <w:p w:rsidR="00CB012A" w:rsidRPr="00CB012A" w:rsidRDefault="00CB012A" w:rsidP="00CB012A">
      <w:pPr>
        <w:pStyle w:val="Tekstpodstawowy3"/>
        <w:ind w:firstLine="708"/>
        <w:jc w:val="both"/>
        <w:rPr>
          <w:sz w:val="28"/>
          <w:szCs w:val="28"/>
        </w:rPr>
      </w:pPr>
      <w:r w:rsidRPr="00CB012A">
        <w:rPr>
          <w:sz w:val="28"/>
          <w:szCs w:val="28"/>
        </w:rPr>
        <w:t xml:space="preserve">Lokalnie możliwe są drobne wysięki wód gruntowych są to wody </w:t>
      </w:r>
      <w:r w:rsidRPr="00CB012A">
        <w:rPr>
          <w:sz w:val="28"/>
          <w:szCs w:val="28"/>
        </w:rPr>
        <w:br/>
        <w:t xml:space="preserve">o charakterze wód zaskórnych a intensywność ich dopływów i wysokość zwierciadła uzależniona jest od intensywności opadów atmosferycznych. </w:t>
      </w:r>
    </w:p>
    <w:p w:rsidR="00CB012A" w:rsidRDefault="00CB012A" w:rsidP="00CB012A">
      <w:pPr>
        <w:pStyle w:val="Tekstpodstawowy3"/>
        <w:ind w:firstLine="708"/>
        <w:jc w:val="both"/>
        <w:rPr>
          <w:sz w:val="28"/>
          <w:szCs w:val="28"/>
        </w:rPr>
      </w:pPr>
      <w:r w:rsidRPr="00CB012A">
        <w:rPr>
          <w:sz w:val="28"/>
          <w:szCs w:val="28"/>
        </w:rPr>
        <w:t>Spływ wód gruntowych i powierzchniowych (atmosferycznych) odbywa się w kierunku na N</w:t>
      </w:r>
      <w:r w:rsidR="008A5A02">
        <w:rPr>
          <w:sz w:val="28"/>
          <w:szCs w:val="28"/>
        </w:rPr>
        <w:t>W</w:t>
      </w:r>
      <w:r w:rsidRPr="00CB012A">
        <w:rPr>
          <w:sz w:val="28"/>
          <w:szCs w:val="28"/>
        </w:rPr>
        <w:t>. Nachylenie terenu wynosi od 0 do 4</w:t>
      </w:r>
      <w:r w:rsidRPr="00CB012A">
        <w:rPr>
          <w:sz w:val="28"/>
          <w:szCs w:val="28"/>
          <w:vertAlign w:val="superscript"/>
        </w:rPr>
        <w:t>o</w:t>
      </w:r>
      <w:r w:rsidR="00014DBB">
        <w:rPr>
          <w:sz w:val="28"/>
          <w:szCs w:val="28"/>
        </w:rPr>
        <w:t>.</w:t>
      </w:r>
    </w:p>
    <w:p w:rsidR="00014DBB" w:rsidRPr="00CB012A" w:rsidRDefault="00014DBB" w:rsidP="00CB012A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W rejonie przedmiotowej parceli nie stwierdzono żadnych cieków powierzchniowych oraz ujęć wód gruntowych i powierzchniowych ani urządzeń </w:t>
      </w:r>
      <w:r>
        <w:rPr>
          <w:sz w:val="28"/>
        </w:rPr>
        <w:br/>
        <w:t>i rowów melioracyjnych</w:t>
      </w:r>
    </w:p>
    <w:p w:rsidR="00C84413" w:rsidRPr="0002610A" w:rsidRDefault="00C84413" w:rsidP="00C84413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415E29" w:rsidRDefault="00252E8E" w:rsidP="001B682F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591701">
        <w:rPr>
          <w:b w:val="0"/>
          <w:bCs w:val="0"/>
        </w:rPr>
        <w:t>3</w:t>
      </w:r>
      <w:r w:rsidR="00A172BB">
        <w:rPr>
          <w:b w:val="0"/>
          <w:bCs w:val="0"/>
        </w:rPr>
        <w:t xml:space="preserve"> </w:t>
      </w:r>
      <w:r w:rsidR="004C1BC9">
        <w:rPr>
          <w:b w:val="0"/>
          <w:bCs w:val="0"/>
        </w:rPr>
        <w:t>warstw</w:t>
      </w:r>
      <w:r w:rsidR="00D86850">
        <w:rPr>
          <w:b w:val="0"/>
          <w:bCs w:val="0"/>
        </w:rPr>
        <w:t>y</w:t>
      </w:r>
      <w:r w:rsidR="008F4AB6">
        <w:rPr>
          <w:b w:val="0"/>
          <w:bCs w:val="0"/>
        </w:rPr>
        <w:t xml:space="preserve"> geotechniczn</w:t>
      </w:r>
      <w:r w:rsidR="00800651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D86850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CF3F6E" w:rsidRDefault="00CF3F6E" w:rsidP="00107F57">
      <w:pPr>
        <w:pStyle w:val="Tekstpodstawowy2"/>
        <w:rPr>
          <w:b w:val="0"/>
          <w:bCs w:val="0"/>
        </w:rPr>
      </w:pPr>
    </w:p>
    <w:p w:rsidR="00CF3F6E" w:rsidRPr="00E97BBF" w:rsidRDefault="00CF3F6E" w:rsidP="00CF3F6E">
      <w:pPr>
        <w:pStyle w:val="Tekstpodstawowy2"/>
        <w:rPr>
          <w:b w:val="0"/>
        </w:rPr>
      </w:pPr>
      <w:r>
        <w:rPr>
          <w:szCs w:val="28"/>
        </w:rPr>
        <w:t>I</w:t>
      </w:r>
      <w:r w:rsidRPr="0093673E">
        <w:rPr>
          <w:szCs w:val="28"/>
        </w:rPr>
        <w:t xml:space="preserve"> warstwa geotechniczna </w:t>
      </w:r>
      <w:r w:rsidRPr="00623B7B">
        <w:rPr>
          <w:szCs w:val="28"/>
        </w:rPr>
        <w:t xml:space="preserve">– </w:t>
      </w:r>
      <w:r>
        <w:rPr>
          <w:szCs w:val="28"/>
        </w:rPr>
        <w:t>piasek drobny</w:t>
      </w:r>
      <w:r w:rsidRPr="0093673E">
        <w:rPr>
          <w:szCs w:val="28"/>
        </w:rPr>
        <w:t>,</w:t>
      </w:r>
      <w:r w:rsidRPr="00CB050B">
        <w:rPr>
          <w:szCs w:val="28"/>
        </w:rPr>
        <w:t xml:space="preserve"> </w:t>
      </w:r>
      <w:r>
        <w:rPr>
          <w:b w:val="0"/>
          <w:szCs w:val="28"/>
        </w:rPr>
        <w:t>żółty i szary</w:t>
      </w:r>
      <w:r w:rsidRPr="00E97BBF">
        <w:rPr>
          <w:b w:val="0"/>
          <w:szCs w:val="28"/>
        </w:rPr>
        <w:t>, zalegając</w:t>
      </w:r>
      <w:r>
        <w:rPr>
          <w:b w:val="0"/>
          <w:szCs w:val="28"/>
        </w:rPr>
        <w:t>y</w:t>
      </w:r>
      <w:r w:rsidRPr="00E97BBF">
        <w:rPr>
          <w:b w:val="0"/>
          <w:szCs w:val="28"/>
        </w:rPr>
        <w:t xml:space="preserve"> </w:t>
      </w:r>
      <w:r w:rsidRPr="00E97BBF">
        <w:rPr>
          <w:b w:val="0"/>
          <w:szCs w:val="28"/>
        </w:rPr>
        <w:br/>
        <w:t xml:space="preserve">w przedmiotowym rejonie poniżej warstwy </w:t>
      </w:r>
      <w:r>
        <w:rPr>
          <w:b w:val="0"/>
          <w:szCs w:val="28"/>
        </w:rPr>
        <w:t>gleby</w:t>
      </w:r>
      <w:r w:rsidRPr="00E97BBF">
        <w:rPr>
          <w:b w:val="0"/>
          <w:szCs w:val="28"/>
        </w:rPr>
        <w:t xml:space="preserve"> do głębokości ok. </w:t>
      </w:r>
      <w:r>
        <w:rPr>
          <w:b w:val="0"/>
          <w:szCs w:val="28"/>
        </w:rPr>
        <w:t>1,10</w:t>
      </w:r>
      <w:r w:rsidRPr="00E97BBF">
        <w:rPr>
          <w:b w:val="0"/>
          <w:szCs w:val="28"/>
        </w:rPr>
        <w:t xml:space="preserve"> m </w:t>
      </w:r>
      <w:r>
        <w:rPr>
          <w:b w:val="0"/>
          <w:szCs w:val="28"/>
        </w:rPr>
        <w:t xml:space="preserve">~ 1,80 m </w:t>
      </w:r>
      <w:proofErr w:type="spellStart"/>
      <w:r w:rsidRPr="00E97BBF">
        <w:rPr>
          <w:b w:val="0"/>
          <w:szCs w:val="28"/>
        </w:rPr>
        <w:t>p.p.t</w:t>
      </w:r>
      <w:proofErr w:type="spellEnd"/>
      <w:r w:rsidRPr="00E97BBF">
        <w:rPr>
          <w:b w:val="0"/>
          <w:szCs w:val="28"/>
        </w:rPr>
        <w:t xml:space="preserve">. Jest to </w:t>
      </w:r>
      <w:r>
        <w:rPr>
          <w:b w:val="0"/>
          <w:szCs w:val="28"/>
        </w:rPr>
        <w:t>piasek średnio zagęszczony</w:t>
      </w:r>
      <w:r w:rsidRPr="00E97BBF">
        <w:rPr>
          <w:b w:val="0"/>
          <w:szCs w:val="28"/>
        </w:rPr>
        <w:t>, wilgotn</w:t>
      </w:r>
      <w:r>
        <w:rPr>
          <w:b w:val="0"/>
          <w:szCs w:val="28"/>
        </w:rPr>
        <w:t>y</w:t>
      </w:r>
      <w:r w:rsidRPr="00E97BBF">
        <w:rPr>
          <w:b w:val="0"/>
          <w:szCs w:val="28"/>
        </w:rPr>
        <w:t xml:space="preserve"> </w:t>
      </w:r>
      <w:r w:rsidRPr="00E97BBF">
        <w:rPr>
          <w:b w:val="0"/>
        </w:rPr>
        <w:t>w któr</w:t>
      </w:r>
      <w:r>
        <w:rPr>
          <w:b w:val="0"/>
        </w:rPr>
        <w:t>ym</w:t>
      </w:r>
      <w:r w:rsidRPr="00E97BBF">
        <w:rPr>
          <w:b w:val="0"/>
        </w:rPr>
        <w:t xml:space="preserve"> określono I</w:t>
      </w:r>
      <w:r>
        <w:rPr>
          <w:b w:val="0"/>
          <w:vertAlign w:val="subscript"/>
        </w:rPr>
        <w:t>D</w:t>
      </w:r>
      <w:r w:rsidRPr="00E97BBF">
        <w:rPr>
          <w:b w:val="0"/>
        </w:rPr>
        <w:t xml:space="preserve"> = 0,</w:t>
      </w:r>
      <w:r>
        <w:rPr>
          <w:b w:val="0"/>
        </w:rPr>
        <w:t>41</w:t>
      </w:r>
      <w:r w:rsidRPr="00E97BBF">
        <w:rPr>
          <w:b w:val="0"/>
        </w:rPr>
        <w:t>.</w:t>
      </w:r>
    </w:p>
    <w:p w:rsidR="00CF3F6E" w:rsidRPr="00E97BBF" w:rsidRDefault="00CF3F6E" w:rsidP="00CF3F6E">
      <w:pPr>
        <w:pStyle w:val="Tekstpodstawowy2"/>
        <w:rPr>
          <w:b w:val="0"/>
          <w:bCs w:val="0"/>
          <w:szCs w:val="28"/>
        </w:rPr>
      </w:pPr>
      <w:r w:rsidRPr="00E97BBF">
        <w:rPr>
          <w:b w:val="0"/>
          <w:szCs w:val="28"/>
        </w:rPr>
        <w:t xml:space="preserve"> </w:t>
      </w:r>
    </w:p>
    <w:p w:rsidR="00CF3F6E" w:rsidRPr="00E97BBF" w:rsidRDefault="00CF3F6E" w:rsidP="00CF3F6E">
      <w:pPr>
        <w:pStyle w:val="Tekstpodstawowy2"/>
        <w:rPr>
          <w:b w:val="0"/>
          <w:bCs w:val="0"/>
          <w:szCs w:val="28"/>
        </w:rPr>
      </w:pPr>
      <w:r w:rsidRPr="00E97BBF">
        <w:rPr>
          <w:b w:val="0"/>
          <w:szCs w:val="28"/>
        </w:rPr>
        <w:t>Parametry geotechniczne podłoża gruntowego przyjęte do obliczenia nośności podłoża gruntowego dla w/w warstwy:</w:t>
      </w:r>
    </w:p>
    <w:p w:rsidR="00CF3F6E" w:rsidRPr="00E97BBF" w:rsidRDefault="00CF3F6E" w:rsidP="00CF3F6E">
      <w:pPr>
        <w:pStyle w:val="Tekstpodstawowy2"/>
        <w:rPr>
          <w:b w:val="0"/>
          <w:bCs w:val="0"/>
        </w:rPr>
      </w:pPr>
    </w:p>
    <w:p w:rsidR="00CF3F6E" w:rsidRPr="00C34D90" w:rsidRDefault="00CF3F6E" w:rsidP="00CF3F6E">
      <w:pPr>
        <w:pStyle w:val="Tekstpodstawowy2"/>
        <w:rPr>
          <w:b w:val="0"/>
          <w:bCs w:val="0"/>
          <w:szCs w:val="28"/>
        </w:rPr>
      </w:pPr>
      <w:proofErr w:type="spellStart"/>
      <w:r w:rsidRPr="00C34D90">
        <w:rPr>
          <w:b w:val="0"/>
          <w:szCs w:val="28"/>
        </w:rPr>
        <w:t>w</w:t>
      </w:r>
      <w:r w:rsidRPr="00C34D90">
        <w:rPr>
          <w:b w:val="0"/>
          <w:szCs w:val="28"/>
          <w:vertAlign w:val="subscript"/>
        </w:rPr>
        <w:t>n</w:t>
      </w:r>
      <w:proofErr w:type="spellEnd"/>
      <w:r w:rsidRPr="00C34D90">
        <w:rPr>
          <w:b w:val="0"/>
          <w:szCs w:val="28"/>
        </w:rPr>
        <w:t xml:space="preserve"> = </w:t>
      </w:r>
      <w:r w:rsidR="00C34D90" w:rsidRPr="00C34D90">
        <w:rPr>
          <w:b w:val="0"/>
          <w:szCs w:val="28"/>
        </w:rPr>
        <w:t>16</w:t>
      </w:r>
      <w:r w:rsidRPr="00C34D90">
        <w:rPr>
          <w:b w:val="0"/>
          <w:szCs w:val="28"/>
        </w:rPr>
        <w:t xml:space="preserve"> %</w:t>
      </w:r>
    </w:p>
    <w:p w:rsidR="00CF3F6E" w:rsidRPr="00C34D90" w:rsidRDefault="00CF3F6E" w:rsidP="00CF3F6E">
      <w:pPr>
        <w:pStyle w:val="Tekstpodstawowy2"/>
        <w:rPr>
          <w:b w:val="0"/>
          <w:bCs w:val="0"/>
          <w:szCs w:val="28"/>
          <w:vertAlign w:val="superscript"/>
        </w:rPr>
      </w:pPr>
      <w:r w:rsidRPr="00E97BBF">
        <w:rPr>
          <w:b w:val="0"/>
          <w:szCs w:val="28"/>
        </w:rPr>
        <w:sym w:font="Symbol" w:char="F072"/>
      </w:r>
      <w:r w:rsidRPr="00C34D90">
        <w:rPr>
          <w:b w:val="0"/>
          <w:szCs w:val="28"/>
        </w:rPr>
        <w:t xml:space="preserve"> = </w:t>
      </w:r>
      <w:r w:rsidR="00C34D90" w:rsidRPr="00C34D90">
        <w:rPr>
          <w:b w:val="0"/>
          <w:szCs w:val="28"/>
        </w:rPr>
        <w:t>1</w:t>
      </w:r>
      <w:r w:rsidRPr="00C34D90">
        <w:rPr>
          <w:b w:val="0"/>
          <w:szCs w:val="28"/>
        </w:rPr>
        <w:t>,</w:t>
      </w:r>
      <w:r w:rsidR="00C34D90" w:rsidRPr="00C34D90">
        <w:rPr>
          <w:b w:val="0"/>
          <w:szCs w:val="28"/>
        </w:rPr>
        <w:t>75</w:t>
      </w:r>
      <w:r w:rsidRPr="00C34D90">
        <w:rPr>
          <w:b w:val="0"/>
          <w:szCs w:val="28"/>
        </w:rPr>
        <w:t xml:space="preserve"> t/m</w:t>
      </w:r>
      <w:r w:rsidRPr="00C34D90">
        <w:rPr>
          <w:b w:val="0"/>
          <w:szCs w:val="28"/>
          <w:vertAlign w:val="superscript"/>
        </w:rPr>
        <w:t>3</w:t>
      </w:r>
    </w:p>
    <w:p w:rsidR="00CF3F6E" w:rsidRPr="00C34D90" w:rsidRDefault="00CF3F6E" w:rsidP="00CF3F6E">
      <w:pPr>
        <w:pStyle w:val="Tekstpodstawowy2"/>
        <w:rPr>
          <w:b w:val="0"/>
          <w:bCs w:val="0"/>
          <w:szCs w:val="28"/>
        </w:rPr>
      </w:pPr>
      <w:r w:rsidRPr="00E97BBF">
        <w:rPr>
          <w:b w:val="0"/>
          <w:szCs w:val="28"/>
        </w:rPr>
        <w:lastRenderedPageBreak/>
        <w:sym w:font="Symbol" w:char="F072"/>
      </w:r>
      <w:r w:rsidRPr="00C34D90">
        <w:rPr>
          <w:b w:val="0"/>
          <w:szCs w:val="28"/>
          <w:vertAlign w:val="subscript"/>
        </w:rPr>
        <w:t>s</w:t>
      </w:r>
      <w:r w:rsidRPr="00C34D90">
        <w:rPr>
          <w:b w:val="0"/>
          <w:szCs w:val="28"/>
        </w:rPr>
        <w:t xml:space="preserve"> = 2,6</w:t>
      </w:r>
      <w:r w:rsidR="00C34D90" w:rsidRPr="00C34D90">
        <w:rPr>
          <w:b w:val="0"/>
          <w:szCs w:val="28"/>
        </w:rPr>
        <w:t>5</w:t>
      </w:r>
      <w:r w:rsidRPr="00C34D90">
        <w:rPr>
          <w:b w:val="0"/>
          <w:szCs w:val="28"/>
        </w:rPr>
        <w:t xml:space="preserve"> t/m</w:t>
      </w:r>
      <w:r w:rsidRPr="00C34D90">
        <w:rPr>
          <w:b w:val="0"/>
          <w:szCs w:val="28"/>
          <w:vertAlign w:val="superscript"/>
        </w:rPr>
        <w:t>3</w:t>
      </w:r>
    </w:p>
    <w:p w:rsidR="00CF3F6E" w:rsidRPr="00C34D90" w:rsidRDefault="00CF3F6E" w:rsidP="00CF3F6E">
      <w:pPr>
        <w:pStyle w:val="Tekstpodstawowy2"/>
        <w:rPr>
          <w:b w:val="0"/>
          <w:bCs w:val="0"/>
          <w:szCs w:val="28"/>
        </w:rPr>
      </w:pPr>
      <w:r w:rsidRPr="00C34D90">
        <w:rPr>
          <w:b w:val="0"/>
          <w:szCs w:val="28"/>
        </w:rPr>
        <w:t>I</w:t>
      </w:r>
      <w:r w:rsidR="00C34D90" w:rsidRPr="00C34D90">
        <w:rPr>
          <w:b w:val="0"/>
          <w:szCs w:val="28"/>
          <w:vertAlign w:val="subscript"/>
        </w:rPr>
        <w:t>D</w:t>
      </w:r>
      <w:r w:rsidRPr="00C34D90">
        <w:rPr>
          <w:b w:val="0"/>
          <w:szCs w:val="28"/>
        </w:rPr>
        <w:t xml:space="preserve"> = 0,</w:t>
      </w:r>
      <w:r w:rsidR="00C34D90" w:rsidRPr="00C34D90">
        <w:rPr>
          <w:b w:val="0"/>
          <w:szCs w:val="28"/>
        </w:rPr>
        <w:t>41</w:t>
      </w:r>
    </w:p>
    <w:p w:rsidR="00CF3F6E" w:rsidRPr="00E97BBF" w:rsidRDefault="00CF3F6E" w:rsidP="00CF3F6E">
      <w:pPr>
        <w:pStyle w:val="Tekstpodstawowy2"/>
        <w:rPr>
          <w:b w:val="0"/>
          <w:bCs w:val="0"/>
          <w:szCs w:val="28"/>
        </w:rPr>
      </w:pPr>
      <w:r w:rsidRPr="00E97BBF">
        <w:rPr>
          <w:b w:val="0"/>
          <w:szCs w:val="28"/>
        </w:rPr>
        <w:sym w:font="Symbol" w:char="F06A"/>
      </w:r>
      <w:r w:rsidRPr="00E97BBF">
        <w:rPr>
          <w:b w:val="0"/>
          <w:szCs w:val="28"/>
        </w:rPr>
        <w:t xml:space="preserve"> = </w:t>
      </w:r>
      <w:r w:rsidR="00C34D90">
        <w:rPr>
          <w:b w:val="0"/>
          <w:szCs w:val="28"/>
        </w:rPr>
        <w:t>30</w:t>
      </w:r>
      <w:r w:rsidRPr="00E97BBF">
        <w:rPr>
          <w:b w:val="0"/>
          <w:szCs w:val="28"/>
        </w:rPr>
        <w:t>,</w:t>
      </w:r>
      <w:r w:rsidR="00C34D90">
        <w:rPr>
          <w:b w:val="0"/>
          <w:szCs w:val="28"/>
        </w:rPr>
        <w:t>0</w:t>
      </w:r>
      <w:r w:rsidRPr="00E97BBF">
        <w:rPr>
          <w:b w:val="0"/>
          <w:szCs w:val="28"/>
          <w:vertAlign w:val="superscript"/>
        </w:rPr>
        <w:t>o</w:t>
      </w:r>
    </w:p>
    <w:p w:rsidR="00CF3F6E" w:rsidRPr="00E97BBF" w:rsidRDefault="00CF3F6E" w:rsidP="00CF3F6E">
      <w:pPr>
        <w:jc w:val="both"/>
        <w:rPr>
          <w:sz w:val="28"/>
          <w:szCs w:val="28"/>
        </w:rPr>
      </w:pPr>
      <w:r w:rsidRPr="00E97BBF">
        <w:rPr>
          <w:sz w:val="28"/>
          <w:szCs w:val="28"/>
        </w:rPr>
        <w:t>M</w:t>
      </w:r>
      <w:r w:rsidRPr="00E97BBF">
        <w:rPr>
          <w:sz w:val="28"/>
          <w:szCs w:val="28"/>
          <w:vertAlign w:val="subscript"/>
        </w:rPr>
        <w:t>o</w:t>
      </w:r>
      <w:r w:rsidRPr="00E97BBF">
        <w:rPr>
          <w:sz w:val="28"/>
          <w:szCs w:val="28"/>
        </w:rPr>
        <w:t xml:space="preserve"> = </w:t>
      </w:r>
      <w:r w:rsidR="00C34D90">
        <w:rPr>
          <w:sz w:val="28"/>
          <w:szCs w:val="28"/>
        </w:rPr>
        <w:t>52241</w:t>
      </w:r>
      <w:r w:rsidRPr="00E97BBF">
        <w:rPr>
          <w:sz w:val="28"/>
          <w:szCs w:val="28"/>
        </w:rPr>
        <w:t xml:space="preserve"> </w:t>
      </w:r>
      <w:proofErr w:type="spellStart"/>
      <w:r w:rsidRPr="00E97BBF">
        <w:rPr>
          <w:sz w:val="28"/>
          <w:szCs w:val="28"/>
        </w:rPr>
        <w:t>kPa</w:t>
      </w:r>
      <w:proofErr w:type="spellEnd"/>
    </w:p>
    <w:p w:rsidR="00CF3F6E" w:rsidRDefault="00CF3F6E" w:rsidP="00CF3F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C34D90">
        <w:rPr>
          <w:sz w:val="28"/>
          <w:szCs w:val="28"/>
        </w:rPr>
        <w:t>65302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CF3F6E" w:rsidRDefault="00CF3F6E" w:rsidP="00CF3F6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C34D90">
        <w:rPr>
          <w:sz w:val="28"/>
          <w:szCs w:val="28"/>
        </w:rPr>
        <w:t>39007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1B682F" w:rsidRDefault="001B682F">
      <w:pPr>
        <w:jc w:val="both"/>
        <w:rPr>
          <w:sz w:val="28"/>
        </w:rPr>
      </w:pPr>
    </w:p>
    <w:p w:rsidR="00E97BBF" w:rsidRPr="00E97BBF" w:rsidRDefault="001B682F" w:rsidP="00E97BBF">
      <w:pPr>
        <w:pStyle w:val="Tekstpodstawowy2"/>
        <w:rPr>
          <w:b w:val="0"/>
        </w:rPr>
      </w:pPr>
      <w:r>
        <w:rPr>
          <w:szCs w:val="28"/>
        </w:rPr>
        <w:t>I</w:t>
      </w:r>
      <w:r w:rsidR="00E97BBF" w:rsidRPr="0093673E">
        <w:rPr>
          <w:szCs w:val="28"/>
        </w:rPr>
        <w:t xml:space="preserve">I warstwa geotechniczna </w:t>
      </w:r>
      <w:r w:rsidR="00E97BBF" w:rsidRPr="00623B7B">
        <w:rPr>
          <w:szCs w:val="28"/>
        </w:rPr>
        <w:t xml:space="preserve">– </w:t>
      </w:r>
      <w:r w:rsidR="000768E3">
        <w:rPr>
          <w:szCs w:val="28"/>
        </w:rPr>
        <w:t>iły</w:t>
      </w:r>
      <w:r w:rsidR="00E97BBF" w:rsidRPr="0093673E">
        <w:rPr>
          <w:szCs w:val="28"/>
        </w:rPr>
        <w:t>,</w:t>
      </w:r>
      <w:r w:rsidR="00E97BBF" w:rsidRPr="00CB050B">
        <w:rPr>
          <w:szCs w:val="28"/>
        </w:rPr>
        <w:t xml:space="preserve"> </w:t>
      </w:r>
      <w:r w:rsidR="000768E3">
        <w:rPr>
          <w:b w:val="0"/>
          <w:szCs w:val="28"/>
        </w:rPr>
        <w:t>szare z domieszką glin żółtych</w:t>
      </w:r>
      <w:r w:rsidR="00E97BBF" w:rsidRPr="00E97BBF">
        <w:rPr>
          <w:b w:val="0"/>
          <w:szCs w:val="28"/>
        </w:rPr>
        <w:t>, zalegając</w:t>
      </w:r>
      <w:r w:rsidR="000768E3">
        <w:rPr>
          <w:b w:val="0"/>
          <w:szCs w:val="28"/>
        </w:rPr>
        <w:t>e</w:t>
      </w:r>
      <w:r w:rsidR="00E97BBF" w:rsidRPr="00E97BBF">
        <w:rPr>
          <w:b w:val="0"/>
          <w:szCs w:val="28"/>
        </w:rPr>
        <w:t xml:space="preserve"> </w:t>
      </w:r>
      <w:r w:rsidR="00E97BBF" w:rsidRPr="00E97BBF">
        <w:rPr>
          <w:b w:val="0"/>
          <w:szCs w:val="28"/>
        </w:rPr>
        <w:br/>
        <w:t xml:space="preserve">w przedmiotowym rejonie poniżej warstwy </w:t>
      </w:r>
      <w:r w:rsidR="000768E3">
        <w:rPr>
          <w:b w:val="0"/>
          <w:szCs w:val="28"/>
        </w:rPr>
        <w:t>piasków</w:t>
      </w:r>
      <w:r w:rsidR="00E97BBF" w:rsidRPr="00E97BBF">
        <w:rPr>
          <w:b w:val="0"/>
          <w:szCs w:val="28"/>
        </w:rPr>
        <w:t xml:space="preserve"> do głębokości </w:t>
      </w:r>
      <w:r w:rsidR="00BD6164">
        <w:rPr>
          <w:b w:val="0"/>
          <w:szCs w:val="28"/>
        </w:rPr>
        <w:t xml:space="preserve">stwierdzonej wierceniem tj. </w:t>
      </w:r>
      <w:r w:rsidR="00E97BBF" w:rsidRPr="00E97BBF">
        <w:rPr>
          <w:b w:val="0"/>
          <w:szCs w:val="28"/>
        </w:rPr>
        <w:t xml:space="preserve">ok. </w:t>
      </w:r>
      <w:r w:rsidR="00BD6164">
        <w:rPr>
          <w:b w:val="0"/>
          <w:szCs w:val="28"/>
        </w:rPr>
        <w:t>3,00</w:t>
      </w:r>
      <w:r w:rsidR="00E97BBF" w:rsidRPr="00E97BBF">
        <w:rPr>
          <w:b w:val="0"/>
          <w:szCs w:val="28"/>
        </w:rPr>
        <w:t xml:space="preserve"> m </w:t>
      </w:r>
      <w:proofErr w:type="spellStart"/>
      <w:r w:rsidR="00E97BBF" w:rsidRPr="00E97BBF">
        <w:rPr>
          <w:b w:val="0"/>
          <w:szCs w:val="28"/>
        </w:rPr>
        <w:t>p.p.t</w:t>
      </w:r>
      <w:proofErr w:type="spellEnd"/>
      <w:r w:rsidR="00E97BBF" w:rsidRPr="00E97BBF">
        <w:rPr>
          <w:b w:val="0"/>
          <w:szCs w:val="28"/>
        </w:rPr>
        <w:t xml:space="preserve">. </w:t>
      </w:r>
      <w:r w:rsidR="000768E3">
        <w:rPr>
          <w:b w:val="0"/>
          <w:szCs w:val="28"/>
        </w:rPr>
        <w:t>Są to iły twardoplastyczne</w:t>
      </w:r>
      <w:r w:rsidR="00E97BBF" w:rsidRPr="00E97BBF">
        <w:rPr>
          <w:b w:val="0"/>
          <w:szCs w:val="28"/>
        </w:rPr>
        <w:t>, wilgotn</w:t>
      </w:r>
      <w:r w:rsidR="000768E3">
        <w:rPr>
          <w:b w:val="0"/>
          <w:szCs w:val="28"/>
        </w:rPr>
        <w:t>e</w:t>
      </w:r>
      <w:r w:rsidR="00E97BBF" w:rsidRPr="00E97BBF">
        <w:rPr>
          <w:b w:val="0"/>
          <w:szCs w:val="28"/>
        </w:rPr>
        <w:t xml:space="preserve"> </w:t>
      </w:r>
      <w:r w:rsidR="00E97BBF" w:rsidRPr="00E97BBF">
        <w:rPr>
          <w:b w:val="0"/>
        </w:rPr>
        <w:t>w któr</w:t>
      </w:r>
      <w:r w:rsidR="000768E3">
        <w:rPr>
          <w:b w:val="0"/>
        </w:rPr>
        <w:t>ych</w:t>
      </w:r>
      <w:r w:rsidR="00E97BBF" w:rsidRPr="00E97BBF">
        <w:rPr>
          <w:b w:val="0"/>
        </w:rPr>
        <w:t xml:space="preserve"> określono I</w:t>
      </w:r>
      <w:r w:rsidR="00E97BBF" w:rsidRPr="00E97BBF">
        <w:rPr>
          <w:b w:val="0"/>
          <w:vertAlign w:val="subscript"/>
        </w:rPr>
        <w:t>L</w:t>
      </w:r>
      <w:r w:rsidR="00E97BBF" w:rsidRPr="00E97BBF">
        <w:rPr>
          <w:b w:val="0"/>
        </w:rPr>
        <w:t xml:space="preserve"> = 0,</w:t>
      </w:r>
      <w:r w:rsidR="00BD6164">
        <w:rPr>
          <w:b w:val="0"/>
        </w:rPr>
        <w:t>1</w:t>
      </w:r>
      <w:r w:rsidR="000768E3">
        <w:rPr>
          <w:b w:val="0"/>
        </w:rPr>
        <w:t>1</w:t>
      </w:r>
      <w:r w:rsidR="00E97BBF" w:rsidRPr="00E97BBF">
        <w:rPr>
          <w:b w:val="0"/>
        </w:rPr>
        <w:t>.</w:t>
      </w:r>
    </w:p>
    <w:p w:rsidR="00E97BBF" w:rsidRPr="00E97BBF" w:rsidRDefault="00E97BBF" w:rsidP="00E97BBF">
      <w:pPr>
        <w:pStyle w:val="Tekstpodstawowy2"/>
        <w:rPr>
          <w:b w:val="0"/>
          <w:bCs w:val="0"/>
          <w:szCs w:val="28"/>
        </w:rPr>
      </w:pPr>
      <w:r w:rsidRPr="00E97BBF">
        <w:rPr>
          <w:b w:val="0"/>
          <w:szCs w:val="28"/>
        </w:rPr>
        <w:t xml:space="preserve"> </w:t>
      </w:r>
    </w:p>
    <w:p w:rsidR="00E97BBF" w:rsidRPr="00E97BBF" w:rsidRDefault="00E97BBF" w:rsidP="00E97BBF">
      <w:pPr>
        <w:pStyle w:val="Tekstpodstawowy2"/>
        <w:rPr>
          <w:b w:val="0"/>
          <w:bCs w:val="0"/>
          <w:szCs w:val="28"/>
        </w:rPr>
      </w:pPr>
      <w:r w:rsidRPr="00E97BBF">
        <w:rPr>
          <w:b w:val="0"/>
          <w:szCs w:val="28"/>
        </w:rPr>
        <w:t>Parametry geotechniczne podłoża gruntowego przyjęte do obliczenia nośności podłoża gruntowego dla w/w warstwy:</w:t>
      </w:r>
    </w:p>
    <w:p w:rsidR="00E97BBF" w:rsidRPr="00E97BBF" w:rsidRDefault="00E97BBF" w:rsidP="00E97BBF">
      <w:pPr>
        <w:pStyle w:val="Tekstpodstawowy2"/>
        <w:rPr>
          <w:b w:val="0"/>
          <w:bCs w:val="0"/>
        </w:rPr>
      </w:pPr>
    </w:p>
    <w:p w:rsidR="00E97BBF" w:rsidRPr="00300374" w:rsidRDefault="00E97BBF" w:rsidP="00E97BBF">
      <w:pPr>
        <w:pStyle w:val="Tekstpodstawowy2"/>
        <w:rPr>
          <w:b w:val="0"/>
          <w:bCs w:val="0"/>
          <w:szCs w:val="28"/>
        </w:rPr>
      </w:pPr>
      <w:proofErr w:type="spellStart"/>
      <w:r w:rsidRPr="00300374">
        <w:rPr>
          <w:b w:val="0"/>
          <w:szCs w:val="28"/>
        </w:rPr>
        <w:t>w</w:t>
      </w:r>
      <w:r w:rsidRPr="00300374">
        <w:rPr>
          <w:b w:val="0"/>
          <w:szCs w:val="28"/>
          <w:vertAlign w:val="subscript"/>
        </w:rPr>
        <w:t>n</w:t>
      </w:r>
      <w:proofErr w:type="spellEnd"/>
      <w:r w:rsidRPr="00300374">
        <w:rPr>
          <w:b w:val="0"/>
          <w:szCs w:val="28"/>
        </w:rPr>
        <w:t xml:space="preserve"> = </w:t>
      </w:r>
      <w:r w:rsidR="000424C3" w:rsidRPr="00300374">
        <w:rPr>
          <w:b w:val="0"/>
          <w:szCs w:val="28"/>
        </w:rPr>
        <w:t>2</w:t>
      </w:r>
      <w:r w:rsidR="00300374" w:rsidRPr="00300374">
        <w:rPr>
          <w:b w:val="0"/>
          <w:szCs w:val="28"/>
        </w:rPr>
        <w:t>7</w:t>
      </w:r>
      <w:r w:rsidRPr="00300374">
        <w:rPr>
          <w:b w:val="0"/>
          <w:szCs w:val="28"/>
        </w:rPr>
        <w:t xml:space="preserve"> %</w:t>
      </w:r>
    </w:p>
    <w:p w:rsidR="00E97BBF" w:rsidRPr="00300374" w:rsidRDefault="00E97BBF" w:rsidP="00E97BBF">
      <w:pPr>
        <w:pStyle w:val="Tekstpodstawowy2"/>
        <w:rPr>
          <w:b w:val="0"/>
          <w:bCs w:val="0"/>
          <w:szCs w:val="28"/>
          <w:vertAlign w:val="superscript"/>
        </w:rPr>
      </w:pPr>
      <w:r w:rsidRPr="00E97BBF">
        <w:rPr>
          <w:b w:val="0"/>
          <w:szCs w:val="28"/>
        </w:rPr>
        <w:sym w:font="Symbol" w:char="F072"/>
      </w:r>
      <w:r w:rsidRPr="00300374">
        <w:rPr>
          <w:b w:val="0"/>
          <w:szCs w:val="28"/>
        </w:rPr>
        <w:t xml:space="preserve"> = 2,</w:t>
      </w:r>
      <w:r w:rsidR="00300374" w:rsidRPr="00300374">
        <w:rPr>
          <w:b w:val="0"/>
          <w:szCs w:val="28"/>
        </w:rPr>
        <w:t>0</w:t>
      </w:r>
      <w:r w:rsidR="000424C3" w:rsidRPr="00300374">
        <w:rPr>
          <w:b w:val="0"/>
          <w:szCs w:val="28"/>
        </w:rPr>
        <w:t>0</w:t>
      </w:r>
      <w:r w:rsidRPr="00300374">
        <w:rPr>
          <w:b w:val="0"/>
          <w:szCs w:val="28"/>
        </w:rPr>
        <w:t xml:space="preserve"> t/m</w:t>
      </w:r>
      <w:r w:rsidRPr="00300374">
        <w:rPr>
          <w:b w:val="0"/>
          <w:szCs w:val="28"/>
          <w:vertAlign w:val="superscript"/>
        </w:rPr>
        <w:t>3</w:t>
      </w:r>
    </w:p>
    <w:p w:rsidR="00E97BBF" w:rsidRPr="00300374" w:rsidRDefault="00E97BBF" w:rsidP="00E97BBF">
      <w:pPr>
        <w:pStyle w:val="Tekstpodstawowy2"/>
        <w:rPr>
          <w:b w:val="0"/>
          <w:bCs w:val="0"/>
          <w:szCs w:val="28"/>
        </w:rPr>
      </w:pPr>
      <w:r w:rsidRPr="00E97BBF">
        <w:rPr>
          <w:b w:val="0"/>
          <w:szCs w:val="28"/>
        </w:rPr>
        <w:sym w:font="Symbol" w:char="F072"/>
      </w:r>
      <w:r w:rsidRPr="00300374">
        <w:rPr>
          <w:b w:val="0"/>
          <w:szCs w:val="28"/>
          <w:vertAlign w:val="subscript"/>
        </w:rPr>
        <w:t>s</w:t>
      </w:r>
      <w:r w:rsidRPr="00300374">
        <w:rPr>
          <w:b w:val="0"/>
          <w:szCs w:val="28"/>
        </w:rPr>
        <w:t xml:space="preserve"> = 2,</w:t>
      </w:r>
      <w:r w:rsidR="00300374" w:rsidRPr="00300374">
        <w:rPr>
          <w:b w:val="0"/>
          <w:szCs w:val="28"/>
        </w:rPr>
        <w:t>72</w:t>
      </w:r>
      <w:r w:rsidRPr="00300374">
        <w:rPr>
          <w:b w:val="0"/>
          <w:szCs w:val="28"/>
        </w:rPr>
        <w:t xml:space="preserve"> t/m</w:t>
      </w:r>
      <w:r w:rsidRPr="00300374">
        <w:rPr>
          <w:b w:val="0"/>
          <w:szCs w:val="28"/>
          <w:vertAlign w:val="superscript"/>
        </w:rPr>
        <w:t>3</w:t>
      </w:r>
    </w:p>
    <w:p w:rsidR="00E97BBF" w:rsidRPr="00300374" w:rsidRDefault="00E97BBF" w:rsidP="00E97BBF">
      <w:pPr>
        <w:pStyle w:val="Tekstpodstawowy2"/>
        <w:rPr>
          <w:b w:val="0"/>
          <w:bCs w:val="0"/>
          <w:szCs w:val="28"/>
        </w:rPr>
      </w:pPr>
      <w:r w:rsidRPr="00300374">
        <w:rPr>
          <w:b w:val="0"/>
          <w:szCs w:val="28"/>
        </w:rPr>
        <w:t>I</w:t>
      </w:r>
      <w:r w:rsidRPr="00300374">
        <w:rPr>
          <w:b w:val="0"/>
          <w:szCs w:val="28"/>
          <w:vertAlign w:val="subscript"/>
        </w:rPr>
        <w:t>L</w:t>
      </w:r>
      <w:r w:rsidRPr="00300374">
        <w:rPr>
          <w:b w:val="0"/>
          <w:szCs w:val="28"/>
        </w:rPr>
        <w:t xml:space="preserve"> = 0,</w:t>
      </w:r>
      <w:r w:rsidR="000424C3" w:rsidRPr="00300374">
        <w:rPr>
          <w:b w:val="0"/>
          <w:szCs w:val="28"/>
        </w:rPr>
        <w:t>1</w:t>
      </w:r>
      <w:r w:rsidR="00300374" w:rsidRPr="00300374">
        <w:rPr>
          <w:b w:val="0"/>
          <w:szCs w:val="28"/>
        </w:rPr>
        <w:t>1</w:t>
      </w:r>
    </w:p>
    <w:p w:rsidR="00E97BBF" w:rsidRPr="00300374" w:rsidRDefault="00E97BBF" w:rsidP="00E97BBF">
      <w:pPr>
        <w:pStyle w:val="Tekstpodstawowy2"/>
        <w:rPr>
          <w:b w:val="0"/>
          <w:bCs w:val="0"/>
          <w:szCs w:val="28"/>
        </w:rPr>
      </w:pPr>
      <w:proofErr w:type="spellStart"/>
      <w:r w:rsidRPr="00300374">
        <w:rPr>
          <w:b w:val="0"/>
          <w:szCs w:val="28"/>
        </w:rPr>
        <w:t>c</w:t>
      </w:r>
      <w:r w:rsidRPr="00300374">
        <w:rPr>
          <w:b w:val="0"/>
          <w:szCs w:val="28"/>
          <w:vertAlign w:val="subscript"/>
        </w:rPr>
        <w:t>u</w:t>
      </w:r>
      <w:proofErr w:type="spellEnd"/>
      <w:r w:rsidRPr="00300374">
        <w:rPr>
          <w:b w:val="0"/>
          <w:szCs w:val="28"/>
        </w:rPr>
        <w:t xml:space="preserve"> = </w:t>
      </w:r>
      <w:r w:rsidR="00300374" w:rsidRPr="00300374">
        <w:rPr>
          <w:b w:val="0"/>
          <w:szCs w:val="28"/>
        </w:rPr>
        <w:t>35</w:t>
      </w:r>
      <w:r w:rsidRPr="00300374">
        <w:rPr>
          <w:b w:val="0"/>
          <w:szCs w:val="28"/>
        </w:rPr>
        <w:t>,</w:t>
      </w:r>
      <w:r w:rsidR="00300374" w:rsidRPr="00300374">
        <w:rPr>
          <w:b w:val="0"/>
          <w:szCs w:val="28"/>
        </w:rPr>
        <w:t>07</w:t>
      </w:r>
      <w:r w:rsidRPr="00300374">
        <w:rPr>
          <w:b w:val="0"/>
          <w:szCs w:val="28"/>
        </w:rPr>
        <w:t xml:space="preserve"> </w:t>
      </w:r>
      <w:proofErr w:type="spellStart"/>
      <w:r w:rsidRPr="00300374">
        <w:rPr>
          <w:b w:val="0"/>
          <w:szCs w:val="28"/>
        </w:rPr>
        <w:t>kPa</w:t>
      </w:r>
      <w:proofErr w:type="spellEnd"/>
    </w:p>
    <w:p w:rsidR="00E97BBF" w:rsidRPr="00E97BBF" w:rsidRDefault="00E97BBF" w:rsidP="00E97BBF">
      <w:pPr>
        <w:pStyle w:val="Tekstpodstawowy2"/>
        <w:rPr>
          <w:b w:val="0"/>
          <w:bCs w:val="0"/>
          <w:szCs w:val="28"/>
        </w:rPr>
      </w:pPr>
      <w:r w:rsidRPr="00E97BBF">
        <w:rPr>
          <w:b w:val="0"/>
          <w:szCs w:val="28"/>
        </w:rPr>
        <w:sym w:font="Symbol" w:char="F06A"/>
      </w:r>
      <w:r w:rsidRPr="00E97BBF">
        <w:rPr>
          <w:b w:val="0"/>
          <w:szCs w:val="28"/>
        </w:rPr>
        <w:t xml:space="preserve"> = </w:t>
      </w:r>
      <w:r w:rsidR="000424C3">
        <w:rPr>
          <w:b w:val="0"/>
          <w:szCs w:val="28"/>
        </w:rPr>
        <w:t>19</w:t>
      </w:r>
      <w:r w:rsidRPr="00E97BBF">
        <w:rPr>
          <w:b w:val="0"/>
          <w:szCs w:val="28"/>
        </w:rPr>
        <w:t>,</w:t>
      </w:r>
      <w:r w:rsidR="00300374">
        <w:rPr>
          <w:b w:val="0"/>
          <w:szCs w:val="28"/>
        </w:rPr>
        <w:t>9</w:t>
      </w:r>
      <w:r w:rsidRPr="00E97BBF">
        <w:rPr>
          <w:b w:val="0"/>
          <w:szCs w:val="28"/>
          <w:vertAlign w:val="superscript"/>
        </w:rPr>
        <w:t>o</w:t>
      </w:r>
    </w:p>
    <w:p w:rsidR="00E97BBF" w:rsidRPr="00E97BBF" w:rsidRDefault="00E97BBF" w:rsidP="00E97BBF">
      <w:pPr>
        <w:jc w:val="both"/>
        <w:rPr>
          <w:sz w:val="28"/>
          <w:szCs w:val="28"/>
        </w:rPr>
      </w:pPr>
      <w:r w:rsidRPr="00E97BBF">
        <w:rPr>
          <w:sz w:val="28"/>
          <w:szCs w:val="28"/>
        </w:rPr>
        <w:t>M</w:t>
      </w:r>
      <w:r w:rsidRPr="00E97BBF">
        <w:rPr>
          <w:sz w:val="28"/>
          <w:szCs w:val="28"/>
          <w:vertAlign w:val="subscript"/>
        </w:rPr>
        <w:t>o</w:t>
      </w:r>
      <w:r w:rsidRPr="00E97BBF">
        <w:rPr>
          <w:sz w:val="28"/>
          <w:szCs w:val="28"/>
        </w:rPr>
        <w:t xml:space="preserve"> = </w:t>
      </w:r>
      <w:r w:rsidR="00300374">
        <w:rPr>
          <w:sz w:val="28"/>
          <w:szCs w:val="28"/>
        </w:rPr>
        <w:t>46751</w:t>
      </w:r>
      <w:r w:rsidRPr="00E97BBF">
        <w:rPr>
          <w:sz w:val="28"/>
          <w:szCs w:val="28"/>
        </w:rPr>
        <w:t xml:space="preserve"> </w:t>
      </w:r>
      <w:proofErr w:type="spellStart"/>
      <w:r w:rsidRPr="00E97BBF">
        <w:rPr>
          <w:sz w:val="28"/>
          <w:szCs w:val="28"/>
        </w:rPr>
        <w:t>kPa</w:t>
      </w:r>
      <w:proofErr w:type="spellEnd"/>
    </w:p>
    <w:p w:rsidR="00E97BBF" w:rsidRDefault="00E97BBF" w:rsidP="00E97B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300374">
        <w:rPr>
          <w:sz w:val="28"/>
          <w:szCs w:val="28"/>
        </w:rPr>
        <w:t>62319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E97BBF" w:rsidRDefault="00E97BBF" w:rsidP="00E97BB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300374">
        <w:rPr>
          <w:sz w:val="28"/>
          <w:szCs w:val="28"/>
        </w:rPr>
        <w:t>35531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415E29" w:rsidRDefault="00415E29">
      <w:pPr>
        <w:jc w:val="both"/>
        <w:rPr>
          <w:sz w:val="28"/>
        </w:rPr>
      </w:pPr>
    </w:p>
    <w:p w:rsidR="00252E8E" w:rsidRDefault="00D178DF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1361CE" w:rsidRPr="001849EA" w:rsidRDefault="001849EA" w:rsidP="001849EA">
      <w:pPr>
        <w:pStyle w:val="Tekstpodstawowy3"/>
        <w:rPr>
          <w:sz w:val="28"/>
          <w:szCs w:val="28"/>
        </w:rPr>
      </w:pPr>
      <w:r w:rsidRPr="001849EA">
        <w:rPr>
          <w:sz w:val="28"/>
          <w:szCs w:val="28"/>
        </w:rPr>
        <w:t>Powyższe dane należy zastosować do obliczeń konstrukcyjnych.</w:t>
      </w: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571FCB" w:rsidRDefault="002F10A9" w:rsidP="00571FCB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>W przedmiotowym rejonie w budowie geologicznej podłoża gruntowego bierze udział</w:t>
      </w:r>
      <w:r w:rsidR="00C13DE9" w:rsidRPr="00C13DE9">
        <w:rPr>
          <w:sz w:val="28"/>
        </w:rPr>
        <w:t xml:space="preserve"> </w:t>
      </w:r>
      <w:r w:rsidR="00E05232">
        <w:rPr>
          <w:sz w:val="28"/>
        </w:rPr>
        <w:t>gleba, piasek drobny żółty i szary, średnio zagęszczony, wilgotny, ił szary z domieszką glin żółtych, twardoplastyczny, wilgotny</w:t>
      </w:r>
      <w:r w:rsidR="00742479">
        <w:rPr>
          <w:sz w:val="28"/>
        </w:rPr>
        <w:t xml:space="preserve">. </w:t>
      </w:r>
      <w:r w:rsidR="007A0FB7">
        <w:rPr>
          <w:sz w:val="28"/>
        </w:rPr>
        <w:t>Zal</w:t>
      </w:r>
      <w:r w:rsidR="00985874">
        <w:rPr>
          <w:sz w:val="28"/>
        </w:rPr>
        <w:t xml:space="preserve">eganie tych utworów stwierdzono do głębokości </w:t>
      </w:r>
      <w:r w:rsidR="002F6294">
        <w:rPr>
          <w:sz w:val="28"/>
        </w:rPr>
        <w:t>3</w:t>
      </w:r>
      <w:r w:rsidR="00985874">
        <w:rPr>
          <w:sz w:val="28"/>
        </w:rPr>
        <w:t>,</w:t>
      </w:r>
      <w:r w:rsidR="008466D4">
        <w:rPr>
          <w:sz w:val="28"/>
        </w:rPr>
        <w:t>0</w:t>
      </w:r>
      <w:r w:rsidR="00985874">
        <w:rPr>
          <w:sz w:val="28"/>
        </w:rPr>
        <w:t xml:space="preserve">0 m </w:t>
      </w:r>
      <w:proofErr w:type="spellStart"/>
      <w:r w:rsidR="00985874">
        <w:rPr>
          <w:sz w:val="28"/>
        </w:rPr>
        <w:t>p.p.t</w:t>
      </w:r>
      <w:proofErr w:type="spellEnd"/>
      <w:r w:rsidR="00985874">
        <w:rPr>
          <w:sz w:val="28"/>
        </w:rPr>
        <w:t xml:space="preserve">. </w:t>
      </w:r>
      <w:r w:rsidR="00985874" w:rsidRPr="00952827">
        <w:rPr>
          <w:b/>
          <w:sz w:val="28"/>
        </w:rPr>
        <w:t>Stwierdzone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7A76C4" w:rsidRPr="007A76C4" w:rsidRDefault="007A76C4" w:rsidP="007A76C4">
      <w:pPr>
        <w:pStyle w:val="Akapitzlist"/>
        <w:rPr>
          <w:b/>
          <w:sz w:val="28"/>
        </w:rPr>
      </w:pPr>
    </w:p>
    <w:p w:rsidR="00C13DE9" w:rsidRPr="002F6294" w:rsidRDefault="002D32A9" w:rsidP="00C13DE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75688">
        <w:rPr>
          <w:b/>
          <w:sz w:val="28"/>
          <w:szCs w:val="28"/>
        </w:rPr>
        <w:t xml:space="preserve">Na </w:t>
      </w:r>
      <w:r w:rsidR="00E05232" w:rsidRPr="00364420">
        <w:rPr>
          <w:b/>
          <w:sz w:val="28"/>
          <w:szCs w:val="28"/>
        </w:rPr>
        <w:t>omawianym terenie poziom</w:t>
      </w:r>
      <w:r w:rsidR="00E05232">
        <w:rPr>
          <w:b/>
          <w:sz w:val="28"/>
          <w:szCs w:val="28"/>
        </w:rPr>
        <w:t xml:space="preserve"> wód gruntowych </w:t>
      </w:r>
      <w:r w:rsidR="00E05232" w:rsidRPr="00364420">
        <w:rPr>
          <w:b/>
          <w:sz w:val="28"/>
          <w:szCs w:val="28"/>
        </w:rPr>
        <w:t xml:space="preserve">stwierdzono </w:t>
      </w:r>
      <w:r w:rsidR="00E05232">
        <w:rPr>
          <w:b/>
          <w:sz w:val="28"/>
          <w:szCs w:val="28"/>
        </w:rPr>
        <w:br/>
      </w:r>
      <w:r w:rsidR="00E05232" w:rsidRPr="00364420">
        <w:rPr>
          <w:b/>
          <w:sz w:val="28"/>
          <w:szCs w:val="28"/>
        </w:rPr>
        <w:t xml:space="preserve">w wierceniach </w:t>
      </w:r>
      <w:r w:rsidR="00E05232">
        <w:rPr>
          <w:b/>
          <w:sz w:val="28"/>
          <w:szCs w:val="28"/>
        </w:rPr>
        <w:t xml:space="preserve">w otworach nr 1/02/15 i 2/02/15 na głębokości ok. </w:t>
      </w:r>
      <w:r w:rsidR="00E05232">
        <w:rPr>
          <w:b/>
          <w:sz w:val="28"/>
          <w:szCs w:val="28"/>
        </w:rPr>
        <w:br/>
        <w:t xml:space="preserve">1,10 m </w:t>
      </w:r>
      <w:proofErr w:type="spellStart"/>
      <w:r w:rsidR="00E05232">
        <w:rPr>
          <w:b/>
          <w:sz w:val="28"/>
          <w:szCs w:val="28"/>
        </w:rPr>
        <w:t>p.p.t</w:t>
      </w:r>
      <w:proofErr w:type="spellEnd"/>
      <w:r w:rsidR="00E05232">
        <w:rPr>
          <w:b/>
          <w:sz w:val="28"/>
          <w:szCs w:val="28"/>
        </w:rPr>
        <w:t>. W otworach nr 3/02/15 i 4/02/15 na głębokości ok. 1,30 m i 1,50 m stwierdzono wysięki wody gruntowej.</w:t>
      </w:r>
    </w:p>
    <w:p w:rsidR="002F6294" w:rsidRPr="002F6294" w:rsidRDefault="002F6294" w:rsidP="002F6294">
      <w:pPr>
        <w:jc w:val="both"/>
        <w:rPr>
          <w:b/>
          <w:sz w:val="28"/>
        </w:rPr>
      </w:pPr>
    </w:p>
    <w:p w:rsidR="002F10A9" w:rsidRPr="00E3230F" w:rsidRDefault="002F10A9" w:rsidP="0051132D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51132D">
        <w:rPr>
          <w:sz w:val="28"/>
        </w:rPr>
        <w:lastRenderedPageBreak/>
        <w:t xml:space="preserve">Przedmiotowy rejon zaliczyć można do </w:t>
      </w:r>
      <w:r w:rsidRPr="0051132D">
        <w:rPr>
          <w:b/>
          <w:bCs/>
          <w:sz w:val="28"/>
        </w:rPr>
        <w:t>I kategorii geotechnicznej (proste warunki gruntowe).</w:t>
      </w:r>
      <w:r w:rsidRPr="0051132D">
        <w:rPr>
          <w:sz w:val="28"/>
        </w:rPr>
        <w:t xml:space="preserve"> Nie stwierdzono istotnych zmian </w:t>
      </w:r>
      <w:r w:rsidR="004E4384" w:rsidRPr="0051132D">
        <w:rPr>
          <w:sz w:val="28"/>
        </w:rPr>
        <w:br/>
      </w:r>
      <w:r w:rsidRPr="0051132D">
        <w:rPr>
          <w:sz w:val="28"/>
        </w:rPr>
        <w:t>w litologii warstw budujących podłoże gruntowe.</w:t>
      </w:r>
    </w:p>
    <w:p w:rsidR="00E3230F" w:rsidRPr="00E3230F" w:rsidRDefault="00E3230F" w:rsidP="00E3230F">
      <w:pPr>
        <w:pStyle w:val="Akapitzlist"/>
        <w:rPr>
          <w:b/>
          <w:sz w:val="28"/>
        </w:rPr>
      </w:pPr>
    </w:p>
    <w:p w:rsidR="00E3230F" w:rsidRPr="00BC184D" w:rsidRDefault="00E3230F" w:rsidP="0051132D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>W rejonie przedmiotowej parceli nie stwierdzono żadnych cieków powierzchniowych oraz ujęć wód gruntowych i powierzchniowych ani urządzeń i rowów melioracyjnych</w:t>
      </w:r>
    </w:p>
    <w:p w:rsidR="00BC184D" w:rsidRPr="00BC184D" w:rsidRDefault="00BC184D" w:rsidP="00BC184D">
      <w:pPr>
        <w:jc w:val="both"/>
        <w:rPr>
          <w:b/>
          <w:sz w:val="28"/>
        </w:rPr>
      </w:pPr>
    </w:p>
    <w:p w:rsidR="002F10A9" w:rsidRPr="001849EA" w:rsidRDefault="002F10A9" w:rsidP="0051132D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1849EA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6E9" w:rsidRDefault="003476E9" w:rsidP="00B45DC1">
      <w:r>
        <w:separator/>
      </w:r>
    </w:p>
  </w:endnote>
  <w:endnote w:type="continuationSeparator" w:id="0">
    <w:p w:rsidR="003476E9" w:rsidRDefault="003476E9" w:rsidP="00B45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6E9" w:rsidRDefault="003476E9" w:rsidP="00B45DC1">
      <w:r>
        <w:separator/>
      </w:r>
    </w:p>
  </w:footnote>
  <w:footnote w:type="continuationSeparator" w:id="0">
    <w:p w:rsidR="003476E9" w:rsidRDefault="003476E9" w:rsidP="00B45D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F2036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780D"/>
    <w:rsid w:val="00014C70"/>
    <w:rsid w:val="00014DBB"/>
    <w:rsid w:val="0002610A"/>
    <w:rsid w:val="000268A3"/>
    <w:rsid w:val="0002724E"/>
    <w:rsid w:val="0003038C"/>
    <w:rsid w:val="00036D1B"/>
    <w:rsid w:val="000424C3"/>
    <w:rsid w:val="00056C43"/>
    <w:rsid w:val="00060645"/>
    <w:rsid w:val="0006121A"/>
    <w:rsid w:val="00063DE9"/>
    <w:rsid w:val="00067909"/>
    <w:rsid w:val="00073788"/>
    <w:rsid w:val="00075B9D"/>
    <w:rsid w:val="000768E3"/>
    <w:rsid w:val="00081EC1"/>
    <w:rsid w:val="000852E8"/>
    <w:rsid w:val="00090A52"/>
    <w:rsid w:val="00095746"/>
    <w:rsid w:val="00096A76"/>
    <w:rsid w:val="000A2447"/>
    <w:rsid w:val="000B707F"/>
    <w:rsid w:val="000C1D0E"/>
    <w:rsid w:val="000C6D80"/>
    <w:rsid w:val="000D15C8"/>
    <w:rsid w:val="000E7037"/>
    <w:rsid w:val="000F2671"/>
    <w:rsid w:val="001004B5"/>
    <w:rsid w:val="00104286"/>
    <w:rsid w:val="00104AC1"/>
    <w:rsid w:val="00107F57"/>
    <w:rsid w:val="0011233A"/>
    <w:rsid w:val="00113267"/>
    <w:rsid w:val="001145E0"/>
    <w:rsid w:val="00121555"/>
    <w:rsid w:val="00124EA9"/>
    <w:rsid w:val="00131770"/>
    <w:rsid w:val="00135D67"/>
    <w:rsid w:val="001361CE"/>
    <w:rsid w:val="00137AC2"/>
    <w:rsid w:val="00140C4B"/>
    <w:rsid w:val="00143029"/>
    <w:rsid w:val="00144233"/>
    <w:rsid w:val="00145BF7"/>
    <w:rsid w:val="00151364"/>
    <w:rsid w:val="00153695"/>
    <w:rsid w:val="00172D74"/>
    <w:rsid w:val="001849EA"/>
    <w:rsid w:val="00186B4B"/>
    <w:rsid w:val="00191827"/>
    <w:rsid w:val="00197BAE"/>
    <w:rsid w:val="001A7C18"/>
    <w:rsid w:val="001B682F"/>
    <w:rsid w:val="001B6F7A"/>
    <w:rsid w:val="001C2C69"/>
    <w:rsid w:val="001C75C2"/>
    <w:rsid w:val="001D1020"/>
    <w:rsid w:val="001E28E6"/>
    <w:rsid w:val="001E4C08"/>
    <w:rsid w:val="001E6C5E"/>
    <w:rsid w:val="001F3729"/>
    <w:rsid w:val="00204A68"/>
    <w:rsid w:val="00206C4C"/>
    <w:rsid w:val="00211DD6"/>
    <w:rsid w:val="0021476B"/>
    <w:rsid w:val="00216652"/>
    <w:rsid w:val="00217FDC"/>
    <w:rsid w:val="002216F2"/>
    <w:rsid w:val="00246206"/>
    <w:rsid w:val="00252E8E"/>
    <w:rsid w:val="00253531"/>
    <w:rsid w:val="00292FB8"/>
    <w:rsid w:val="00293BEF"/>
    <w:rsid w:val="00297C24"/>
    <w:rsid w:val="002B0BF4"/>
    <w:rsid w:val="002B2395"/>
    <w:rsid w:val="002B6378"/>
    <w:rsid w:val="002D32A9"/>
    <w:rsid w:val="002F0621"/>
    <w:rsid w:val="002F0C3A"/>
    <w:rsid w:val="002F10A9"/>
    <w:rsid w:val="002F5B12"/>
    <w:rsid w:val="002F6294"/>
    <w:rsid w:val="002F6338"/>
    <w:rsid w:val="00300374"/>
    <w:rsid w:val="00313EFE"/>
    <w:rsid w:val="00330345"/>
    <w:rsid w:val="003319DC"/>
    <w:rsid w:val="00332517"/>
    <w:rsid w:val="00340994"/>
    <w:rsid w:val="0034355F"/>
    <w:rsid w:val="003476E9"/>
    <w:rsid w:val="00350F73"/>
    <w:rsid w:val="00356DF2"/>
    <w:rsid w:val="00363943"/>
    <w:rsid w:val="00364420"/>
    <w:rsid w:val="00364824"/>
    <w:rsid w:val="003650C5"/>
    <w:rsid w:val="003678E5"/>
    <w:rsid w:val="0037002A"/>
    <w:rsid w:val="0037144F"/>
    <w:rsid w:val="00374A97"/>
    <w:rsid w:val="0037554C"/>
    <w:rsid w:val="003772A5"/>
    <w:rsid w:val="00382911"/>
    <w:rsid w:val="00387D51"/>
    <w:rsid w:val="00395FA3"/>
    <w:rsid w:val="003A5D6F"/>
    <w:rsid w:val="003B24CA"/>
    <w:rsid w:val="003B309E"/>
    <w:rsid w:val="003C025F"/>
    <w:rsid w:val="003C687A"/>
    <w:rsid w:val="003D1869"/>
    <w:rsid w:val="004045E0"/>
    <w:rsid w:val="00404BFA"/>
    <w:rsid w:val="0040569B"/>
    <w:rsid w:val="00405753"/>
    <w:rsid w:val="004066C5"/>
    <w:rsid w:val="00407643"/>
    <w:rsid w:val="00411679"/>
    <w:rsid w:val="00415E29"/>
    <w:rsid w:val="0042450C"/>
    <w:rsid w:val="004347A6"/>
    <w:rsid w:val="004360F8"/>
    <w:rsid w:val="00441012"/>
    <w:rsid w:val="00452A39"/>
    <w:rsid w:val="004557E9"/>
    <w:rsid w:val="004624BC"/>
    <w:rsid w:val="00463025"/>
    <w:rsid w:val="00482B1A"/>
    <w:rsid w:val="00485E4B"/>
    <w:rsid w:val="004A21F6"/>
    <w:rsid w:val="004A48AE"/>
    <w:rsid w:val="004A6C64"/>
    <w:rsid w:val="004B49AC"/>
    <w:rsid w:val="004C0664"/>
    <w:rsid w:val="004C1BC9"/>
    <w:rsid w:val="004D7C05"/>
    <w:rsid w:val="004E0C9C"/>
    <w:rsid w:val="004E31A3"/>
    <w:rsid w:val="004E3376"/>
    <w:rsid w:val="004E4384"/>
    <w:rsid w:val="004E45A0"/>
    <w:rsid w:val="004E5565"/>
    <w:rsid w:val="004E6FBB"/>
    <w:rsid w:val="004E7C3C"/>
    <w:rsid w:val="004F5045"/>
    <w:rsid w:val="004F5272"/>
    <w:rsid w:val="004F54F0"/>
    <w:rsid w:val="0050683E"/>
    <w:rsid w:val="00506D37"/>
    <w:rsid w:val="0051132D"/>
    <w:rsid w:val="00513DC4"/>
    <w:rsid w:val="0051517D"/>
    <w:rsid w:val="005243FE"/>
    <w:rsid w:val="00530A57"/>
    <w:rsid w:val="00531538"/>
    <w:rsid w:val="00532796"/>
    <w:rsid w:val="00532A87"/>
    <w:rsid w:val="00534656"/>
    <w:rsid w:val="005360D2"/>
    <w:rsid w:val="00541BB7"/>
    <w:rsid w:val="005425A9"/>
    <w:rsid w:val="00542638"/>
    <w:rsid w:val="005460EE"/>
    <w:rsid w:val="0055087D"/>
    <w:rsid w:val="005512D3"/>
    <w:rsid w:val="00551C37"/>
    <w:rsid w:val="00571FCB"/>
    <w:rsid w:val="005904B9"/>
    <w:rsid w:val="005905A0"/>
    <w:rsid w:val="00591701"/>
    <w:rsid w:val="0059524F"/>
    <w:rsid w:val="005972E4"/>
    <w:rsid w:val="005A20BF"/>
    <w:rsid w:val="005A49C5"/>
    <w:rsid w:val="005A4DCB"/>
    <w:rsid w:val="005B6E67"/>
    <w:rsid w:val="005B7E48"/>
    <w:rsid w:val="005C026F"/>
    <w:rsid w:val="005C2215"/>
    <w:rsid w:val="005C2468"/>
    <w:rsid w:val="005C574B"/>
    <w:rsid w:val="005D2B36"/>
    <w:rsid w:val="005D5CAB"/>
    <w:rsid w:val="005E388B"/>
    <w:rsid w:val="005E413A"/>
    <w:rsid w:val="005F1609"/>
    <w:rsid w:val="005F6967"/>
    <w:rsid w:val="005F7B22"/>
    <w:rsid w:val="00610725"/>
    <w:rsid w:val="0061197B"/>
    <w:rsid w:val="00643906"/>
    <w:rsid w:val="00645639"/>
    <w:rsid w:val="006607A9"/>
    <w:rsid w:val="00671926"/>
    <w:rsid w:val="006865FE"/>
    <w:rsid w:val="00687A8E"/>
    <w:rsid w:val="00691659"/>
    <w:rsid w:val="006A5A67"/>
    <w:rsid w:val="006B28A2"/>
    <w:rsid w:val="006E35F2"/>
    <w:rsid w:val="006E3A3B"/>
    <w:rsid w:val="006F1A42"/>
    <w:rsid w:val="006F2E27"/>
    <w:rsid w:val="006F6DC2"/>
    <w:rsid w:val="007072E8"/>
    <w:rsid w:val="00727D7B"/>
    <w:rsid w:val="00741E16"/>
    <w:rsid w:val="00742479"/>
    <w:rsid w:val="0074348A"/>
    <w:rsid w:val="00744DA7"/>
    <w:rsid w:val="00746886"/>
    <w:rsid w:val="007564DB"/>
    <w:rsid w:val="00761CDD"/>
    <w:rsid w:val="00763CD3"/>
    <w:rsid w:val="00764CA5"/>
    <w:rsid w:val="0076780D"/>
    <w:rsid w:val="00771BB1"/>
    <w:rsid w:val="007738F9"/>
    <w:rsid w:val="0077441A"/>
    <w:rsid w:val="00774EED"/>
    <w:rsid w:val="00775014"/>
    <w:rsid w:val="00775688"/>
    <w:rsid w:val="00787314"/>
    <w:rsid w:val="007914B9"/>
    <w:rsid w:val="00794D9F"/>
    <w:rsid w:val="0079515B"/>
    <w:rsid w:val="00797280"/>
    <w:rsid w:val="007A0FB7"/>
    <w:rsid w:val="007A142F"/>
    <w:rsid w:val="007A1E01"/>
    <w:rsid w:val="007A220D"/>
    <w:rsid w:val="007A4238"/>
    <w:rsid w:val="007A76C4"/>
    <w:rsid w:val="007E04F8"/>
    <w:rsid w:val="007F2299"/>
    <w:rsid w:val="007F2882"/>
    <w:rsid w:val="00800651"/>
    <w:rsid w:val="00806324"/>
    <w:rsid w:val="008160C6"/>
    <w:rsid w:val="00820422"/>
    <w:rsid w:val="00821121"/>
    <w:rsid w:val="00824BD6"/>
    <w:rsid w:val="00827BF4"/>
    <w:rsid w:val="00832BB8"/>
    <w:rsid w:val="008331A0"/>
    <w:rsid w:val="0084638A"/>
    <w:rsid w:val="008466D4"/>
    <w:rsid w:val="00847B47"/>
    <w:rsid w:val="00851931"/>
    <w:rsid w:val="0085391B"/>
    <w:rsid w:val="008614D5"/>
    <w:rsid w:val="0087157C"/>
    <w:rsid w:val="00873C99"/>
    <w:rsid w:val="00883948"/>
    <w:rsid w:val="00897C13"/>
    <w:rsid w:val="008A5A02"/>
    <w:rsid w:val="008B407E"/>
    <w:rsid w:val="008B7B04"/>
    <w:rsid w:val="008C6EC7"/>
    <w:rsid w:val="008D1244"/>
    <w:rsid w:val="008E476A"/>
    <w:rsid w:val="008F24AE"/>
    <w:rsid w:val="008F4431"/>
    <w:rsid w:val="008F4AB6"/>
    <w:rsid w:val="00913422"/>
    <w:rsid w:val="00916AE7"/>
    <w:rsid w:val="00916B71"/>
    <w:rsid w:val="00920054"/>
    <w:rsid w:val="009203F6"/>
    <w:rsid w:val="00921BBE"/>
    <w:rsid w:val="00921E65"/>
    <w:rsid w:val="009306D9"/>
    <w:rsid w:val="00930A82"/>
    <w:rsid w:val="00935566"/>
    <w:rsid w:val="00950C58"/>
    <w:rsid w:val="0095328E"/>
    <w:rsid w:val="00960911"/>
    <w:rsid w:val="009616B1"/>
    <w:rsid w:val="009705D2"/>
    <w:rsid w:val="009821F6"/>
    <w:rsid w:val="00982C29"/>
    <w:rsid w:val="009830C2"/>
    <w:rsid w:val="0098377A"/>
    <w:rsid w:val="00985874"/>
    <w:rsid w:val="00985DC1"/>
    <w:rsid w:val="0098735D"/>
    <w:rsid w:val="009931C2"/>
    <w:rsid w:val="00995E1F"/>
    <w:rsid w:val="009A6EC6"/>
    <w:rsid w:val="009B19BC"/>
    <w:rsid w:val="009B42D5"/>
    <w:rsid w:val="009B6612"/>
    <w:rsid w:val="009C020F"/>
    <w:rsid w:val="009C0D38"/>
    <w:rsid w:val="009C1125"/>
    <w:rsid w:val="009D019F"/>
    <w:rsid w:val="009D6A94"/>
    <w:rsid w:val="009F11AC"/>
    <w:rsid w:val="009F5C2F"/>
    <w:rsid w:val="00A06390"/>
    <w:rsid w:val="00A16401"/>
    <w:rsid w:val="00A171F5"/>
    <w:rsid w:val="00A172BB"/>
    <w:rsid w:val="00A25AA5"/>
    <w:rsid w:val="00A31953"/>
    <w:rsid w:val="00A352BA"/>
    <w:rsid w:val="00A3637F"/>
    <w:rsid w:val="00A43C80"/>
    <w:rsid w:val="00A44EFA"/>
    <w:rsid w:val="00A469E3"/>
    <w:rsid w:val="00A46A20"/>
    <w:rsid w:val="00A57E40"/>
    <w:rsid w:val="00A65147"/>
    <w:rsid w:val="00A72D52"/>
    <w:rsid w:val="00A958AB"/>
    <w:rsid w:val="00AA312D"/>
    <w:rsid w:val="00AA5777"/>
    <w:rsid w:val="00AA7E3E"/>
    <w:rsid w:val="00AC596C"/>
    <w:rsid w:val="00AD773B"/>
    <w:rsid w:val="00AE65CC"/>
    <w:rsid w:val="00AF4DB8"/>
    <w:rsid w:val="00AF552C"/>
    <w:rsid w:val="00B023C4"/>
    <w:rsid w:val="00B10D04"/>
    <w:rsid w:val="00B134B8"/>
    <w:rsid w:val="00B26094"/>
    <w:rsid w:val="00B336D5"/>
    <w:rsid w:val="00B41E08"/>
    <w:rsid w:val="00B434FA"/>
    <w:rsid w:val="00B45DC1"/>
    <w:rsid w:val="00B50391"/>
    <w:rsid w:val="00B569CB"/>
    <w:rsid w:val="00B56B28"/>
    <w:rsid w:val="00B57A3B"/>
    <w:rsid w:val="00B72FF4"/>
    <w:rsid w:val="00B75C7B"/>
    <w:rsid w:val="00B76656"/>
    <w:rsid w:val="00B93353"/>
    <w:rsid w:val="00BA38F2"/>
    <w:rsid w:val="00BB4363"/>
    <w:rsid w:val="00BB612C"/>
    <w:rsid w:val="00BC184D"/>
    <w:rsid w:val="00BC44B9"/>
    <w:rsid w:val="00BC5BD3"/>
    <w:rsid w:val="00BC5D6B"/>
    <w:rsid w:val="00BC6716"/>
    <w:rsid w:val="00BC7046"/>
    <w:rsid w:val="00BD076C"/>
    <w:rsid w:val="00BD35B5"/>
    <w:rsid w:val="00BD6164"/>
    <w:rsid w:val="00BE2358"/>
    <w:rsid w:val="00BE68BB"/>
    <w:rsid w:val="00BF3E2F"/>
    <w:rsid w:val="00BF556E"/>
    <w:rsid w:val="00BF7600"/>
    <w:rsid w:val="00C11420"/>
    <w:rsid w:val="00C127F8"/>
    <w:rsid w:val="00C12D6E"/>
    <w:rsid w:val="00C13DE9"/>
    <w:rsid w:val="00C17886"/>
    <w:rsid w:val="00C17A99"/>
    <w:rsid w:val="00C17F2E"/>
    <w:rsid w:val="00C26FC6"/>
    <w:rsid w:val="00C32554"/>
    <w:rsid w:val="00C32BA9"/>
    <w:rsid w:val="00C34D90"/>
    <w:rsid w:val="00C40AA3"/>
    <w:rsid w:val="00C45BDE"/>
    <w:rsid w:val="00C508C4"/>
    <w:rsid w:val="00C5796A"/>
    <w:rsid w:val="00C70CC1"/>
    <w:rsid w:val="00C74141"/>
    <w:rsid w:val="00C74FB8"/>
    <w:rsid w:val="00C8191B"/>
    <w:rsid w:val="00C84413"/>
    <w:rsid w:val="00C92214"/>
    <w:rsid w:val="00CA7B85"/>
    <w:rsid w:val="00CB012A"/>
    <w:rsid w:val="00CB3735"/>
    <w:rsid w:val="00CB6715"/>
    <w:rsid w:val="00CD1BB6"/>
    <w:rsid w:val="00CE0995"/>
    <w:rsid w:val="00CE3FFA"/>
    <w:rsid w:val="00CF3F6E"/>
    <w:rsid w:val="00CF7B53"/>
    <w:rsid w:val="00D07497"/>
    <w:rsid w:val="00D11919"/>
    <w:rsid w:val="00D178DF"/>
    <w:rsid w:val="00D23448"/>
    <w:rsid w:val="00D3308A"/>
    <w:rsid w:val="00D3366B"/>
    <w:rsid w:val="00D404CB"/>
    <w:rsid w:val="00D5244E"/>
    <w:rsid w:val="00D53ADF"/>
    <w:rsid w:val="00D5629E"/>
    <w:rsid w:val="00D56D41"/>
    <w:rsid w:val="00D6629A"/>
    <w:rsid w:val="00D74645"/>
    <w:rsid w:val="00D751E6"/>
    <w:rsid w:val="00D76573"/>
    <w:rsid w:val="00D824CE"/>
    <w:rsid w:val="00D86850"/>
    <w:rsid w:val="00D91543"/>
    <w:rsid w:val="00DB6F2A"/>
    <w:rsid w:val="00DC11ED"/>
    <w:rsid w:val="00DD2A5C"/>
    <w:rsid w:val="00DE1A37"/>
    <w:rsid w:val="00DE27D8"/>
    <w:rsid w:val="00DE5430"/>
    <w:rsid w:val="00DF26AB"/>
    <w:rsid w:val="00E05232"/>
    <w:rsid w:val="00E10D14"/>
    <w:rsid w:val="00E112E2"/>
    <w:rsid w:val="00E15393"/>
    <w:rsid w:val="00E242F7"/>
    <w:rsid w:val="00E307D2"/>
    <w:rsid w:val="00E31D69"/>
    <w:rsid w:val="00E3230F"/>
    <w:rsid w:val="00E40252"/>
    <w:rsid w:val="00E41946"/>
    <w:rsid w:val="00E56E4A"/>
    <w:rsid w:val="00E64017"/>
    <w:rsid w:val="00E64E19"/>
    <w:rsid w:val="00E756CD"/>
    <w:rsid w:val="00E80333"/>
    <w:rsid w:val="00E909CB"/>
    <w:rsid w:val="00E95FDE"/>
    <w:rsid w:val="00E97BBF"/>
    <w:rsid w:val="00E97F33"/>
    <w:rsid w:val="00EA46B3"/>
    <w:rsid w:val="00EB1BA7"/>
    <w:rsid w:val="00EB2603"/>
    <w:rsid w:val="00EB5A04"/>
    <w:rsid w:val="00EC592C"/>
    <w:rsid w:val="00EC65F3"/>
    <w:rsid w:val="00EC70FD"/>
    <w:rsid w:val="00ED15DA"/>
    <w:rsid w:val="00EE12C6"/>
    <w:rsid w:val="00EE1962"/>
    <w:rsid w:val="00F0645B"/>
    <w:rsid w:val="00F06FF7"/>
    <w:rsid w:val="00F1454B"/>
    <w:rsid w:val="00F14FEB"/>
    <w:rsid w:val="00F177D2"/>
    <w:rsid w:val="00F227C3"/>
    <w:rsid w:val="00F24542"/>
    <w:rsid w:val="00F256E0"/>
    <w:rsid w:val="00F31224"/>
    <w:rsid w:val="00F34F1A"/>
    <w:rsid w:val="00F44DEF"/>
    <w:rsid w:val="00F52389"/>
    <w:rsid w:val="00F6017A"/>
    <w:rsid w:val="00F722A2"/>
    <w:rsid w:val="00F91A2C"/>
    <w:rsid w:val="00F97516"/>
    <w:rsid w:val="00FA1A47"/>
    <w:rsid w:val="00FA7749"/>
    <w:rsid w:val="00FB24CC"/>
    <w:rsid w:val="00FC10E4"/>
    <w:rsid w:val="00FC6933"/>
    <w:rsid w:val="00FC78D3"/>
    <w:rsid w:val="00FD6351"/>
    <w:rsid w:val="00FE2B08"/>
    <w:rsid w:val="00FE73A6"/>
    <w:rsid w:val="00FF2F11"/>
    <w:rsid w:val="00FF3F09"/>
    <w:rsid w:val="00FF5CB2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link w:val="Tekstpodstawowy2Znak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E10D1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0D14"/>
    <w:rPr>
      <w:sz w:val="16"/>
      <w:szCs w:val="16"/>
    </w:rPr>
  </w:style>
  <w:style w:type="character" w:customStyle="1" w:styleId="apple-converted-space">
    <w:name w:val="apple-converted-space"/>
    <w:basedOn w:val="Domylnaczcionkaakapitu"/>
    <w:rsid w:val="00A44EFA"/>
  </w:style>
  <w:style w:type="character" w:customStyle="1" w:styleId="o2address">
    <w:name w:val="o2address"/>
    <w:basedOn w:val="Domylnaczcionkaakapitu"/>
    <w:rsid w:val="00A44EFA"/>
  </w:style>
  <w:style w:type="paragraph" w:styleId="Nagwek">
    <w:name w:val="header"/>
    <w:basedOn w:val="Normalny"/>
    <w:link w:val="NagwekZnak"/>
    <w:rsid w:val="00B45DC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B45DC1"/>
    <w:rPr>
      <w:sz w:val="24"/>
      <w:szCs w:val="24"/>
    </w:rPr>
  </w:style>
  <w:style w:type="paragraph" w:styleId="Stopka">
    <w:name w:val="footer"/>
    <w:basedOn w:val="Normalny"/>
    <w:link w:val="StopkaZnak"/>
    <w:rsid w:val="00B45DC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B45DC1"/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217FDC"/>
    <w:rPr>
      <w:b/>
      <w:bCs/>
    </w:rPr>
  </w:style>
  <w:style w:type="character" w:customStyle="1" w:styleId="Tekstpodstawowy2Znak">
    <w:name w:val="Tekst podstawowy 2 Znak"/>
    <w:basedOn w:val="Domylnaczcionkaakapitu"/>
    <w:link w:val="Tekstpodstawowy2"/>
    <w:rsid w:val="00591701"/>
    <w:rPr>
      <w:b/>
      <w:bCs/>
      <w:sz w:val="28"/>
      <w:szCs w:val="24"/>
    </w:rPr>
  </w:style>
  <w:style w:type="paragraph" w:styleId="Tekstblokowy">
    <w:name w:val="Block Text"/>
    <w:basedOn w:val="Normalny"/>
    <w:rsid w:val="004F54F0"/>
    <w:pPr>
      <w:widowControl w:val="0"/>
      <w:shd w:val="clear" w:color="auto" w:fill="FFFFFF"/>
      <w:autoSpaceDE w:val="0"/>
      <w:autoSpaceDN w:val="0"/>
      <w:adjustRightInd w:val="0"/>
      <w:spacing w:before="19" w:line="413" w:lineRule="exact"/>
      <w:ind w:left="24" w:right="96" w:firstLine="706"/>
      <w:jc w:val="both"/>
    </w:pPr>
    <w:rPr>
      <w:rFonts w:ascii="Arial" w:hAnsi="Arial" w:cs="Arial"/>
    </w:rPr>
  </w:style>
  <w:style w:type="character" w:customStyle="1" w:styleId="textn">
    <w:name w:val="text_n"/>
    <w:basedOn w:val="Domylnaczcionkaakapitu"/>
    <w:rsid w:val="00350F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079C12-74C3-4C41-99C1-32ED798F2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40</TotalTime>
  <Pages>5</Pages>
  <Words>796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35</cp:revision>
  <cp:lastPrinted>2015-02-26T08:32:00Z</cp:lastPrinted>
  <dcterms:created xsi:type="dcterms:W3CDTF">2015-02-26T07:57:00Z</dcterms:created>
  <dcterms:modified xsi:type="dcterms:W3CDTF">2015-02-26T08:37:00Z</dcterms:modified>
</cp:coreProperties>
</file>